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E9959" w14:textId="394E2A38" w:rsidR="00B62173" w:rsidRPr="004A5D3B" w:rsidRDefault="004C2747" w:rsidP="004A5D3B">
      <w:pPr>
        <w:pStyle w:val="Title"/>
      </w:pPr>
      <w:r>
        <w:softHyphen/>
      </w:r>
      <w:r w:rsidR="00236B80">
        <w:softHyphen/>
      </w:r>
      <w:r w:rsidR="00236B80">
        <w:softHyphen/>
      </w:r>
      <w:r w:rsidR="00B62173" w:rsidRPr="004A5D3B">
        <w:t>Smoking reduction trajectories and their association with smoking cessation: A secondary analysis of longitudinal</w:t>
      </w:r>
      <w:r w:rsidR="00F56133">
        <w:t xml:space="preserve"> clinical trial</w:t>
      </w:r>
      <w:r w:rsidR="00B62173" w:rsidRPr="004A5D3B">
        <w:t xml:space="preserve"> data </w:t>
      </w:r>
    </w:p>
    <w:p w14:paraId="6A8B778F" w14:textId="25596F80" w:rsidR="004A5D3B" w:rsidRDefault="00B62173" w:rsidP="00402B5A">
      <w:pPr>
        <w:pStyle w:val="Author"/>
      </w:pPr>
      <w:r>
        <w:t>Anthony Barrows</w:t>
      </w:r>
      <w:r w:rsidR="00A111D4">
        <w:t>, MS</w:t>
      </w:r>
      <w:r w:rsidRPr="00B31220">
        <w:rPr>
          <w:rStyle w:val="FootnoteReference"/>
        </w:rPr>
        <w:footnoteReference w:id="1"/>
      </w:r>
      <w:r w:rsidR="00A10D00">
        <w:rPr>
          <w:sz w:val="28"/>
          <w:szCs w:val="28"/>
        </w:rPr>
        <w:t>*</w:t>
      </w:r>
      <w:r>
        <w:t>, Elias Klemperer</w:t>
      </w:r>
      <w:r w:rsidR="001F7C37">
        <w:t>, PhD</w:t>
      </w:r>
      <w:r>
        <w:rPr>
          <w:vertAlign w:val="superscript"/>
        </w:rPr>
        <w:t>1</w:t>
      </w:r>
      <w:r>
        <w:t xml:space="preserve">, </w:t>
      </w:r>
      <w:r w:rsidR="000B61E1">
        <w:t>Hugh Garavan</w:t>
      </w:r>
      <w:r w:rsidR="001F7C37">
        <w:t>, PhD</w:t>
      </w:r>
      <w:r w:rsidR="000B61E1">
        <w:rPr>
          <w:vertAlign w:val="superscript"/>
        </w:rPr>
        <w:t>1</w:t>
      </w:r>
      <w:r w:rsidR="000B61E1">
        <w:t xml:space="preserve">, </w:t>
      </w:r>
      <w:r>
        <w:t>Nicholas Allgaier</w:t>
      </w:r>
      <w:r w:rsidR="001F7C37">
        <w:t>, PhD</w:t>
      </w:r>
      <w:r>
        <w:rPr>
          <w:vertAlign w:val="superscript"/>
        </w:rPr>
        <w:t>1</w:t>
      </w:r>
      <w:r w:rsidR="00AF675C">
        <w:rPr>
          <w:vertAlign w:val="superscript"/>
        </w:rPr>
        <w:t xml:space="preserve">, </w:t>
      </w:r>
      <w:r w:rsidR="003C7405">
        <w:t>Nicola Lindson</w:t>
      </w:r>
      <w:r w:rsidR="001F7C37">
        <w:t>, PhD</w:t>
      </w:r>
      <w:r w:rsidR="003C7405">
        <w:rPr>
          <w:vertAlign w:val="superscript"/>
        </w:rPr>
        <w:t>2</w:t>
      </w:r>
      <w:r w:rsidR="003C7405">
        <w:t xml:space="preserve">, </w:t>
      </w:r>
      <w:r w:rsidR="00AF675C">
        <w:t>Gemma Taylor</w:t>
      </w:r>
      <w:r w:rsidR="001F7C37">
        <w:t>, PhD</w:t>
      </w:r>
      <w:r w:rsidR="003C7405">
        <w:rPr>
          <w:vertAlign w:val="superscript"/>
        </w:rPr>
        <w:t>3</w:t>
      </w:r>
    </w:p>
    <w:p w14:paraId="054D01C6" w14:textId="09256406" w:rsidR="00E86CEE" w:rsidRPr="00D5744F" w:rsidRDefault="00E86CEE" w:rsidP="00E86CEE">
      <w:pPr>
        <w:rPr>
          <w:rFonts w:cstheme="minorHAnsi"/>
        </w:rPr>
      </w:pPr>
    </w:p>
    <w:p w14:paraId="3C247210" w14:textId="31C49C32" w:rsidR="003931B1" w:rsidRDefault="003931B1">
      <w:pPr>
        <w:jc w:val="both"/>
        <w:rPr>
          <w:rFonts w:asciiTheme="majorHAnsi" w:eastAsiaTheme="majorEastAsia" w:hAnsiTheme="majorHAnsi" w:cstheme="majorBidi"/>
          <w:color w:val="2F5496" w:themeColor="accent1" w:themeShade="BF"/>
          <w:sz w:val="32"/>
          <w:szCs w:val="32"/>
        </w:rPr>
        <w:pPrChange w:id="0" w:author="Anthony Barrows" w:date="2024-05-20T14:56:00Z">
          <w:pPr/>
        </w:pPrChange>
      </w:pPr>
      <w:r>
        <w:br w:type="page"/>
      </w:r>
    </w:p>
    <w:p w14:paraId="0CD376E8" w14:textId="73CA8A31" w:rsidR="0057040C" w:rsidRPr="00AD19C2" w:rsidRDefault="00D41AEE" w:rsidP="00950412">
      <w:pPr>
        <w:pStyle w:val="Heading1"/>
      </w:pPr>
      <w:r w:rsidRPr="00AD19C2">
        <w:lastRenderedPageBreak/>
        <w:t>ABSTRACT</w:t>
      </w:r>
    </w:p>
    <w:p w14:paraId="2A896FF7" w14:textId="76CC3DA4" w:rsidR="00D946B1" w:rsidRPr="00AD19C2" w:rsidRDefault="00A96F04" w:rsidP="00A96F04">
      <w:pPr>
        <w:pStyle w:val="Heading2"/>
      </w:pPr>
      <w:r>
        <w:t>Introduction</w:t>
      </w:r>
    </w:p>
    <w:p w14:paraId="41ABE7D8" w14:textId="1A0ADF91" w:rsidR="00EE6067" w:rsidRPr="00D5744F" w:rsidRDefault="00A52366" w:rsidP="00EE6067">
      <w:pPr>
        <w:rPr>
          <w:rFonts w:cstheme="minorHAnsi"/>
        </w:rPr>
      </w:pPr>
      <w:r w:rsidRPr="00D5744F">
        <w:rPr>
          <w:rFonts w:cstheme="minorHAnsi"/>
        </w:rPr>
        <w:t xml:space="preserve">Tobacco </w:t>
      </w:r>
      <w:r w:rsidR="00EE6067" w:rsidRPr="00D5744F">
        <w:rPr>
          <w:rFonts w:cstheme="minorHAnsi"/>
        </w:rPr>
        <w:t xml:space="preserve">smoking remains </w:t>
      </w:r>
      <w:r w:rsidR="00D00411" w:rsidRPr="00D5744F">
        <w:rPr>
          <w:rFonts w:cstheme="minorHAnsi"/>
        </w:rPr>
        <w:t>the</w:t>
      </w:r>
      <w:r w:rsidR="00EE6067" w:rsidRPr="00D5744F">
        <w:rPr>
          <w:rFonts w:cstheme="minorHAnsi"/>
        </w:rPr>
        <w:t xml:space="preserve"> leading cause of preventable death</w:t>
      </w:r>
      <w:r w:rsidR="00D00411" w:rsidRPr="00D5744F">
        <w:rPr>
          <w:rFonts w:cstheme="minorHAnsi"/>
        </w:rPr>
        <w:t xml:space="preserve"> worldwide</w:t>
      </w:r>
      <w:r w:rsidR="00EE6067" w:rsidRPr="00D5744F">
        <w:rPr>
          <w:rFonts w:cstheme="minorHAnsi"/>
        </w:rPr>
        <w:t xml:space="preserve">, with quitting the only cure. Smoking reduction </w:t>
      </w:r>
      <w:r w:rsidR="00C14CD2" w:rsidRPr="00D5744F">
        <w:rPr>
          <w:rFonts w:cstheme="minorHAnsi"/>
        </w:rPr>
        <w:t>can be</w:t>
      </w:r>
      <w:r w:rsidR="00EE6067" w:rsidRPr="00D5744F">
        <w:rPr>
          <w:rFonts w:cstheme="minorHAnsi"/>
        </w:rPr>
        <w:t xml:space="preserve"> recommended to </w:t>
      </w:r>
      <w:r w:rsidR="00D00411" w:rsidRPr="00D5744F">
        <w:rPr>
          <w:rFonts w:cstheme="minorHAnsi"/>
        </w:rPr>
        <w:t xml:space="preserve">people </w:t>
      </w:r>
      <w:r w:rsidR="00FA6878">
        <w:rPr>
          <w:rFonts w:cstheme="minorHAnsi"/>
        </w:rPr>
        <w:t>unmotivated</w:t>
      </w:r>
      <w:r w:rsidR="00EE6067" w:rsidRPr="00D5744F">
        <w:rPr>
          <w:rFonts w:cstheme="minorHAnsi"/>
        </w:rPr>
        <w:t xml:space="preserve"> to quit, but </w:t>
      </w:r>
      <w:r w:rsidR="00D00411" w:rsidRPr="00D5744F">
        <w:rPr>
          <w:rFonts w:cstheme="minorHAnsi"/>
        </w:rPr>
        <w:t>evidence on</w:t>
      </w:r>
      <w:r w:rsidR="00EE6067" w:rsidRPr="00D5744F">
        <w:rPr>
          <w:rFonts w:cstheme="minorHAnsi"/>
        </w:rPr>
        <w:t xml:space="preserve"> </w:t>
      </w:r>
      <w:r w:rsidR="00D00411" w:rsidRPr="00D5744F">
        <w:rPr>
          <w:rFonts w:cstheme="minorHAnsi"/>
        </w:rPr>
        <w:t>outcomes associated with reduction</w:t>
      </w:r>
      <w:r w:rsidR="00D20F51" w:rsidRPr="00D5744F">
        <w:rPr>
          <w:rFonts w:cstheme="minorHAnsi"/>
        </w:rPr>
        <w:t xml:space="preserve"> </w:t>
      </w:r>
      <w:r w:rsidR="00D00411" w:rsidRPr="00D5744F">
        <w:rPr>
          <w:rFonts w:cstheme="minorHAnsi"/>
        </w:rPr>
        <w:t>is mixed</w:t>
      </w:r>
      <w:r w:rsidR="00EE6067" w:rsidRPr="00D5744F">
        <w:rPr>
          <w:rFonts w:cstheme="minorHAnsi"/>
        </w:rPr>
        <w:t xml:space="preserve">. </w:t>
      </w:r>
    </w:p>
    <w:p w14:paraId="721F9BE0" w14:textId="77777777" w:rsidR="00EE6067" w:rsidRDefault="00EE6067" w:rsidP="00EE6067">
      <w:pPr>
        <w:rPr>
          <w:rFonts w:cstheme="minorHAnsi"/>
        </w:rPr>
      </w:pPr>
    </w:p>
    <w:p w14:paraId="1A0E8430" w14:textId="46D5B6BE" w:rsidR="00A96F04" w:rsidRDefault="00A96F04" w:rsidP="00A96F04">
      <w:pPr>
        <w:pStyle w:val="Heading2"/>
      </w:pPr>
      <w:r>
        <w:t>Methods</w:t>
      </w:r>
    </w:p>
    <w:p w14:paraId="5897B112" w14:textId="7BBE7C8C" w:rsidR="004F6492" w:rsidRPr="00D5744F" w:rsidRDefault="00417BC8" w:rsidP="004F6492">
      <w:pPr>
        <w:rPr>
          <w:rFonts w:cstheme="minorHAnsi"/>
        </w:rPr>
      </w:pPr>
      <w:r>
        <w:t>In a secondary analysis of five randomized, placebo-controlled trials of nicotine replacement therapy</w:t>
      </w:r>
      <w:r w:rsidR="00454297">
        <w:t xml:space="preserve">, </w:t>
      </w:r>
      <w:r w:rsidR="00454297">
        <w:rPr>
          <w:rFonts w:cstheme="minorHAnsi"/>
        </w:rPr>
        <w:t>w</w:t>
      </w:r>
      <w:r w:rsidR="00454297" w:rsidRPr="00D5744F">
        <w:rPr>
          <w:rFonts w:cstheme="minorHAnsi"/>
        </w:rPr>
        <w:t xml:space="preserve">e determined latent smoking trajectories using cigarettes per day (CPD) across </w:t>
      </w:r>
      <w:r w:rsidR="00954964">
        <w:rPr>
          <w:rFonts w:cstheme="minorHAnsi"/>
        </w:rPr>
        <w:t>26 weeks</w:t>
      </w:r>
      <w:r w:rsidR="00454297" w:rsidRPr="00D5744F">
        <w:rPr>
          <w:rFonts w:cstheme="minorHAnsi"/>
        </w:rPr>
        <w:t>.</w:t>
      </w:r>
      <w:r w:rsidR="004F6492">
        <w:rPr>
          <w:rFonts w:cstheme="minorHAnsi"/>
        </w:rPr>
        <w:t xml:space="preserve"> Participants were a</w:t>
      </w:r>
      <w:r w:rsidR="004F6492" w:rsidRPr="00D5744F">
        <w:rPr>
          <w:rFonts w:cstheme="minorHAnsi"/>
        </w:rPr>
        <w:t>dults who smoked daily and were unmotivated to quit. We used predictive modeling</w:t>
      </w:r>
      <w:r w:rsidR="004F6492">
        <w:rPr>
          <w:rFonts w:cstheme="minorHAnsi"/>
        </w:rPr>
        <w:t xml:space="preserve"> and ROC AUC </w:t>
      </w:r>
      <w:r w:rsidR="004F6492" w:rsidRPr="00D5744F">
        <w:rPr>
          <w:rFonts w:cstheme="minorHAnsi"/>
        </w:rPr>
        <w:t>to assess smoking cessation</w:t>
      </w:r>
      <w:r w:rsidR="004F6492">
        <w:rPr>
          <w:rFonts w:cstheme="minorHAnsi"/>
        </w:rPr>
        <w:t xml:space="preserve"> at follow-up week 52</w:t>
      </w:r>
      <w:r w:rsidR="004F6492" w:rsidRPr="00D5744F">
        <w:rPr>
          <w:rFonts w:cstheme="minorHAnsi"/>
        </w:rPr>
        <w:t>.</w:t>
      </w:r>
    </w:p>
    <w:p w14:paraId="46D612C5" w14:textId="77777777" w:rsidR="008154D9" w:rsidRPr="00D5744F" w:rsidRDefault="008154D9" w:rsidP="008154D9">
      <w:pPr>
        <w:rPr>
          <w:rFonts w:cstheme="minorHAnsi"/>
        </w:rPr>
      </w:pPr>
    </w:p>
    <w:p w14:paraId="392F2F99" w14:textId="188A15B1" w:rsidR="00BF29DF" w:rsidRPr="00400846" w:rsidRDefault="00C961DA" w:rsidP="00BF29DF">
      <w:pPr>
        <w:pStyle w:val="Heading2"/>
        <w:rPr>
          <w:rFonts w:asciiTheme="minorHAnsi" w:hAnsiTheme="minorHAnsi" w:cstheme="minorHAnsi"/>
        </w:rPr>
      </w:pPr>
      <w:r>
        <w:rPr>
          <w:rFonts w:asciiTheme="minorHAnsi" w:hAnsiTheme="minorHAnsi" w:cstheme="minorHAnsi"/>
        </w:rPr>
        <w:t>Results</w:t>
      </w:r>
    </w:p>
    <w:p w14:paraId="2EBCA3D1" w14:textId="4CC228A8" w:rsidR="00376E5D" w:rsidRPr="00D5744F" w:rsidRDefault="00FA6878" w:rsidP="008433C7">
      <w:pPr>
        <w:rPr>
          <w:rFonts w:cstheme="minorHAnsi"/>
        </w:rPr>
      </w:pPr>
      <w:r>
        <w:rPr>
          <w:rFonts w:cstheme="minorHAnsi"/>
        </w:rPr>
        <w:t>P</w:t>
      </w:r>
      <w:r w:rsidR="0087574E" w:rsidRPr="00D5744F">
        <w:rPr>
          <w:rFonts w:cstheme="minorHAnsi"/>
        </w:rPr>
        <w:t xml:space="preserve">articipants </w:t>
      </w:r>
      <w:r w:rsidRPr="00D5744F">
        <w:rPr>
          <w:rFonts w:cstheme="minorHAnsi"/>
        </w:rPr>
        <w:t>(</w:t>
      </w:r>
      <w:r>
        <w:rPr>
          <w:rFonts w:cstheme="minorHAnsi"/>
        </w:rPr>
        <w:t>N</w:t>
      </w:r>
      <w:r w:rsidRPr="00D5744F">
        <w:rPr>
          <w:rFonts w:cstheme="minorHAnsi"/>
        </w:rPr>
        <w:t xml:space="preserve">=2066) </w:t>
      </w:r>
      <w:r w:rsidR="0087574E" w:rsidRPr="00D5744F">
        <w:rPr>
          <w:rFonts w:cstheme="minorHAnsi"/>
        </w:rPr>
        <w:t>smoked</w:t>
      </w:r>
      <w:r>
        <w:rPr>
          <w:rFonts w:cstheme="minorHAnsi"/>
        </w:rPr>
        <w:t xml:space="preserve"> a mean</w:t>
      </w:r>
      <w:r w:rsidR="00B21E5A">
        <w:rPr>
          <w:rFonts w:cstheme="minorHAnsi"/>
        </w:rPr>
        <w:t xml:space="preserve"> </w:t>
      </w:r>
      <w:r w:rsidR="00722978">
        <w:rPr>
          <w:rFonts w:cstheme="minorHAnsi"/>
        </w:rPr>
        <w:t>27.26</w:t>
      </w:r>
      <w:r w:rsidR="00B21E5A">
        <w:rPr>
          <w:rFonts w:cstheme="minorHAnsi"/>
        </w:rPr>
        <w:softHyphen/>
        <w:t>±9.74</w:t>
      </w:r>
      <w:r w:rsidR="0087574E" w:rsidRPr="00D5744F">
        <w:rPr>
          <w:rFonts w:cstheme="minorHAnsi"/>
        </w:rPr>
        <w:t xml:space="preserve"> </w:t>
      </w:r>
      <w:r w:rsidR="00206FAB" w:rsidRPr="00D5744F">
        <w:rPr>
          <w:rFonts w:cstheme="minorHAnsi"/>
        </w:rPr>
        <w:t>CPD at baseline</w:t>
      </w:r>
      <w:r w:rsidR="0087574E" w:rsidRPr="00D5744F">
        <w:rPr>
          <w:rFonts w:cstheme="minorHAnsi"/>
        </w:rPr>
        <w:t xml:space="preserve">. </w:t>
      </w:r>
      <w:r w:rsidR="007B437F" w:rsidRPr="00D5744F">
        <w:rPr>
          <w:rFonts w:cstheme="minorHAnsi"/>
        </w:rPr>
        <w:t>We selected a</w:t>
      </w:r>
      <w:r w:rsidR="008433C7" w:rsidRPr="00D5744F">
        <w:rPr>
          <w:rFonts w:cstheme="minorHAnsi"/>
        </w:rPr>
        <w:t xml:space="preserve"> three-class trajectory model</w:t>
      </w:r>
      <w:r w:rsidR="00206FAB" w:rsidRPr="00D5744F">
        <w:rPr>
          <w:rFonts w:cstheme="minorHAnsi"/>
        </w:rPr>
        <w:t xml:space="preserve">: </w:t>
      </w:r>
      <w:r w:rsidR="008433C7" w:rsidRPr="00D5744F">
        <w:rPr>
          <w:rFonts w:cstheme="minorHAnsi"/>
        </w:rPr>
        <w:t xml:space="preserve"> </w:t>
      </w:r>
      <w:r w:rsidR="007B3766" w:rsidRPr="00D5744F">
        <w:rPr>
          <w:rFonts w:cstheme="minorHAnsi"/>
        </w:rPr>
        <w:t xml:space="preserve">Class 1 </w:t>
      </w:r>
      <w:r w:rsidR="00206FAB" w:rsidRPr="00D5744F">
        <w:rPr>
          <w:rFonts w:cstheme="minorHAnsi"/>
        </w:rPr>
        <w:t>(</w:t>
      </w:r>
      <w:r w:rsidR="007B3766" w:rsidRPr="00D5744F">
        <w:rPr>
          <w:rFonts w:cstheme="minorHAnsi"/>
        </w:rPr>
        <w:t>n=186)</w:t>
      </w:r>
      <w:r w:rsidR="008433C7" w:rsidRPr="00D5744F">
        <w:rPr>
          <w:rFonts w:cstheme="minorHAnsi"/>
        </w:rPr>
        <w:t xml:space="preserve"> </w:t>
      </w:r>
      <w:r w:rsidR="00AE2715" w:rsidRPr="00D5744F">
        <w:rPr>
          <w:rFonts w:cstheme="minorHAnsi"/>
        </w:rPr>
        <w:t>achieved the greatest</w:t>
      </w:r>
      <w:r w:rsidR="008433C7" w:rsidRPr="00D5744F">
        <w:rPr>
          <w:rFonts w:cstheme="minorHAnsi"/>
        </w:rPr>
        <w:t xml:space="preserve"> reduc</w:t>
      </w:r>
      <w:r w:rsidR="00AE2715" w:rsidRPr="00D5744F">
        <w:rPr>
          <w:rFonts w:cstheme="minorHAnsi"/>
        </w:rPr>
        <w:t>tion</w:t>
      </w:r>
      <w:r w:rsidR="008433C7" w:rsidRPr="00D5744F">
        <w:rPr>
          <w:rFonts w:cstheme="minorHAnsi"/>
        </w:rPr>
        <w:t xml:space="preserve"> </w:t>
      </w:r>
      <w:r w:rsidR="007B437F" w:rsidRPr="00D5744F">
        <w:rPr>
          <w:rFonts w:cstheme="minorHAnsi"/>
        </w:rPr>
        <w:t xml:space="preserve">in CPD </w:t>
      </w:r>
      <w:r w:rsidR="00AE2715" w:rsidRPr="00D5744F">
        <w:rPr>
          <w:rFonts w:cstheme="minorHAnsi"/>
        </w:rPr>
        <w:t>(57-90%)</w:t>
      </w:r>
      <w:r w:rsidR="00206FAB" w:rsidRPr="00D5744F">
        <w:rPr>
          <w:rFonts w:cstheme="minorHAnsi"/>
        </w:rPr>
        <w:t>;</w:t>
      </w:r>
      <w:r w:rsidR="008433C7" w:rsidRPr="00D5744F">
        <w:rPr>
          <w:rFonts w:cstheme="minorHAnsi"/>
        </w:rPr>
        <w:t xml:space="preserve"> </w:t>
      </w:r>
      <w:r w:rsidR="007B3766" w:rsidRPr="00D5744F">
        <w:rPr>
          <w:rFonts w:cstheme="minorHAnsi"/>
        </w:rPr>
        <w:t xml:space="preserve">Class 2 </w:t>
      </w:r>
      <w:r w:rsidR="00206FAB" w:rsidRPr="00D5744F">
        <w:rPr>
          <w:rFonts w:cstheme="minorHAnsi"/>
        </w:rPr>
        <w:t>(</w:t>
      </w:r>
      <w:r w:rsidR="007B3766" w:rsidRPr="00D5744F">
        <w:rPr>
          <w:rFonts w:cstheme="minorHAnsi"/>
        </w:rPr>
        <w:t>n=803)</w:t>
      </w:r>
      <w:r w:rsidR="008433C7" w:rsidRPr="00D5744F">
        <w:rPr>
          <w:rFonts w:cstheme="minorHAnsi"/>
        </w:rPr>
        <w:t xml:space="preserve"> reduced by </w:t>
      </w:r>
      <w:r w:rsidR="00206FAB" w:rsidRPr="00D5744F">
        <w:rPr>
          <w:rFonts w:cstheme="minorHAnsi"/>
        </w:rPr>
        <w:t xml:space="preserve">~50%; </w:t>
      </w:r>
      <w:r w:rsidR="007B3766" w:rsidRPr="00D5744F">
        <w:rPr>
          <w:rFonts w:cstheme="minorHAnsi"/>
        </w:rPr>
        <w:t>Class 3</w:t>
      </w:r>
      <w:r w:rsidR="00206FAB" w:rsidRPr="00D5744F">
        <w:rPr>
          <w:rFonts w:cstheme="minorHAnsi"/>
        </w:rPr>
        <w:t>’s</w:t>
      </w:r>
      <w:r w:rsidR="007B3766" w:rsidRPr="00D5744F">
        <w:rPr>
          <w:rFonts w:cstheme="minorHAnsi"/>
        </w:rPr>
        <w:t xml:space="preserve"> </w:t>
      </w:r>
      <w:r w:rsidR="00206FAB" w:rsidRPr="00D5744F">
        <w:rPr>
          <w:rFonts w:cstheme="minorHAnsi"/>
        </w:rPr>
        <w:t>(</w:t>
      </w:r>
      <w:r w:rsidR="007B3766" w:rsidRPr="00D5744F">
        <w:rPr>
          <w:rFonts w:cstheme="minorHAnsi"/>
        </w:rPr>
        <w:t xml:space="preserve">n=794) </w:t>
      </w:r>
      <w:r w:rsidR="007B437F" w:rsidRPr="00D5744F">
        <w:rPr>
          <w:rFonts w:cstheme="minorHAnsi"/>
        </w:rPr>
        <w:t xml:space="preserve">CPD </w:t>
      </w:r>
      <w:r w:rsidR="008433C7" w:rsidRPr="00D5744F">
        <w:rPr>
          <w:rFonts w:cstheme="minorHAnsi"/>
        </w:rPr>
        <w:t xml:space="preserve">remained </w:t>
      </w:r>
      <w:r w:rsidR="007B437F" w:rsidRPr="00D5744F">
        <w:rPr>
          <w:rFonts w:cstheme="minorHAnsi"/>
        </w:rPr>
        <w:t>stable</w:t>
      </w:r>
      <w:r w:rsidR="008433C7" w:rsidRPr="00D5744F">
        <w:rPr>
          <w:rFonts w:cstheme="minorHAnsi"/>
        </w:rPr>
        <w:t xml:space="preserve">. </w:t>
      </w:r>
    </w:p>
    <w:p w14:paraId="37F9EB48" w14:textId="77777777" w:rsidR="00B01350" w:rsidRPr="00D5744F" w:rsidRDefault="00B01350" w:rsidP="008433C7">
      <w:pPr>
        <w:rPr>
          <w:rFonts w:cstheme="minorHAnsi"/>
        </w:rPr>
      </w:pPr>
    </w:p>
    <w:p w14:paraId="43B732B2" w14:textId="3699BCE1" w:rsidR="005A208C" w:rsidRDefault="00376E5D" w:rsidP="008433C7">
      <w:r w:rsidRPr="00D5744F">
        <w:rPr>
          <w:rFonts w:cstheme="minorHAnsi"/>
        </w:rPr>
        <w:t xml:space="preserve">Regularized regression </w:t>
      </w:r>
      <w:r w:rsidR="00C87B7D" w:rsidRPr="00D5744F">
        <w:rPr>
          <w:rFonts w:cstheme="minorHAnsi"/>
        </w:rPr>
        <w:t>showed</w:t>
      </w:r>
      <w:r w:rsidR="00C87B7D">
        <w:t xml:space="preserve"> o</w:t>
      </w:r>
      <w:r w:rsidR="008433C7">
        <w:t>lder</w:t>
      </w:r>
      <w:r w:rsidR="002A4286">
        <w:t>,</w:t>
      </w:r>
      <w:r w:rsidR="008433C7">
        <w:t xml:space="preserve"> </w:t>
      </w:r>
      <w:r w:rsidR="00383A0A">
        <w:t xml:space="preserve">male </w:t>
      </w:r>
      <w:r w:rsidR="008433C7">
        <w:t>participants with lower baseline anxiety were most likely to reduce their smoking</w:t>
      </w:r>
      <w:r w:rsidR="00C87B7D">
        <w:t xml:space="preserve"> (cross-validated AUCs = 0.520 to 0.684, p’s &lt; .01).</w:t>
      </w:r>
      <w:r w:rsidR="008433C7">
        <w:t xml:space="preserve"> </w:t>
      </w:r>
    </w:p>
    <w:p w14:paraId="1039E0DE" w14:textId="77777777" w:rsidR="005A208C" w:rsidRDefault="005A208C" w:rsidP="008433C7"/>
    <w:p w14:paraId="5B31CAF3" w14:textId="72F98590" w:rsidR="00BF29DF" w:rsidRDefault="00EE1BBB" w:rsidP="00D946B1">
      <w:r>
        <w:t xml:space="preserve">Latent class improved prediction of </w:t>
      </w:r>
      <w:r w:rsidR="00373661">
        <w:t xml:space="preserve">smoking cessation </w:t>
      </w:r>
      <w:r w:rsidR="00EE3773">
        <w:t xml:space="preserve">at </w:t>
      </w:r>
      <w:r w:rsidR="00FA6878">
        <w:t xml:space="preserve">the </w:t>
      </w:r>
      <w:r w:rsidR="002B655B">
        <w:t>52</w:t>
      </w:r>
      <w:r w:rsidR="00C67113">
        <w:t>-week</w:t>
      </w:r>
      <w:r w:rsidR="00373661">
        <w:t xml:space="preserve"> follow</w:t>
      </w:r>
      <w:r w:rsidR="00EE3773">
        <w:t>-up</w:t>
      </w:r>
      <w:r w:rsidR="00373661">
        <w:t xml:space="preserve"> over prediction using baseline characteristics</w:t>
      </w:r>
      <w:r w:rsidR="007F649B">
        <w:t xml:space="preserve"> </w:t>
      </w:r>
      <w:r w:rsidR="008807EC">
        <w:t xml:space="preserve">by </w:t>
      </w:r>
      <w:r w:rsidR="0013758C">
        <w:t xml:space="preserve">14.4% </w:t>
      </w:r>
      <w:r w:rsidR="00373661">
        <w:t>(AUC = 0.776±0.010, p = 0.002</w:t>
      </w:r>
      <w:r w:rsidR="008807EC">
        <w:t>)</w:t>
      </w:r>
      <w:r w:rsidR="0013758C">
        <w:t xml:space="preserve">. </w:t>
      </w:r>
      <w:r w:rsidR="00D30648">
        <w:t>T</w:t>
      </w:r>
      <w:r w:rsidR="002E4CA7">
        <w:t xml:space="preserve">hose who reduced their </w:t>
      </w:r>
      <w:r w:rsidR="00EE3773">
        <w:t>CPD</w:t>
      </w:r>
      <w:r w:rsidR="002E4CA7">
        <w:t xml:space="preserve"> </w:t>
      </w:r>
      <w:r w:rsidR="00966985">
        <w:t xml:space="preserve">minimally </w:t>
      </w:r>
      <w:r w:rsidR="002E4CA7">
        <w:t>were</w:t>
      </w:r>
      <w:r w:rsidR="00D776DD">
        <w:t xml:space="preserve"> nearly 90% less likely to </w:t>
      </w:r>
      <w:r w:rsidR="003E71AA">
        <w:t xml:space="preserve">achieve </w:t>
      </w:r>
      <w:r w:rsidR="00844F9D">
        <w:t>cessation</w:t>
      </w:r>
      <w:r w:rsidR="00EE3773">
        <w:t xml:space="preserve"> than</w:t>
      </w:r>
      <w:r w:rsidR="00D30648">
        <w:t xml:space="preserve"> those who reduced by </w:t>
      </w:r>
      <w:r w:rsidR="00EE3773">
        <w:t>over</w:t>
      </w:r>
      <w:r w:rsidR="00D30648">
        <w:t xml:space="preserve"> 50%</w:t>
      </w:r>
      <w:r w:rsidR="00844F9D">
        <w:t xml:space="preserve"> (ORs:</w:t>
      </w:r>
      <w:r w:rsidR="008F0D46">
        <w:t xml:space="preserve"> </w:t>
      </w:r>
      <w:r w:rsidR="00844F9D">
        <w:t xml:space="preserve">Class </w:t>
      </w:r>
      <w:r w:rsidR="005E058F">
        <w:t>2</w:t>
      </w:r>
      <w:r w:rsidR="008F0D46">
        <w:t xml:space="preserve"> = 0.111±0.013, Class 3</w:t>
      </w:r>
      <w:r w:rsidR="00844F9D">
        <w:t xml:space="preserve"> </w:t>
      </w:r>
      <w:r w:rsidR="008F0D46">
        <w:t>= 0.070±0.005</w:t>
      </w:r>
      <w:r w:rsidR="00844F9D">
        <w:t xml:space="preserve">). </w:t>
      </w:r>
    </w:p>
    <w:p w14:paraId="5AE6D2DA" w14:textId="77777777" w:rsidR="008018BC" w:rsidRDefault="008018BC" w:rsidP="00D946B1"/>
    <w:p w14:paraId="45DCBC41" w14:textId="2784CE2E" w:rsidR="008433C7" w:rsidRDefault="008433C7" w:rsidP="008433C7">
      <w:pPr>
        <w:pStyle w:val="Heading2"/>
      </w:pPr>
      <w:r>
        <w:t>Conclusions</w:t>
      </w:r>
    </w:p>
    <w:p w14:paraId="64D3C290" w14:textId="215015D5" w:rsidR="0074105C" w:rsidRDefault="00206FAB" w:rsidP="00AD60B5">
      <w:r>
        <w:t>F</w:t>
      </w:r>
      <w:r w:rsidR="00EE3773">
        <w:t>indings suggest people wh</w:t>
      </w:r>
      <w:r w:rsidR="00954964">
        <w:t>o are unmotivated to quit</w:t>
      </w:r>
      <w:r w:rsidR="00FA6878">
        <w:t xml:space="preserve"> at baseline</w:t>
      </w:r>
      <w:r w:rsidR="00954964">
        <w:t xml:space="preserve"> but</w:t>
      </w:r>
      <w:r w:rsidR="00EE3773">
        <w:t xml:space="preserve"> reduce their smoking </w:t>
      </w:r>
      <w:r w:rsidR="00E21BB3">
        <w:t xml:space="preserve">by more than half </w:t>
      </w:r>
      <w:r w:rsidR="00954964">
        <w:t>are most</w:t>
      </w:r>
      <w:r w:rsidR="00EE3773">
        <w:t xml:space="preserve"> likely to </w:t>
      </w:r>
      <w:r w:rsidR="00FA6878">
        <w:t>achieve smoking cessation</w:t>
      </w:r>
      <w:r w:rsidR="00EE3773">
        <w:t xml:space="preserve">. Therefore, </w:t>
      </w:r>
      <w:r>
        <w:t>a</w:t>
      </w:r>
      <w:r w:rsidR="00EE3773">
        <w:t xml:space="preserve"> lack of </w:t>
      </w:r>
      <w:r>
        <w:t xml:space="preserve">reduction </w:t>
      </w:r>
      <w:r w:rsidR="00EE3773">
        <w:t xml:space="preserve">success could </w:t>
      </w:r>
      <w:r w:rsidR="000E5EFF">
        <w:t>indicate</w:t>
      </w:r>
      <w:r>
        <w:t xml:space="preserve"> that</w:t>
      </w:r>
      <w:r w:rsidR="00EE3773">
        <w:t xml:space="preserve"> greater support </w:t>
      </w:r>
      <w:r>
        <w:t xml:space="preserve">is needed to help </w:t>
      </w:r>
      <w:r w:rsidR="000756AF">
        <w:t>p</w:t>
      </w:r>
      <w:r w:rsidR="00EE3773">
        <w:t xml:space="preserve">eople </w:t>
      </w:r>
      <w:r w:rsidR="000756AF">
        <w:t>to quit</w:t>
      </w:r>
      <w:r w:rsidR="00EE3773">
        <w:t xml:space="preserve">. </w:t>
      </w:r>
    </w:p>
    <w:p w14:paraId="38CB31DB" w14:textId="77777777" w:rsidR="00C961DA" w:rsidRDefault="00C961DA" w:rsidP="005B061C"/>
    <w:p w14:paraId="4255DD77" w14:textId="5D25AF7D" w:rsidR="00924E03" w:rsidRPr="00924E03" w:rsidRDefault="00B31220" w:rsidP="00924E03">
      <w:pPr>
        <w:pStyle w:val="Heading1"/>
      </w:pPr>
      <w:del w:id="1" w:author="Anthony Barrows" w:date="2024-05-20T14:57:00Z">
        <w:r w:rsidDel="00924E03">
          <w:delText>IMPLICATIONS</w:delText>
        </w:r>
      </w:del>
      <w:ins w:id="2" w:author="Anthony Barrows" w:date="2024-05-20T14:57:00Z">
        <w:r w:rsidR="00924E03">
          <w:t>Key Messages</w:t>
        </w:r>
      </w:ins>
    </w:p>
    <w:p w14:paraId="6CF5D191" w14:textId="77777777" w:rsidR="00B31220" w:rsidRDefault="00B31220" w:rsidP="00B31220"/>
    <w:p w14:paraId="2D758A48" w14:textId="0ACFD19B" w:rsidR="00B31220" w:rsidRDefault="00B31220" w:rsidP="00B31220">
      <w:r>
        <w:t xml:space="preserve">The present work quantifies the level of smoking reduction (i.e., more than 50%) most associated with cessation, and identifies participant characteristics </w:t>
      </w:r>
      <w:r w:rsidR="00FA6878">
        <w:t>that predict</w:t>
      </w:r>
      <w:r>
        <w:t xml:space="preserve"> greater magnitudes of reduction</w:t>
      </w:r>
      <w:r w:rsidR="00FA6878">
        <w:t xml:space="preserve"> among people who were unmotivated to quit smoking at baseline</w:t>
      </w:r>
      <w:r>
        <w:t xml:space="preserve">. Our findings demonstrate the importance of smoking reduction during the first two weeks and may allow clinicians to identify </w:t>
      </w:r>
      <w:r w:rsidR="002F117C">
        <w:t xml:space="preserve">both </w:t>
      </w:r>
      <w:r>
        <w:t xml:space="preserve">those </w:t>
      </w:r>
      <w:r w:rsidR="002F117C">
        <w:t xml:space="preserve">most likely to achieve complete cessation and those </w:t>
      </w:r>
      <w:r>
        <w:t>in need of additional support</w:t>
      </w:r>
      <w:r w:rsidR="002F117C">
        <w:t xml:space="preserve">. </w:t>
      </w:r>
    </w:p>
    <w:p w14:paraId="7C784916" w14:textId="25E3BA2A" w:rsidR="00485C25" w:rsidRDefault="00485C25" w:rsidP="005B061C"/>
    <w:p w14:paraId="01B6C85A" w14:textId="77777777" w:rsidR="00166C65" w:rsidRDefault="00760328" w:rsidP="00166C65">
      <w:pPr>
        <w:pStyle w:val="Heading2"/>
        <w:rPr>
          <w:ins w:id="3" w:author="Anthony Barrows" w:date="2024-05-20T15:22:00Z"/>
        </w:rPr>
      </w:pPr>
      <w:r>
        <w:br w:type="page"/>
      </w:r>
      <w:ins w:id="4" w:author="Anthony Barrows" w:date="2024-05-20T15:22:00Z">
        <w:r w:rsidR="00166C65">
          <w:lastRenderedPageBreak/>
          <w:t>Keywords</w:t>
        </w:r>
      </w:ins>
    </w:p>
    <w:p w14:paraId="5C30D339" w14:textId="77777777" w:rsidR="00166C65" w:rsidRPr="00564040" w:rsidRDefault="00166C65" w:rsidP="00166C65">
      <w:pPr>
        <w:rPr>
          <w:ins w:id="5" w:author="Anthony Barrows" w:date="2024-05-20T15:22:00Z"/>
        </w:rPr>
      </w:pPr>
      <w:ins w:id="6" w:author="Anthony Barrows" w:date="2024-05-20T15:22:00Z">
        <w:r>
          <w:t>Smoking cessation; structural equation modeling; latent class analysis; Elastic Net regression; machine learning; secondary analysis</w:t>
        </w:r>
      </w:ins>
    </w:p>
    <w:p w14:paraId="58242A31" w14:textId="77777777" w:rsidR="00166C65" w:rsidRDefault="00166C65" w:rsidP="00166C65">
      <w:pPr>
        <w:rPr>
          <w:ins w:id="7" w:author="Anthony Barrows" w:date="2024-05-20T15:22:00Z"/>
        </w:rPr>
      </w:pPr>
      <w:ins w:id="8" w:author="Anthony Barrows" w:date="2024-05-20T15:22:00Z">
        <w:r>
          <w:br w:type="page"/>
        </w:r>
      </w:ins>
    </w:p>
    <w:p w14:paraId="7473A052" w14:textId="7E738DA3" w:rsidR="00760328" w:rsidRDefault="00760328">
      <w:pPr>
        <w:jc w:val="both"/>
        <w:pPrChange w:id="9" w:author="Anthony Barrows" w:date="2024-05-20T15:22:00Z">
          <w:pPr/>
        </w:pPrChange>
      </w:pPr>
    </w:p>
    <w:p w14:paraId="0D290DE9" w14:textId="61909E0E" w:rsidR="00D946B1" w:rsidRDefault="00D41AEE" w:rsidP="00D04588">
      <w:pPr>
        <w:pStyle w:val="Heading1"/>
      </w:pPr>
      <w:r>
        <w:t>INTRODUCTION</w:t>
      </w:r>
    </w:p>
    <w:p w14:paraId="2CECCAF1" w14:textId="09BCCF89" w:rsidR="00077B55" w:rsidRDefault="00077B55" w:rsidP="00077B55">
      <w:r>
        <w:t>Smoking is the number one cause of premature and preventable illness worldwide</w:t>
      </w:r>
      <w:r w:rsidR="00BE22DB">
        <w:t>.</w:t>
      </w:r>
      <w:r w:rsidR="00826C53">
        <w:fldChar w:fldCharType="begin"/>
      </w:r>
      <w:r w:rsidR="00A91CAE">
        <w:instrText xml:space="preserve"> ADDIN ZOTERO_ITEM CSL_CITATION {"citationID":"wB1LSuYv","properties":{"formattedCitation":"\\super 1\\nosupersub{}","plainCitation":"1","noteIndex":0},"citationItems":[{"id":242,"uris":["http://zotero.org/users/10331382/items/PZRJPRB7"],"itemData":{"id":242,"type":"article-journal","ISSN":"9789244564264","language":"en","note":"publisher-place: Geneva\npublisher: World Health Organization\nsection: 152 p.","source":"WHO IRIS","title":"WHO report on the global tobacco epidemic, 2011: warning about the dangers of tobacco","title-short":"WHO report on the global tobacco epidemic, 2011","URL":"https://apps.who.int/iris/handle/10665/44616","author":[{"literal":"World Health Organization"}],"accessed":{"date-parts":[["2023",1,20]]},"issued":{"date-parts":[["2011"]]},"citation-key":"worldhealthorganizationWHOReportGlobal2011"}}],"schema":"https://github.com/citation-style-language/schema/raw/master/csl-citation.json"} </w:instrText>
      </w:r>
      <w:r w:rsidR="00826C53">
        <w:fldChar w:fldCharType="separate"/>
      </w:r>
      <w:r w:rsidR="00A91CAE" w:rsidRPr="00A91CAE">
        <w:rPr>
          <w:rFonts w:ascii="Calibri" w:cs="Calibri"/>
          <w:kern w:val="0"/>
          <w:vertAlign w:val="superscript"/>
        </w:rPr>
        <w:t>1</w:t>
      </w:r>
      <w:r w:rsidR="00826C53">
        <w:fldChar w:fldCharType="end"/>
      </w:r>
      <w:r>
        <w:t xml:space="preserve"> Smoking accounts for approximately 5.7% of total health expenditure worldwide and 6.5% in high income countries like the UK and USA</w:t>
      </w:r>
      <w:r w:rsidR="00BE22DB">
        <w:t>.</w:t>
      </w:r>
      <w:r w:rsidR="009A1182">
        <w:fldChar w:fldCharType="begin"/>
      </w:r>
      <w:r w:rsidR="00A91CAE">
        <w:instrText xml:space="preserve"> ADDIN ZOTERO_ITEM CSL_CITATION {"citationID":"RuBuZERC","properties":{"formattedCitation":"\\super 2\\nosupersub{}","plainCitation":"2","noteIndex":0},"citationItems":[{"id":247,"uris":["http://zotero.org/users/10331382/items/U79P4XR9"],"itemData":{"id":247,"type":"article-journal","abstract":"Background\n              The detrimental impact of smoking on health has been widely documented since the 1960s. Numerous studies have also quantified the economic cost that smoking imposes on society. However, these studies have mostly been in high income countries, with limited documentation from developing countries. The aim of this paper is to measure the economic cost of smoking-attributable diseases in countries throughout the world, including in low- and middle-income settings.\n            \n            \n              Methods\n              The Cost of Illness approach is used to estimate the economic cost of smoking attributable-diseases in 2012. Under this approach, economic costs are defined as either ‘direct costs' such as hospital fees or ‘indirect costs’ representing the productivity loss from morbidity and mortality. The same method was applied to 152 countries, which had all the necessary data, representing 97% of the world's smokers.\n            \n            \n              Findings\n              The amount of healthcare expenditure due to smoking-attributable diseases totalled purchasing power parity (PPP) $467 billion (US$422 billion) in 2012, or 5.7% of global health expenditure. The total economic cost of smoking (from health expenditures and productivity losses together) totalled PPP $1852 billion (US$1436 billion) in 2012, equivalent in magnitude to 1.8% of the world's annual gross domestic product (GDP). Almost 40% of this cost occurred in developing countries, highlighting the substantial burden these countries suffer.\n            \n            \n              Conclusions\n              Smoking imposes a heavy economic burden throughout the world, particularly in Europe and North America, where the tobacco epidemic is most advanced. These findings highlight the urgent need for countries to implement stronger tobacco control measures to address these costs.","container-title":"Tobacco Control","DOI":"10.1136/tobaccocontrol-2016-053305","ISSN":"0964-4563, 1468-3318","issue":"1","journalAbbreviation":"Tob Control","language":"en","page":"58-64","source":"DOI.org (Crossref)","title":"Global economic cost of smoking-attributable diseases","volume":"27","author":[{"family":"Goodchild","given":"Mark"},{"family":"Nargis","given":"Nigar"},{"family":"Tursan d'Espaignet","given":"Edouard"}],"issued":{"date-parts":[["2018",1]]},"citation-key":"goodchildGlobalEconomicCost2018"}}],"schema":"https://github.com/citation-style-language/schema/raw/master/csl-citation.json"} </w:instrText>
      </w:r>
      <w:r w:rsidR="009A1182">
        <w:fldChar w:fldCharType="separate"/>
      </w:r>
      <w:r w:rsidR="00A91CAE" w:rsidRPr="00A91CAE">
        <w:rPr>
          <w:rFonts w:ascii="Calibri" w:cs="Calibri"/>
          <w:kern w:val="0"/>
          <w:vertAlign w:val="superscript"/>
        </w:rPr>
        <w:t>2</w:t>
      </w:r>
      <w:r w:rsidR="009A1182">
        <w:fldChar w:fldCharType="end"/>
      </w:r>
      <w:r w:rsidR="00627620">
        <w:t xml:space="preserve"> A</w:t>
      </w:r>
      <w:r w:rsidR="00AE466A">
        <w:t>pproximately 50% of people who smoke</w:t>
      </w:r>
      <w:r>
        <w:t xml:space="preserve"> will die unless they quit</w:t>
      </w:r>
      <w:r w:rsidR="00BE22DB">
        <w:t>.</w:t>
      </w:r>
      <w:r w:rsidR="00105E97">
        <w:fldChar w:fldCharType="begin"/>
      </w:r>
      <w:r w:rsidR="00A91CAE">
        <w:instrText xml:space="preserve"> ADDIN ZOTERO_ITEM CSL_CITATION {"citationID":"phhcWyGV","properties":{"formattedCitation":"\\super 3\\nosupersub{}","plainCitation":"3","noteIndex":0},"citationItems":[{"id":240,"uris":["http://zotero.org/users/10331382/items/IM6NC9S6"],"itemData":{"id":240,"type":"article-journal","container-title":"The Lancet","DOI":"10.1016/S0140-6736(12)61720-6","ISSN":"01406736","issue":"9861","journalAbbreviation":"The Lancet","language":"en","page":"133-141","source":"DOI.org (Crossref)","title":"The 21st century hazards of smoking and benefits of stopping: a prospective study of one million women in the UK","title-short":"The 21st century hazards of smoking and benefits of stopping","volume":"381","author":[{"family":"Pirie","given":"Kirstin"},{"family":"Peto","given":"Richard"},{"family":"Reeves","given":"Gillian K"},{"family":"Green","given":"Jane"},{"family":"Beral","given":"Valerie"}],"issued":{"date-parts":[["2013",1]]},"citation-key":"pirie21stCenturyHazards2013"}}],"schema":"https://github.com/citation-style-language/schema/raw/master/csl-citation.json"} </w:instrText>
      </w:r>
      <w:r w:rsidR="00105E97">
        <w:fldChar w:fldCharType="separate"/>
      </w:r>
      <w:r w:rsidR="00A91CAE" w:rsidRPr="00A91CAE">
        <w:rPr>
          <w:rFonts w:ascii="Calibri" w:cs="Calibri"/>
          <w:kern w:val="0"/>
          <w:vertAlign w:val="superscript"/>
        </w:rPr>
        <w:t>3</w:t>
      </w:r>
      <w:r w:rsidR="00105E97">
        <w:fldChar w:fldCharType="end"/>
      </w:r>
    </w:p>
    <w:p w14:paraId="2D5E1D0B" w14:textId="77777777" w:rsidR="00077B55" w:rsidRDefault="00077B55" w:rsidP="00077B55"/>
    <w:p w14:paraId="133254D2" w14:textId="27235A8A" w:rsidR="00077B55" w:rsidRDefault="00627620" w:rsidP="00077B55">
      <w:r>
        <w:t>R</w:t>
      </w:r>
      <w:r w:rsidR="00077B55">
        <w:t>educ</w:t>
      </w:r>
      <w:r>
        <w:t>ing smoking</w:t>
      </w:r>
      <w:r w:rsidR="00077B55">
        <w:t xml:space="preserve"> to quit is </w:t>
      </w:r>
      <w:r>
        <w:t>sometimes</w:t>
      </w:r>
      <w:r w:rsidR="00077B55">
        <w:t xml:space="preserve"> recommended to </w:t>
      </w:r>
      <w:r w:rsidR="007C1E02">
        <w:t>people</w:t>
      </w:r>
      <w:r w:rsidR="00077B55">
        <w:t xml:space="preserve"> who have found it difficult to quit </w:t>
      </w:r>
      <w:r w:rsidR="000D1A90">
        <w:t xml:space="preserve">smoking </w:t>
      </w:r>
      <w:r w:rsidR="003E27FC">
        <w:t>abruptly</w:t>
      </w:r>
      <w:r w:rsidR="00077B55">
        <w:t xml:space="preserve"> in the past. Though magnitude and duration vary, broadly, smoking reduction is defined as a decrease in the number of cigarettes smoked per day. In the UK and in some parts of Europe, smoking reduction is promoted as a second-line route to quitting smoking or as a harm reduction approach for </w:t>
      </w:r>
      <w:r w:rsidR="00440338">
        <w:t xml:space="preserve">people </w:t>
      </w:r>
      <w:r w:rsidR="00077B55">
        <w:t>who cannot, or may not be ready, to stop smoking completely</w:t>
      </w:r>
      <w:r w:rsidR="00754C4E">
        <w:t>.</w:t>
      </w:r>
      <w:r w:rsidR="00105E97">
        <w:fldChar w:fldCharType="begin"/>
      </w:r>
      <w:r w:rsidR="00A91CAE">
        <w:instrText xml:space="preserve"> ADDIN ZOTERO_ITEM CSL_CITATION {"citationID":"Zk209VmC","properties":{"formattedCitation":"\\super 4,5\\nosupersub{}","plainCitation":"4,5","noteIndex":0},"citationItems":[{"id":59,"uris":["http://zotero.org/users/10331382/items/4KW7MIHS"],"itemData":{"id":59,"type":"report","title":"National Institute for Clinical Excellence (NICE). Smoking: Harm reduction Public health guideline [PH45]","URL":"https://www.nice.org.uk/guidance/ph45","author":[{"family":"NICE","given":""}],"issued":{"date-parts":[["2013"]]},"citation-key":"NICE2013"}},{"id":60,"uris":["http://zotero.org/users/10331382/items/IHRYNULQ"],"itemData":{"id":60,"type":"report","title":"European Network for Smoking and Tobacco Prevention. Guidelines for treating tobacco dependence","issued":{"date-parts":[["2018"]]},"citation-key":"EuropeanNetworkSmoking2018"}}],"schema":"https://github.com/citation-style-language/schema/raw/master/csl-citation.json"} </w:instrText>
      </w:r>
      <w:r w:rsidR="00105E97">
        <w:fldChar w:fldCharType="separate"/>
      </w:r>
      <w:r w:rsidR="00A91CAE" w:rsidRPr="00A91CAE">
        <w:rPr>
          <w:rFonts w:ascii="Calibri" w:cs="Calibri"/>
          <w:kern w:val="0"/>
          <w:vertAlign w:val="superscript"/>
        </w:rPr>
        <w:t>4,5</w:t>
      </w:r>
      <w:r w:rsidR="00105E97">
        <w:fldChar w:fldCharType="end"/>
      </w:r>
      <w:r w:rsidR="00077B55">
        <w:t xml:space="preserve"> In addition, nicotine replacement therapy (NRT) </w:t>
      </w:r>
      <w:r w:rsidR="00565D60">
        <w:t>is licensed for</w:t>
      </w:r>
      <w:r w:rsidR="00077B55">
        <w:t xml:space="preserve"> smoking reduction</w:t>
      </w:r>
      <w:r w:rsidR="00754C4E">
        <w:t>.</w:t>
      </w:r>
      <w:r w:rsidR="00AF43CA">
        <w:fldChar w:fldCharType="begin"/>
      </w:r>
      <w:r w:rsidR="00A91CAE">
        <w:instrText xml:space="preserve"> ADDIN ZOTERO_ITEM CSL_CITATION {"citationID":"zaT7MwJF","properties":{"formattedCitation":"\\super 6\\nosupersub{}","plainCitation":"6","noteIndex":0},"citationItems":[{"id":250,"uris":["http://zotero.org/users/10331382/items/B3X8Z6RW"],"itemData":{"id":250,"type":"report","event-place":"London","publisher-place":"London","title":"Report of the Committee on Safety of Medicines Working Group on Nicotine Replacement Therapy","author":[{"literal":"Medicine and Healthcare Products Regulatory Agency Committee"}],"issued":{"date-parts":[["2005"]]},"citation-key":"medicineandhealthcareproductsregulatoryagencycommitteeReportCommitteeSafety2005"}}],"schema":"https://github.com/citation-style-language/schema/raw/master/csl-citation.json"} </w:instrText>
      </w:r>
      <w:r w:rsidR="00AF43CA">
        <w:fldChar w:fldCharType="separate"/>
      </w:r>
      <w:r w:rsidR="00A91CAE" w:rsidRPr="00A91CAE">
        <w:rPr>
          <w:rFonts w:ascii="Calibri" w:cs="Calibri"/>
          <w:kern w:val="0"/>
          <w:vertAlign w:val="superscript"/>
        </w:rPr>
        <w:t>6</w:t>
      </w:r>
      <w:r w:rsidR="00AF43CA">
        <w:fldChar w:fldCharType="end"/>
      </w:r>
      <w:r w:rsidR="00077B55">
        <w:t xml:space="preserve"> In the USA</w:t>
      </w:r>
      <w:r>
        <w:t>,</w:t>
      </w:r>
      <w:r w:rsidR="00077B55">
        <w:t xml:space="preserve"> smoking reduction is offered informally as part of smoking cessation treatment, and NRT is deemed appropriate for use as a reduction aid</w:t>
      </w:r>
      <w:r w:rsidR="00754C4E">
        <w:t>.</w:t>
      </w:r>
      <w:r w:rsidR="00AF43CA">
        <w:fldChar w:fldCharType="begin"/>
      </w:r>
      <w:r w:rsidR="00A91CAE">
        <w:instrText xml:space="preserve"> ADDIN ZOTERO_ITEM CSL_CITATION {"citationID":"p9rsPVCv","properties":{"formattedCitation":"\\super 7\\nosupersub{}","plainCitation":"7","noteIndex":0},"citationItems":[{"id":61,"uris":["http://zotero.org/users/10331382/items/BI2LETSF"],"itemData":{"id":61,"type":"article-journal","container-title":"Nicotine &amp; Tobacco Research","DOI":"10.1093/ntr/ntu087","ISSN":"1462-2203, 1469-994X","issue":"7","journalAbbreviation":"Nicotine &amp; Tobacco Research","language":"en","page":"909-914","source":"DOI.org (Crossref)","title":"Addressing the Evidence for FDA Nicotine Replacement Therapy Label Changes: A Policy Statement of the Association for the Treatment of Tobacco Use and Dependence and the Society for Research on Nicotine and Tobacco","title-short":"Addressing the Evidence for FDA Nicotine Replacement Therapy Label Changes","volume":"16","author":[{"family":"Fucito","given":"L. M."},{"family":"Bars","given":"M. P."},{"family":"Forray","given":"A."},{"family":"Rojewski","given":"A. M."},{"family":"Shiffman","given":"S."},{"family":"Selby","given":"P."},{"family":"West","given":"R."},{"family":"Foulds","given":"J."},{"family":"Toll","given":"B. A."},{"literal":"Writing Committee for the SRNT Policy and Treatment Networks"}],"issued":{"date-parts":[["2014",7,1]]},"citation-key":"fucitoAddressingEvidenceFDA2014"}}],"schema":"https://github.com/citation-style-language/schema/raw/master/csl-citation.json"} </w:instrText>
      </w:r>
      <w:r w:rsidR="00AF43CA">
        <w:fldChar w:fldCharType="separate"/>
      </w:r>
      <w:r w:rsidR="00A91CAE" w:rsidRPr="00A91CAE">
        <w:rPr>
          <w:rFonts w:ascii="Calibri" w:cs="Calibri"/>
          <w:kern w:val="0"/>
          <w:vertAlign w:val="superscript"/>
        </w:rPr>
        <w:t>7</w:t>
      </w:r>
      <w:r w:rsidR="00AF43CA">
        <w:fldChar w:fldCharType="end"/>
      </w:r>
      <w:r w:rsidR="00077B55">
        <w:t xml:space="preserve"> There is limited evidence that reduction itself improves health</w:t>
      </w:r>
      <w:r w:rsidR="00BF611D">
        <w:t xml:space="preserve"> </w:t>
      </w:r>
      <w:r w:rsidR="00BF611D">
        <w:fldChar w:fldCharType="begin"/>
      </w:r>
      <w:r w:rsidR="00A91CAE">
        <w:instrText xml:space="preserve"> ADDIN ZOTERO_ITEM CSL_CITATION {"citationID":"vpOyfdsR","properties":{"formattedCitation":"\\super 8\\nosupersub{}","plainCitation":"8","noteIndex":0},"citationItems":[{"id":63,"uris":["http://zotero.org/users/10331382/items/22J533U3"],"itemData":{"id":63,"type":"article-journal","container-title":"Nicotine &amp; Tobacco Research","DOI":"10.1080/14622200701365327","ISSN":"1462-2203","issue":"6","journalAbbreviation":"Nicotine &amp; Tobacco Res.","language":"en","page":"631-646","source":"DOI.org (Crossref)","title":"Is there a health benefit of reduced tobacco consumption? A systematic review","title-short":"Is there a health benefit of reduced tobacco consumption?","volume":"9","author":[{"family":"Pisinger","given":"Charlotta"},{"family":"Godtfredsen","given":"Nina S."}],"issued":{"date-parts":[["2007",6]]},"citation-key":"pisingerThereHealthBenefit2007"}}],"schema":"https://github.com/citation-style-language/schema/raw/master/csl-citation.json"} </w:instrText>
      </w:r>
      <w:r w:rsidR="00BF611D">
        <w:fldChar w:fldCharType="separate"/>
      </w:r>
      <w:r w:rsidR="00A91CAE" w:rsidRPr="00A91CAE">
        <w:rPr>
          <w:rFonts w:ascii="Calibri" w:cs="Calibri"/>
          <w:kern w:val="0"/>
          <w:vertAlign w:val="superscript"/>
        </w:rPr>
        <w:t>8</w:t>
      </w:r>
      <w:r w:rsidR="00BF611D">
        <w:fldChar w:fldCharType="end"/>
      </w:r>
      <w:r w:rsidR="00077B55">
        <w:t xml:space="preserve">, </w:t>
      </w:r>
      <w:r w:rsidR="00077B55" w:rsidRPr="00400846">
        <w:t>but clearer evidence that smoking reduction is as effective as abrupt quitting in achieving complete cessation</w:t>
      </w:r>
      <w:r w:rsidR="00BF611D" w:rsidRPr="00400846">
        <w:t xml:space="preserve"> </w:t>
      </w:r>
      <w:r w:rsidR="00BF611D" w:rsidRPr="00400846">
        <w:fldChar w:fldCharType="begin"/>
      </w:r>
      <w:r w:rsidR="00A91CAE">
        <w:instrText xml:space="preserve"> ADDIN ZOTERO_ITEM CSL_CITATION {"citationID":"O8YkLCYE","properties":{"formattedCitation":"\\super 9\\nosupersub{}","plainCitation":"9","noteIndex":0},"citationItems":[{"id":49,"uris":["http://zotero.org/users/10331382/items/XLA68TQB"],"itemData":{"id":49,"type":"article-journal","container-title":"Cochrane Database of Systematic Reviews","DOI":"10.1002/14651858.CD013183.pub2","ISSN":"14651858","issue":"9","language":"en","source":"DOI.org (Crossref)","title":"Smoking reduction interventions for smoking cessation","URL":"http://doi.wiley.com/10.1002/14651858.CD013183.pub2","volume":"2019","author":[{"family":"Lindson","given":"Nicola"},{"family":"Klemperer","given":"Elias"},{"family":"Hong","given":"Bosun"},{"family":"Ordóñez-Mena","given":"José M"},{"family":"Aveyard","given":"Paul"}],"editor":[{"literal":"Cochrane Tobacco Addiction Group"}],"accessed":{"date-parts":[["2022",12,7]]},"issued":{"date-parts":[["2019",9,30]]},"citation-key":"lindsonSmokingReductionInterventions2019"}}],"schema":"https://github.com/citation-style-language/schema/raw/master/csl-citation.json"} </w:instrText>
      </w:r>
      <w:r w:rsidR="00BF611D" w:rsidRPr="00400846">
        <w:fldChar w:fldCharType="separate"/>
      </w:r>
      <w:r w:rsidR="00A91CAE" w:rsidRPr="00A91CAE">
        <w:rPr>
          <w:rFonts w:ascii="Calibri" w:cs="Calibri"/>
          <w:kern w:val="0"/>
          <w:vertAlign w:val="superscript"/>
        </w:rPr>
        <w:t>9</w:t>
      </w:r>
      <w:r w:rsidR="00BF611D" w:rsidRPr="00400846">
        <w:fldChar w:fldCharType="end"/>
      </w:r>
      <w:r w:rsidR="00077B55" w:rsidRPr="008F4241">
        <w:t>,</w:t>
      </w:r>
      <w:r w:rsidR="00077B55">
        <w:t xml:space="preserve"> which has well established health benefits.</w:t>
      </w:r>
    </w:p>
    <w:p w14:paraId="538D4BEE" w14:textId="77777777" w:rsidR="00077B55" w:rsidRDefault="00077B55" w:rsidP="00077B55"/>
    <w:p w14:paraId="0CECCAE4" w14:textId="19E7318F" w:rsidR="00077B55" w:rsidRDefault="003C54ED" w:rsidP="00077B55">
      <w:r>
        <w:t xml:space="preserve">People who smoke </w:t>
      </w:r>
      <w:r w:rsidR="00077B55">
        <w:t>report that they perceive smoking reduction as an acceptable way to stop smoking</w:t>
      </w:r>
      <w:r w:rsidR="006D71AF">
        <w:t>.</w:t>
      </w:r>
      <w:r w:rsidR="00BF611D">
        <w:fldChar w:fldCharType="begin"/>
      </w:r>
      <w:r w:rsidR="00A91CAE">
        <w:instrText xml:space="preserve"> ADDIN ZOTERO_ITEM CSL_CITATION {"citationID":"mAYoIKjH","properties":{"formattedCitation":"\\super 10\\uc0\\u8211{}14\\nosupersub{}","plainCitation":"10–14","noteIndex":0},"citationItems":[{"id":68,"uris":["http://zotero.org/users/10331382/items/LKKPDNSY"],"itemData":{"id":68,"type":"article-journal","container-title":"Nicotine &amp; Tobacco Research","DOI":"10.1093/ntr/ntr297","ISSN":"1469-994X, 1462-2203","issue":"7","language":"en","page":"849-856","source":"DOI.org (Crossref)","title":"The Use of Nicotine Replacement Therapy for Smoking Reduction and Temporary Abstinence: An Interview Study","title-short":"The Use of Nicotine Replacement Therapy for Smoking Reduction and Temporary Abstinence","volume":"14","author":[{"family":"Beard","given":"Emma"},{"family":"Vangeli","given":"Eleni"},{"family":"Michie","given":"Susan"},{"family":"West","given":"Robert"}],"issued":{"date-parts":[["2012",7]]},"citation-key":"beardUseNicotineReplacement2012"}},{"id":71,"uris":["http://zotero.org/users/10331382/items/TBD4RZAS"],"itemData":{"id":71,"type":"article-journal","container-title":"Nicotine &amp; Tobacco Research","DOI":"10.1080/14622200701648441","ISSN":"1462-2203","issue":"11","journalAbbreviation":"Nicotine &amp; Tobacco Res.","language":"en","page":"1177-1182","source":"DOI.org (Crossref)","title":"Smokers' interest in using nicotine replacement to aid smoking reduction","volume":"9","author":[{"family":"Shiffman","given":"Saul"},{"family":"Hughes","given":"John"},{"family":"Ferguson","given":"Stuart"},{"family":"Pillitteri","given":"Janine"},{"family":"Gitchell","given":"Joseph"},{"family":"Burton","given":"Steven"}],"issued":{"date-parts":[["2007",11]]},"citation-key":"shiffmanSmokersInterestUsing2007"}},{"id":72,"uris":["http://zotero.org/users/10331382/items/6SGR2HUA"],"itemData":{"id":72,"type":"article-journal","container-title":"Preventing Chronic Disease","DOI":"10.5888/pcd11.140283","ISSN":"1545-1151","journalAbbreviation":"Prev. Chronic Dis.","page":"140283","source":"DOI.org (Crossref)","title":"Prevalence and Reasons for Initiating Use of Electronic Cigarettes Among Adults in Montana, 2013","volume":"11","author":[{"family":"Schmidt","given":"Lisa"},{"family":"Reidmohr","given":"Alison"},{"family":"Harwell","given":"Todd S."},{"family":"Helgerson","given":"Steven D."}],"issued":{"date-parts":[["2014",11,20]]},"citation-key":"schmidtPrevalenceReasonsInitiating2014"}},{"id":254,"uris":["http://zotero.org/users/10331382/items/DEXDBGL9"],"itemData":{"id":254,"type":"article-journal","container-title":"Addiction","DOI":"10.1111/j.1360-0443.2007.01948.x","ISSN":"09652140, 13600443","issue":"8","language":"en","page":"1326-1327","source":"DOI.org (Crossref)","title":"Smokers who choose to quit gradually versus abruptly","volume":"102","author":[{"family":"Hughes","given":"John","suffix":"R."}],"issued":{"date-parts":[["2007",8]]},"citation-key":"hughesSmokersWhoChoose2007"}},{"id":51,"uris":["http://zotero.org/users/10331382/items/CTDHRDC3"],"itemData":{"id":51,"type":"article-journal","abstract":"Abstract\n            \n              Introduction\n              Around half of smokers attempt to stop by cutting-down first. Evidence suggests that this results in similar quit rates to abrupt quitting. Evidence for the effectiveness and popularity of different gradual cessation methods is sparse.\n            \n            \n              Methods\n              Secondary, exploratory, analyses of a randomized trial of gradual versus abrupt smoking cessation. Gradual participants (N = 342) chose between four methods of cutting-down over 2 weeks: cutting-out the easiest cigarettes first (HR-E); cutting-out the most difficult cigarettes first (HR-D); smoking on an increasing time schedule (SR); and not smoking during particular periods (SFP). Nicotine replacement therapy and behavioral support were provided before and after quit day. We used logistic and linear regression modeling to test whether the method chosen was associated with smoking reduction, quit attempts, and abstinence, while adjusting for potential confounders.\n            \n            \n              Results\n              Participants were on average 49 years old, smoked 20 cigarettes per day, and had a Fagerstrom Test for Cigarette Dependence score of 6. 14.9% (51/342) chose HR-E, 2.1% (7/342) HR-D, 46.2% (158/342) SFP, and 36.8% (126/342) SR. We found no evidence of adjusted or unadjusted associations between method and successful 75% reduction in cigarette consumption, reduction in percentage cigarettes per day or exhaled carbon monoxide, quit attempts, or abstinence at 4-week or 6-month follow-up.\n            \n            \n              Conclusions\n              Future research and practice could focus more heavily on the SR and SFP methods as these appeared notably more popular than HR. There was substantial imprecision in the efficacy data, which should be treated with caution; however, none of the gradual cessation methods showed clear evidence of being more efficacious than others.\n            \n            \n              Implications\n              There is evidence that people who would like to quit smoking gradually should be supported to do so. However, as this is relatively new thinking and there is large potential for variation in methods, guidance on the best way to offer support is sparse. This article is an exploratory analysis of the popularity and efficacy of various methods in an attempt to move the topic forward and inform the implementation of gradual smoking cessation methods in practice. The identified popularity of some methods over others signposts directions for future research.","container-title":"Nicotine &amp; Tobacco Research","DOI":"10.1093/ntr/ntaa123","ISSN":"1469-994X","issue":"12","language":"en","page":"2257-2261","source":"DOI.org (Crossref)","title":"Exploratory Analyses of the Popularity and Efficacy of Four Behavioral Methods of Gradual Smoking Cessation","volume":"22","author":[{"family":"Lindson","given":"Nicola"},{"family":"Michie","given":"Susan"},{"family":"Aveyard","given":"Paul"}],"issued":{"date-parts":[["2020",12,12]]},"citation-key":"lindsonExploratoryAnalysesPopularity2020"}}],"schema":"https://github.com/citation-style-language/schema/raw/master/csl-citation.json"} </w:instrText>
      </w:r>
      <w:r w:rsidR="00BF611D">
        <w:fldChar w:fldCharType="separate"/>
      </w:r>
      <w:r w:rsidR="00A91CAE" w:rsidRPr="00A91CAE">
        <w:rPr>
          <w:rFonts w:ascii="Calibri" w:cs="Calibri"/>
          <w:kern w:val="0"/>
          <w:vertAlign w:val="superscript"/>
        </w:rPr>
        <w:t>10–14</w:t>
      </w:r>
      <w:r w:rsidR="00BF611D">
        <w:fldChar w:fldCharType="end"/>
      </w:r>
      <w:r w:rsidR="00077B55">
        <w:t xml:space="preserve"> </w:t>
      </w:r>
      <w:r>
        <w:t>Those wishing to reduce</w:t>
      </w:r>
      <w:r w:rsidR="00077B55">
        <w:t xml:space="preserve"> their daily number of cigarettes could use a range of different approaches to do so, including a combination of behavioral counseling and NRT</w:t>
      </w:r>
      <w:r w:rsidR="006D71AF">
        <w:t>.</w:t>
      </w:r>
      <w:r w:rsidR="00AF1C80">
        <w:fldChar w:fldCharType="begin"/>
      </w:r>
      <w:r w:rsidR="00A91CAE">
        <w:instrText xml:space="preserve"> ADDIN ZOTERO_ITEM CSL_CITATION {"citationID":"gg0IN66R","properties":{"formattedCitation":"\\super 9\\nosupersub{}","plainCitation":"9","noteIndex":0},"citationItems":[{"id":49,"uris":["http://zotero.org/users/10331382/items/XLA68TQB"],"itemData":{"id":49,"type":"article-journal","container-title":"Cochrane Database of Systematic Reviews","DOI":"10.1002/14651858.CD013183.pub2","ISSN":"14651858","issue":"9","language":"en","source":"DOI.org (Crossref)","title":"Smoking reduction interventions for smoking cessation","URL":"http://doi.wiley.com/10.1002/14651858.CD013183.pub2","volume":"2019","author":[{"family":"Lindson","given":"Nicola"},{"family":"Klemperer","given":"Elias"},{"family":"Hong","given":"Bosun"},{"family":"Ordóñez-Mena","given":"José M"},{"family":"Aveyard","given":"Paul"}],"editor":[{"literal":"Cochrane Tobacco Addiction Group"}],"accessed":{"date-parts":[["2022",12,7]]},"issued":{"date-parts":[["2019",9,30]]},"citation-key":"lindsonSmokingReductionInterventions2019"}}],"schema":"https://github.com/citation-style-language/schema/raw/master/csl-citation.json"} </w:instrText>
      </w:r>
      <w:r w:rsidR="00AF1C80">
        <w:fldChar w:fldCharType="separate"/>
      </w:r>
      <w:r w:rsidR="00A91CAE" w:rsidRPr="00A91CAE">
        <w:rPr>
          <w:rFonts w:ascii="Calibri" w:cs="Calibri"/>
          <w:kern w:val="0"/>
          <w:vertAlign w:val="superscript"/>
        </w:rPr>
        <w:t>9</w:t>
      </w:r>
      <w:r w:rsidR="00AF1C80">
        <w:fldChar w:fldCharType="end"/>
      </w:r>
      <w:r w:rsidR="006D71AF">
        <w:t xml:space="preserve"> </w:t>
      </w:r>
      <w:r w:rsidR="00A9485B">
        <w:t>P</w:t>
      </w:r>
      <w:r w:rsidR="00077B55">
        <w:t xml:space="preserve">roviding behavioral support to reduce to quit </w:t>
      </w:r>
      <w:r w:rsidR="00A9485B">
        <w:t xml:space="preserve">may </w:t>
      </w:r>
      <w:r w:rsidR="00077B55">
        <w:t>help people to stop smoking</w:t>
      </w:r>
      <w:r w:rsidR="00BD0137">
        <w:t xml:space="preserve"> more</w:t>
      </w:r>
      <w:r w:rsidR="00077B55">
        <w:t xml:space="preserve"> than providing people with self‐help resources only.</w:t>
      </w:r>
      <w:r w:rsidR="00B25AF7">
        <w:fldChar w:fldCharType="begin"/>
      </w:r>
      <w:r w:rsidR="00A91CAE">
        <w:instrText xml:space="preserve"> ADDIN ZOTERO_ITEM CSL_CITATION {"citationID":"YgXJWXE8","properties":{"formattedCitation":"\\super 9\\nosupersub{}","plainCitation":"9","noteIndex":0},"citationItems":[{"id":49,"uris":["http://zotero.org/users/10331382/items/XLA68TQB"],"itemData":{"id":49,"type":"article-journal","container-title":"Cochrane Database of Systematic Reviews","DOI":"10.1002/14651858.CD013183.pub2","ISSN":"14651858","issue":"9","language":"en","source":"DOI.org (Crossref)","title":"Smoking reduction interventions for smoking cessation","URL":"http://doi.wiley.com/10.1002/14651858.CD013183.pub2","volume":"2019","author":[{"family":"Lindson","given":"Nicola"},{"family":"Klemperer","given":"Elias"},{"family":"Hong","given":"Bosun"},{"family":"Ordóñez-Mena","given":"José M"},{"family":"Aveyard","given":"Paul"}],"editor":[{"literal":"Cochrane Tobacco Addiction Group"}],"accessed":{"date-parts":[["2022",12,7]]},"issued":{"date-parts":[["2019",9,30]]},"citation-key":"lindsonSmokingReductionInterventions2019"}}],"schema":"https://github.com/citation-style-language/schema/raw/master/csl-citation.json"} </w:instrText>
      </w:r>
      <w:r w:rsidR="00B25AF7">
        <w:fldChar w:fldCharType="separate"/>
      </w:r>
      <w:r w:rsidR="00A91CAE" w:rsidRPr="00A91CAE">
        <w:rPr>
          <w:rFonts w:ascii="Calibri" w:cs="Calibri"/>
          <w:kern w:val="0"/>
          <w:vertAlign w:val="superscript"/>
        </w:rPr>
        <w:t>9</w:t>
      </w:r>
      <w:r w:rsidR="00B25AF7">
        <w:fldChar w:fldCharType="end"/>
      </w:r>
      <w:r w:rsidR="00077B55">
        <w:t xml:space="preserve"> </w:t>
      </w:r>
      <w:r w:rsidR="00077B55" w:rsidRPr="00507CDF">
        <w:t xml:space="preserve">For example, setting a time period </w:t>
      </w:r>
      <w:r w:rsidR="00D1255B" w:rsidRPr="00507CDF">
        <w:t>over which to reduce</w:t>
      </w:r>
      <w:r w:rsidR="00077B55" w:rsidRPr="00507CDF">
        <w:t xml:space="preserve"> before quitting completely, progressively </w:t>
      </w:r>
      <w:r w:rsidR="00D1255B" w:rsidRPr="00507CDF">
        <w:t>shortening</w:t>
      </w:r>
      <w:r w:rsidR="00077B55" w:rsidRPr="00507CDF">
        <w:t xml:space="preserve"> the time periods in the day when smoking occurs (i.e., timed reduction</w:t>
      </w:r>
      <w:r w:rsidR="00AF1C80" w:rsidRPr="00507CDF">
        <w:t xml:space="preserve"> </w:t>
      </w:r>
      <w:r w:rsidR="00AF1C80" w:rsidRPr="00507CDF">
        <w:fldChar w:fldCharType="begin"/>
      </w:r>
      <w:r w:rsidR="00A91CAE">
        <w:instrText xml:space="preserve"> ADDIN ZOTERO_ITEM CSL_CITATION {"citationID":"2QGI9ylc","properties":{"formattedCitation":"\\super 15\\nosupersub{}","plainCitation":"15","noteIndex":0},"citationItems":[{"id":255,"uris":["http://zotero.org/users/10331382/items/283SX5X9"],"itemData":{"id":255,"type":"article-journal","container-title":"Journal of Consulting and Clinical Psychology","DOI":"10.1037/0022-006X.63.3.388","ISSN":"1939-2117, 0022-006X","issue":"3","journalAbbreviation":"Journal of Consulting and Clinical Psychology","language":"en","page":"388-399","source":"DOI.org (Crossref)","title":"The effects of smoking schedules on cessation outcome: Can we improve on common methods of gradual and abrupt nicotine withdrawal?","title-short":"The effects of smoking schedules on cessation outcome","volume":"63","author":[{"family":"Cinciripini","given":"Paul M."},{"family":"Lapitsky","given":"Lynn"},{"family":"Seay","given":"Sheila"},{"family":"Wallfisch","given":"Annette"},{"family":"Kitchens","given":"Karen"},{"family":"Van Vunakis","given":"Helen"}],"issued":{"date-parts":[["1995"]]},"citation-key":"cinciripiniEffectsSmokingSchedules1995"}}],"schema":"https://github.com/citation-style-language/schema/raw/master/csl-citation.json"} </w:instrText>
      </w:r>
      <w:r w:rsidR="00AF1C80" w:rsidRPr="00507CDF">
        <w:fldChar w:fldCharType="separate"/>
      </w:r>
      <w:r w:rsidR="00A91CAE" w:rsidRPr="00A91CAE">
        <w:rPr>
          <w:rFonts w:ascii="Calibri" w:cs="Calibri"/>
          <w:kern w:val="0"/>
          <w:vertAlign w:val="superscript"/>
        </w:rPr>
        <w:t>15</w:t>
      </w:r>
      <w:r w:rsidR="00AF1C80" w:rsidRPr="00507CDF">
        <w:fldChar w:fldCharType="end"/>
      </w:r>
      <w:r w:rsidR="00077B55" w:rsidRPr="00507CDF">
        <w:t>), or gradually eliminating the easiest to the most difficult cigarettes to give up in a given day (i.e., hierarchical reduction</w:t>
      </w:r>
      <w:r w:rsidR="001C780E" w:rsidRPr="00507CDF">
        <w:t xml:space="preserve"> </w:t>
      </w:r>
      <w:r w:rsidR="001C780E" w:rsidRPr="00507CDF">
        <w:fldChar w:fldCharType="begin"/>
      </w:r>
      <w:r w:rsidR="00A91CAE">
        <w:instrText xml:space="preserve"> ADDIN ZOTERO_ITEM CSL_CITATION {"citationID":"KbaG8lxe","properties":{"formattedCitation":"\\super 16\\nosupersub{}","plainCitation":"16","noteIndex":0},"citationItems":[{"id":256,"uris":["http://zotero.org/users/10331382/items/BDYJB64Y"],"itemData":{"id":256,"type":"article-journal","container-title":"Addictive Behaviors","DOI":"10.1016/0306-4603(77)90029-6","ISSN":"03064603","issue":"2-3","journalAbbreviation":"Addictive Behaviors","language":"en","page":"121-128","source":"DOI.org (Crossref)","title":"Non-aversive procedures and their effect on cigarette smoking","volume":"2","author":[{"family":"Brockway","given":"Barbara Stephens"},{"family":"Kleinmann","given":"Gabrielle"},{"family":"Edleson","given":"Jeffrey"},{"family":"Gruenewald","given":"Kathy"}],"issued":{"date-parts":[["1977",1]]},"citation-key":"brockwayNonaversiveProceduresTheir1977"}}],"schema":"https://github.com/citation-style-language/schema/raw/master/csl-citation.json"} </w:instrText>
      </w:r>
      <w:r w:rsidR="001C780E" w:rsidRPr="00507CDF">
        <w:fldChar w:fldCharType="separate"/>
      </w:r>
      <w:r w:rsidR="00A91CAE" w:rsidRPr="00A91CAE">
        <w:rPr>
          <w:rFonts w:ascii="Calibri" w:cs="Calibri"/>
          <w:kern w:val="0"/>
          <w:vertAlign w:val="superscript"/>
        </w:rPr>
        <w:t>16</w:t>
      </w:r>
      <w:r w:rsidR="001C780E" w:rsidRPr="00507CDF">
        <w:fldChar w:fldCharType="end"/>
      </w:r>
      <w:r w:rsidR="00077B55" w:rsidRPr="00507CDF">
        <w:t>).</w:t>
      </w:r>
      <w:r w:rsidR="00077B55">
        <w:t xml:space="preserve"> Other approaches include simply advising </w:t>
      </w:r>
      <w:r w:rsidR="00C4001E">
        <w:t xml:space="preserve">people who smoke </w:t>
      </w:r>
      <w:r w:rsidR="00077B55">
        <w:t>to reduce their smoking as much as possible without giving any specific guidance on how to do so</w:t>
      </w:r>
      <w:r w:rsidR="006D71AF">
        <w:t>.</w:t>
      </w:r>
      <w:r w:rsidR="001C780E">
        <w:fldChar w:fldCharType="begin"/>
      </w:r>
      <w:r w:rsidR="00A91CAE">
        <w:instrText xml:space="preserve"> ADDIN ZOTERO_ITEM CSL_CITATION {"citationID":"IqvTCtgd","properties":{"formattedCitation":"\\super 17\\uc0\\u8211{}21\\nosupersub{}","plainCitation":"17–21","noteIndex":0},"citationItems":[{"id":53,"uris":["http://zotero.org/users/10331382/items/RXTKYNRF"],"itemData":{"id":53,"type":"article-journal","container-title":"Study ID 980-CHC-9021-0013. Unpublished data.","title":"A double-blind, randomized, placebo-controlled multicentre trial of a nicotine chewing gum in smoking reduction","author":[{"family":"Haustein","given":"K"}],"issued":{"date-parts":[["2001"]]},"citation-key":"hausteinDoubleblindRandomizedPlacebocontrolled2001"}},{"id":54,"uris":["http://zotero.org/users/10331382/items/IF227SIK"],"itemData":{"id":54,"type":"article-journal","container-title":"Clinical Pharmacology &amp; Therapeutics","DOI":"10.1016/j.clpt.2005.08.019","ISSN":"00099236","issue":"6","journalAbbreviation":"Clinical Pharmacology &amp; Therapeutics","language":"en","page":"689-696","source":"DOI.org (Crossref)","title":"Smoking reduction treatment with 4-mg nicotine gum: A double-blind, randomized, placebo-controlled study","title-short":"Smoking reduction treatment with 4-mg nicotine gum","volume":"78","author":[{"family":"Batra","given":"A"},{"family":"Klingler","given":"K"},{"family":"Landfeldt","given":"B"},{"family":"Friederich","given":"H"},{"family":"Westin","given":"A"},{"family":"Danielsson","given":"T"}],"issued":{"date-parts":[["2005",12]]},"citation-key":"batraSmokingReductionTreatment2005"}},{"id":55,"uris":["http://zotero.org/users/10331382/items/6ADLNS7R"],"itemData":{"id":55,"type":"article-journal","container-title":"BMJ","DOI":"10.1136/bmj.321.7257.329","ISSN":"09598138","issue":"7257","page":"329-333","source":"DOI.org (Crossref)","title":"Smoking reduction with oral nicotine inhalers: double blind, randomised clinical trial of efficacy and safety","title-short":"Smoking reduction with oral nicotine inhalers","volume":"321","author":[{"family":"Bolliger","given":"C. T"}],"issued":{"date-parts":[["2000",8,5]]},"citation-key":"bolligerSmokingReductionOral2000"}},{"id":57,"uris":["http://zotero.org/users/10331382/items/ZNL8TWCV"],"itemData":{"id":57,"type":"article-journal","container-title":"Nicotine &amp; Tobacco Research","DOI":"10.1080/14622200600789916","ISSN":"1462-2203","issue":"4","journalAbbreviation":"Nicotine &amp; Tobacco Res.","language":"en","page":"555-564","source":"DOI.org (Crossref)","title":"Efficacy of the nicotine inhaler in smoking reduction: A double-blind, randomized trial","title-short":"Efficacy of the nicotine inhaler in smoking reduction","volume":"8","author":[{"family":"Rennard","given":"Stephen"},{"family":"Glover","given":"Elbert"},{"family":"Leischow","given":"Scott"},{"family":"Daughton","given":"David"},{"family":"Glover","given":"Penny"},{"family":"Muramoto","given":"Myra"},{"family":"Franzon","given":"Mikael"},{"family":"Danielsson","given":"Tobias"},{"family":"Landfeldt","given":"Björn"},{"family":"Westin","given":"Åke"}],"issued":{"date-parts":[["2006",8,1]]},"citation-key":"rennardEfficacyNicotineInhaler2006"}},{"id":58,"uris":["http://zotero.org/users/10331382/items/32BYC8JL"],"itemData":{"id":58,"type":"article-journal","container-title":"Addiction","DOI":"10.1046/j.1360-0443.2003.00489.x","ISSN":"09652140","issue":"10","language":"en","page":"1395-1402","source":"DOI.org (Crossref)","title":"Smoking reduction promotes smoking cessation: results from a double blind, randomized, placebo-controlled trial of nicotine gum with 2-year follow-up: Smoking reduction with nicotine gum","title-short":"Smoking reduction promotes smoking cessation","volume":"98","author":[{"family":"Wennike","given":"Poul"},{"family":"Danielsson","given":"Tobias"},{"family":"Landfeldt","given":"Björn"},{"family":"Westin","given":"Åke"},{"family":"Tønnesen","given":"Philip"}],"issued":{"date-parts":[["2003",10]]},"citation-key":"wennikeSmokingReductionPromotes2003"}}],"schema":"https://github.com/citation-style-language/schema/raw/master/csl-citation.json"} </w:instrText>
      </w:r>
      <w:r w:rsidR="001C780E">
        <w:fldChar w:fldCharType="separate"/>
      </w:r>
      <w:r w:rsidR="00A91CAE" w:rsidRPr="00A91CAE">
        <w:rPr>
          <w:rFonts w:ascii="Calibri" w:cs="Calibri"/>
          <w:kern w:val="0"/>
          <w:vertAlign w:val="superscript"/>
        </w:rPr>
        <w:t>17–21</w:t>
      </w:r>
      <w:r w:rsidR="001C780E">
        <w:fldChar w:fldCharType="end"/>
      </w:r>
      <w:r w:rsidR="00077B55">
        <w:t xml:space="preserve"> However, there is no clear evidence to support any particular behavioral reduction method over others</w:t>
      </w:r>
      <w:r w:rsidR="006D71AF">
        <w:t>.</w:t>
      </w:r>
      <w:r w:rsidR="00B23B57">
        <w:fldChar w:fldCharType="begin"/>
      </w:r>
      <w:r w:rsidR="00A91CAE">
        <w:instrText xml:space="preserve"> ADDIN ZOTERO_ITEM CSL_CITATION {"citationID":"AhJc5FEi","properties":{"formattedCitation":"\\super 9,14\\nosupersub{}","plainCitation":"9,14","noteIndex":0},"citationItems":[{"id":49,"uris":["http://zotero.org/users/10331382/items/XLA68TQB"],"itemData":{"id":49,"type":"article-journal","container-title":"Cochrane Database of Systematic Reviews","DOI":"10.1002/14651858.CD013183.pub2","ISSN":"14651858","issue":"9","language":"en","source":"DOI.org (Crossref)","title":"Smoking reduction interventions for smoking cessation","URL":"http://doi.wiley.com/10.1002/14651858.CD013183.pub2","volume":"2019","author":[{"family":"Lindson","given":"Nicola"},{"family":"Klemperer","given":"Elias"},{"family":"Hong","given":"Bosun"},{"family":"Ordóñez-Mena","given":"José M"},{"family":"Aveyard","given":"Paul"}],"editor":[{"literal":"Cochrane Tobacco Addiction Group"}],"accessed":{"date-parts":[["2022",12,7]]},"issued":{"date-parts":[["2019",9,30]]},"citation-key":"lindsonSmokingReductionInterventions2019"}},{"id":51,"uris":["http://zotero.org/users/10331382/items/CTDHRDC3"],"itemData":{"id":51,"type":"article-journal","abstract":"Abstract\n            \n              Introduction\n              Around half of smokers attempt to stop by cutting-down first. Evidence suggests that this results in similar quit rates to abrupt quitting. Evidence for the effectiveness and popularity of different gradual cessation methods is sparse.\n            \n            \n              Methods\n              Secondary, exploratory, analyses of a randomized trial of gradual versus abrupt smoking cessation. Gradual participants (N = 342) chose between four methods of cutting-down over 2 weeks: cutting-out the easiest cigarettes first (HR-E); cutting-out the most difficult cigarettes first (HR-D); smoking on an increasing time schedule (SR); and not smoking during particular periods (SFP). Nicotine replacement therapy and behavioral support were provided before and after quit day. We used logistic and linear regression modeling to test whether the method chosen was associated with smoking reduction, quit attempts, and abstinence, while adjusting for potential confounders.\n            \n            \n              Results\n              Participants were on average 49 years old, smoked 20 cigarettes per day, and had a Fagerstrom Test for Cigarette Dependence score of 6. 14.9% (51/342) chose HR-E, 2.1% (7/342) HR-D, 46.2% (158/342) SFP, and 36.8% (126/342) SR. We found no evidence of adjusted or unadjusted associations between method and successful 75% reduction in cigarette consumption, reduction in percentage cigarettes per day or exhaled carbon monoxide, quit attempts, or abstinence at 4-week or 6-month follow-up.\n            \n            \n              Conclusions\n              Future research and practice could focus more heavily on the SR and SFP methods as these appeared notably more popular than HR. There was substantial imprecision in the efficacy data, which should be treated with caution; however, none of the gradual cessation methods showed clear evidence of being more efficacious than others.\n            \n            \n              Implications\n              There is evidence that people who would like to quit smoking gradually should be supported to do so. However, as this is relatively new thinking and there is large potential for variation in methods, guidance on the best way to offer support is sparse. This article is an exploratory analysis of the popularity and efficacy of various methods in an attempt to move the topic forward and inform the implementation of gradual smoking cessation methods in practice. The identified popularity of some methods over others signposts directions for future research.","container-title":"Nicotine &amp; Tobacco Research","DOI":"10.1093/ntr/ntaa123","ISSN":"1469-994X","issue":"12","language":"en","page":"2257-2261","source":"DOI.org (Crossref)","title":"Exploratory Analyses of the Popularity and Efficacy of Four Behavioral Methods of Gradual Smoking Cessation","volume":"22","author":[{"family":"Lindson","given":"Nicola"},{"family":"Michie","given":"Susan"},{"family":"Aveyard","given":"Paul"}],"issued":{"date-parts":[["2020",12,12]]},"citation-key":"lindsonExploratoryAnalysesPopularity2020"}}],"schema":"https://github.com/citation-style-language/schema/raw/master/csl-citation.json"} </w:instrText>
      </w:r>
      <w:r w:rsidR="00B23B57">
        <w:fldChar w:fldCharType="separate"/>
      </w:r>
      <w:r w:rsidR="00A91CAE" w:rsidRPr="00A91CAE">
        <w:rPr>
          <w:rFonts w:ascii="Calibri" w:cs="Calibri"/>
          <w:kern w:val="0"/>
          <w:vertAlign w:val="superscript"/>
        </w:rPr>
        <w:t>9,14</w:t>
      </w:r>
      <w:r w:rsidR="00B23B57">
        <w:fldChar w:fldCharType="end"/>
      </w:r>
    </w:p>
    <w:p w14:paraId="110656F9" w14:textId="77777777" w:rsidR="00077B55" w:rsidRDefault="00077B55" w:rsidP="00077B55"/>
    <w:p w14:paraId="7330550E" w14:textId="56C3F3CA" w:rsidR="00077B55" w:rsidRDefault="005A3CB2" w:rsidP="00077B55">
      <w:r>
        <w:t xml:space="preserve">When </w:t>
      </w:r>
      <w:r w:rsidR="00484548">
        <w:t xml:space="preserve">people </w:t>
      </w:r>
      <w:r>
        <w:t xml:space="preserve">are </w:t>
      </w:r>
      <w:r w:rsidR="00484548">
        <w:t>asked to reduce, but not provided with instructions on how to do so, it is unclear how they choose to do this themselves, e.g.</w:t>
      </w:r>
      <w:r w:rsidR="004E6263">
        <w:t>,</w:t>
      </w:r>
      <w:r w:rsidR="00484548">
        <w:t xml:space="preserve"> whether they </w:t>
      </w:r>
      <w:r w:rsidR="00077B55">
        <w:t>cut down immediately, or later</w:t>
      </w:r>
      <w:ins w:id="10" w:author="Anthony Barrows" w:date="2024-05-13T11:28:00Z">
        <w:r w:rsidR="006E65D5">
          <w:t>,</w:t>
        </w:r>
      </w:ins>
      <w:del w:id="11" w:author="Anthony Barrows" w:date="2024-05-13T11:28:00Z">
        <w:r w:rsidR="00077B55" w:rsidDel="006E65D5">
          <w:delText>?</w:delText>
        </w:r>
      </w:del>
      <w:r w:rsidR="00077B55">
        <w:t xml:space="preserve"> </w:t>
      </w:r>
      <w:ins w:id="12" w:author="Anthony Barrows" w:date="2024-05-13T11:28:00Z">
        <w:r w:rsidR="006E65D5">
          <w:t>w</w:t>
        </w:r>
      </w:ins>
      <w:del w:id="13" w:author="Anthony Barrows" w:date="2024-05-13T11:28:00Z">
        <w:r w:rsidR="00320174" w:rsidDel="006E65D5">
          <w:delText>W</w:delText>
        </w:r>
      </w:del>
      <w:r w:rsidR="00320174">
        <w:t xml:space="preserve">hether </w:t>
      </w:r>
      <w:r w:rsidR="00077B55">
        <w:t>they steadily reduce smoking until complete cessation</w:t>
      </w:r>
      <w:ins w:id="14" w:author="Anthony Barrows" w:date="2024-05-13T11:28:00Z">
        <w:r w:rsidR="006E65D5">
          <w:t xml:space="preserve"> or, instead, w</w:t>
        </w:r>
      </w:ins>
      <w:del w:id="15" w:author="Anthony Barrows" w:date="2024-05-13T11:28:00Z">
        <w:r w:rsidR="00077B55" w:rsidDel="006E65D5">
          <w:delText xml:space="preserve">? </w:delText>
        </w:r>
        <w:r w:rsidR="00320174" w:rsidDel="006E65D5">
          <w:delText>W</w:delText>
        </w:r>
      </w:del>
      <w:r w:rsidR="00320174">
        <w:t xml:space="preserve">hether </w:t>
      </w:r>
      <w:r w:rsidR="00077B55">
        <w:t xml:space="preserve">they reduce and then increase the amount smoked? </w:t>
      </w:r>
      <w:ins w:id="16" w:author="Anthony Barrows" w:date="2024-05-13T11:29:00Z">
        <w:r w:rsidR="006E65D5">
          <w:t xml:space="preserve">There may be </w:t>
        </w:r>
      </w:ins>
      <w:del w:id="17" w:author="Anthony Barrows" w:date="2024-05-13T11:29:00Z">
        <w:r w:rsidR="00320174" w:rsidDel="006E65D5">
          <w:delText>Whether</w:delText>
        </w:r>
        <w:r w:rsidR="00077B55" w:rsidDel="006E65D5">
          <w:delText xml:space="preserve"> there </w:delText>
        </w:r>
        <w:r w:rsidR="00320174" w:rsidDel="006E65D5">
          <w:delText xml:space="preserve">are </w:delText>
        </w:r>
      </w:del>
      <w:r w:rsidR="00077B55">
        <w:t>other patterns of smoking reduction</w:t>
      </w:r>
      <w:ins w:id="18" w:author="Anthony Barrows" w:date="2024-05-13T11:29:00Z">
        <w:r w:rsidR="006E65D5">
          <w:t>, and some</w:t>
        </w:r>
      </w:ins>
      <w:del w:id="19" w:author="Anthony Barrows" w:date="2024-05-13T11:29:00Z">
        <w:r w:rsidR="00077B55" w:rsidDel="006E65D5">
          <w:delText>?</w:delText>
        </w:r>
      </w:del>
      <w:r w:rsidR="00077B55">
        <w:t xml:space="preserve"> </w:t>
      </w:r>
      <w:del w:id="20" w:author="Anthony Barrows" w:date="2024-05-13T11:29:00Z">
        <w:r w:rsidR="00320174" w:rsidDel="006E65D5">
          <w:delText>Furthermore</w:delText>
        </w:r>
        <w:r w:rsidR="00077B55" w:rsidDel="006E65D5">
          <w:delText xml:space="preserve">, </w:delText>
        </w:r>
        <w:r w:rsidR="00A55F6F" w:rsidDel="006E65D5">
          <w:delText>are</w:delText>
        </w:r>
        <w:r w:rsidR="00077B55" w:rsidDel="006E65D5">
          <w:delText xml:space="preserve"> </w:delText>
        </w:r>
        <w:r w:rsidR="00A55F6F" w:rsidDel="006E65D5">
          <w:delText>certain</w:delText>
        </w:r>
        <w:r w:rsidR="00077B55" w:rsidDel="006E65D5">
          <w:delText xml:space="preserve"> </w:delText>
        </w:r>
      </w:del>
      <w:r w:rsidR="00077B55">
        <w:t xml:space="preserve">patterns </w:t>
      </w:r>
      <w:ins w:id="21" w:author="Anthony Barrows" w:date="2024-05-13T11:29:00Z">
        <w:r w:rsidR="006E65D5">
          <w:t>may be</w:t>
        </w:r>
      </w:ins>
      <w:del w:id="22" w:author="Anthony Barrows" w:date="2024-05-13T11:29:00Z">
        <w:r w:rsidR="00077B55" w:rsidDel="006E65D5">
          <w:delText>of smoking reduction</w:delText>
        </w:r>
      </w:del>
      <w:r w:rsidR="00077B55">
        <w:t xml:space="preserve"> associated with better cessation outcomes</w:t>
      </w:r>
      <w:ins w:id="23" w:author="Anthony Barrows" w:date="2024-05-13T11:29:00Z">
        <w:r w:rsidR="006E65D5">
          <w:t>.</w:t>
        </w:r>
      </w:ins>
      <w:del w:id="24" w:author="Anthony Barrows" w:date="2024-05-13T11:29:00Z">
        <w:r w:rsidR="00077B55" w:rsidDel="006E65D5">
          <w:delText>?</w:delText>
        </w:r>
      </w:del>
      <w:r w:rsidR="00077B55">
        <w:t xml:space="preserve"> </w:t>
      </w:r>
      <w:ins w:id="25" w:author="Anthony Barrows" w:date="2024-05-13T11:29:00Z">
        <w:r w:rsidR="006E65D5">
          <w:t>Furthermore</w:t>
        </w:r>
      </w:ins>
      <w:del w:id="26" w:author="Anthony Barrows" w:date="2024-05-13T11:29:00Z">
        <w:r w:rsidR="00320174" w:rsidDel="006E65D5">
          <w:delText>Plus</w:delText>
        </w:r>
      </w:del>
      <w:r w:rsidR="00320174">
        <w:t xml:space="preserve">, </w:t>
      </w:r>
      <w:ins w:id="27" w:author="Anthony Barrows" w:date="2024-05-13T11:29:00Z">
        <w:r w:rsidR="006E65D5">
          <w:t xml:space="preserve">is is unknown whether </w:t>
        </w:r>
      </w:ins>
      <w:del w:id="28" w:author="Anthony Barrows" w:date="2024-05-13T11:29:00Z">
        <w:r w:rsidR="00320174" w:rsidDel="006E65D5">
          <w:delText>a</w:delText>
        </w:r>
        <w:r w:rsidR="00402673" w:rsidDel="006E65D5">
          <w:delText>re</w:delText>
        </w:r>
        <w:r w:rsidR="00077B55" w:rsidDel="006E65D5">
          <w:delText xml:space="preserve"> </w:delText>
        </w:r>
      </w:del>
      <w:r w:rsidR="00077B55">
        <w:t>patterns of smoking reduction determined by participant characteristics or dependency profiles</w:t>
      </w:r>
      <w:ins w:id="29" w:author="Anthony Barrows" w:date="2024-05-13T11:29:00Z">
        <w:r w:rsidR="006E65D5">
          <w:t>.</w:t>
        </w:r>
      </w:ins>
      <w:del w:id="30" w:author="Anthony Barrows" w:date="2024-05-13T11:29:00Z">
        <w:r w:rsidR="00402673" w:rsidDel="006E65D5">
          <w:delText>?</w:delText>
        </w:r>
      </w:del>
      <w:r w:rsidR="00077B55">
        <w:t xml:space="preserve"> This information could be </w:t>
      </w:r>
      <w:r w:rsidR="00402673">
        <w:t>important</w:t>
      </w:r>
      <w:r w:rsidR="00077B55">
        <w:t xml:space="preserve"> </w:t>
      </w:r>
      <w:del w:id="31" w:author="Anthony Barrows" w:date="2024-05-13T11:30:00Z">
        <w:r w:rsidR="00077B55" w:rsidDel="006E65D5">
          <w:delText xml:space="preserve">when </w:delText>
        </w:r>
      </w:del>
      <w:ins w:id="32" w:author="Anthony Barrows" w:date="2024-05-13T11:30:00Z">
        <w:r w:rsidR="006E65D5">
          <w:t xml:space="preserve">to those </w:t>
        </w:r>
      </w:ins>
      <w:r w:rsidR="00077B55">
        <w:t>developing and tailoring smoking reduction interventions</w:t>
      </w:r>
      <w:ins w:id="33" w:author="Anthony Barrows" w:date="2024-05-13T11:30:00Z">
        <w:r w:rsidR="006E65D5">
          <w:t>,</w:t>
        </w:r>
      </w:ins>
      <w:r w:rsidR="00077B55">
        <w:t xml:space="preserve"> and </w:t>
      </w:r>
      <w:ins w:id="34" w:author="Anthony Barrows" w:date="2024-05-13T11:30:00Z">
        <w:r w:rsidR="006E65D5">
          <w:t xml:space="preserve">it </w:t>
        </w:r>
      </w:ins>
      <w:r w:rsidR="00077B55">
        <w:t>could aid clinicians who recommend and offer smoking reduction treatment.</w:t>
      </w:r>
    </w:p>
    <w:p w14:paraId="1E453F80" w14:textId="77777777" w:rsidR="00077B55" w:rsidRDefault="00077B55" w:rsidP="00077B55"/>
    <w:p w14:paraId="203BFE30" w14:textId="77777777" w:rsidR="00077B55" w:rsidRDefault="00077B55" w:rsidP="00077B55">
      <w:r>
        <w:t>In this secondary analysis of five randomized placebo-controlled trials of NRT for smoking reduction we:</w:t>
      </w:r>
    </w:p>
    <w:p w14:paraId="15FD3D45" w14:textId="77777777" w:rsidR="00077B55" w:rsidRDefault="00077B55" w:rsidP="00077B55"/>
    <w:p w14:paraId="389333E8" w14:textId="2A8C0B1B" w:rsidR="00077B55" w:rsidRDefault="00077B55" w:rsidP="00077B55">
      <w:pPr>
        <w:pStyle w:val="ListParagraph"/>
        <w:numPr>
          <w:ilvl w:val="0"/>
          <w:numId w:val="3"/>
        </w:numPr>
      </w:pPr>
      <w:r>
        <w:t xml:space="preserve">Use latent class analysis (LCA) </w:t>
      </w:r>
      <w:r w:rsidR="003865B1">
        <w:t>and machine learning</w:t>
      </w:r>
      <w:ins w:id="35" w:author="Anthony Barrows" w:date="2024-05-13T11:30:00Z">
        <w:r w:rsidR="006E65D5">
          <w:t xml:space="preserve"> (ML)-based regression</w:t>
        </w:r>
      </w:ins>
      <w:r w:rsidR="003865B1">
        <w:t xml:space="preserve"> </w:t>
      </w:r>
      <w:del w:id="36" w:author="Anthony Barrows" w:date="2024-05-13T11:30:00Z">
        <w:r w:rsidR="003412AA" w:rsidDel="006E65D5">
          <w:delText xml:space="preserve">(ML) </w:delText>
        </w:r>
      </w:del>
      <w:r>
        <w:t>to determine if there are trajectories in cigarettes per day (CPD) over</w:t>
      </w:r>
      <w:r w:rsidR="005A3CB2">
        <w:t xml:space="preserve"> </w:t>
      </w:r>
      <w:r>
        <w:t>time in people who are asked to reduce their smoking before quitting</w:t>
      </w:r>
      <w:del w:id="37" w:author="Anthony Barrows" w:date="2024-05-13T11:30:00Z">
        <w:r w:rsidDel="006E65D5">
          <w:delText>,</w:delText>
        </w:r>
      </w:del>
      <w:r>
        <w:t xml:space="preserve"> without </w:t>
      </w:r>
      <w:ins w:id="38" w:author="Anthony Barrows" w:date="2024-05-13T11:31:00Z">
        <w:r w:rsidR="006E65D5">
          <w:t xml:space="preserve">being given </w:t>
        </w:r>
      </w:ins>
      <w:r>
        <w:t>specific instructions on how to do so.</w:t>
      </w:r>
    </w:p>
    <w:p w14:paraId="023B152A" w14:textId="77777777" w:rsidR="00077B55" w:rsidRDefault="00077B55" w:rsidP="00077B55">
      <w:pPr>
        <w:pStyle w:val="ListParagraph"/>
        <w:numPr>
          <w:ilvl w:val="0"/>
          <w:numId w:val="3"/>
        </w:numPr>
      </w:pPr>
      <w:r>
        <w:t>Determine which baseline participant characteristics predict latent class membership.</w:t>
      </w:r>
    </w:p>
    <w:p w14:paraId="2FA7A37B" w14:textId="61F2209C" w:rsidR="00077B55" w:rsidRDefault="00077B55" w:rsidP="00077B55">
      <w:pPr>
        <w:pStyle w:val="ListParagraph"/>
        <w:numPr>
          <w:ilvl w:val="0"/>
          <w:numId w:val="3"/>
        </w:numPr>
      </w:pPr>
      <w:r>
        <w:t>Determine whether latent class membership is associated with biochemically verified smoking cessation, while considering participant characteristics.</w:t>
      </w:r>
      <w:r>
        <w:br/>
      </w:r>
    </w:p>
    <w:p w14:paraId="5C2C5CB1" w14:textId="262C1C1E" w:rsidR="00077B55" w:rsidRDefault="00077B55" w:rsidP="00077B55">
      <w:r>
        <w:t>Although several studies have used LCA to explore heterogeneity in smoking behavior trajectories</w:t>
      </w:r>
      <w:r w:rsidR="00654AB7">
        <w:t xml:space="preserve"> </w:t>
      </w:r>
      <w:r w:rsidR="00654AB7">
        <w:fldChar w:fldCharType="begin"/>
      </w:r>
      <w:r w:rsidR="002C77C1">
        <w:instrText xml:space="preserve"> ADDIN ZOTERO_ITEM CSL_CITATION {"citationID":"qYff4KRu","properties":{"formattedCitation":"(17\\uc0\\u8211{}19)","plainCitation":"(17–19)","dontUpdate":true,"noteIndex":0},"citationItems":[{"id":53,"uris":["http://zotero.org/users/10331382/items/RXTKYNRF"],"itemData":{"id":53,"type":"article-journal","container-title":"Study ID 980-CHC-9021-0013. Unpublished data.","title":"A double-blind, randomized, placebo-controlled multicentre trial of a nicotine chewing gum in smoking reduction","author":[{"family":"Haustein","given":"K"}],"issued":{"date-parts":[["2001"]]},"citation-key":"hausteinDoubleblindRandomizedPlacebocontrolled2001"}},{"id":54,"uris":["http://zotero.org/users/10331382/items/IF227SIK"],"itemData":{"id":54,"type":"article-journal","container-title":"Clinical Pharmacology &amp; Therapeutics","DOI":"10.1016/j.clpt.2005.08.019","ISSN":"00099236","issue":"6","journalAbbreviation":"Clinical Pharmacology &amp; Therapeutics","language":"en","page":"689-696","source":"DOI.org (Crossref)","title":"Smoking reduction treatment with 4-mg nicotine gum: A double-blind, randomized, placebo-controlled study","title-short":"Smoking reduction treatment with 4-mg nicotine gum","volume":"78","author":[{"family":"Batra","given":"A"},{"family":"Klingler","given":"K"},{"family":"Landfeldt","given":"B"},{"family":"Friederich","given":"H"},{"family":"Westin","given":"A"},{"family":"Danielsson","given":"T"}],"issued":{"date-parts":[["2005",12]]},"citation-key":"batraSmokingReductionTreatment2005"}},{"id":55,"uris":["http://zotero.org/users/10331382/items/6ADLNS7R"],"itemData":{"id":55,"type":"article-journal","container-title":"BMJ","DOI":"10.1136/bmj.321.7257.329","ISSN":"09598138","issue":"7257","page":"329-333","source":"DOI.org (Crossref)","title":"Smoking reduction with oral nicotine inhalers: double blind, randomised clinical trial of efficacy and safety","title-short":"Smoking reduction with oral nicotine inhalers","volume":"321","author":[{"family":"Bolliger","given":"C. T"}],"issued":{"date-parts":[["2000",8,5]]},"citation-key":"bolligerSmokingReductionOral2000"}}],"schema":"https://github.com/citation-style-language/schema/raw/master/csl-citation.json"} </w:instrText>
      </w:r>
      <w:r w:rsidR="00654AB7">
        <w:fldChar w:fldCharType="separate"/>
      </w:r>
      <w:r w:rsidR="0098077D" w:rsidRPr="0098077D">
        <w:rPr>
          <w:rFonts w:ascii="Calibri" w:cs="Calibri"/>
        </w:rPr>
        <w:t>(</w:t>
      </w:r>
      <w:r w:rsidR="0098077D">
        <w:rPr>
          <w:rFonts w:ascii="Calibri" w:cs="Calibri"/>
        </w:rPr>
        <w:t xml:space="preserve">e.g., </w:t>
      </w:r>
      <w:r w:rsidR="0098077D" w:rsidRPr="0098077D">
        <w:rPr>
          <w:rFonts w:ascii="Calibri" w:cs="Calibri"/>
        </w:rPr>
        <w:t>17–19)</w:t>
      </w:r>
      <w:r w:rsidR="00654AB7">
        <w:fldChar w:fldCharType="end"/>
      </w:r>
      <w:r>
        <w:t xml:space="preserve">, none to date have leveraged contemporary </w:t>
      </w:r>
      <w:r w:rsidR="003412AA">
        <w:t>ML</w:t>
      </w:r>
      <w:ins w:id="39" w:author="Anthony Barrows" w:date="2024-05-13T11:31:00Z">
        <w:r w:rsidR="006E65D5">
          <w:t>-based</w:t>
        </w:r>
      </w:ins>
      <w:r w:rsidR="003412AA">
        <w:t xml:space="preserve"> </w:t>
      </w:r>
      <w:r>
        <w:t>methods to determine characteristics associated with latent class membership. The present study uses regularized linear models to minimize noise associated with highly correlated predictors while emphasizing effects from relevant predictors of class membership and smoking cessation. These methods focus primarily on overall predictive performance rather than statistical significance</w:t>
      </w:r>
      <w:ins w:id="40" w:author="Anthony Barrows" w:date="2024-05-13T11:35:00Z">
        <w:r w:rsidR="008F4486">
          <w:t xml:space="preserve"> in an effort to capture nuanced use patterns as compared to simply more-versus-less reductions in CPD</w:t>
        </w:r>
      </w:ins>
      <w:ins w:id="41" w:author="Anthony Barrows" w:date="2024-05-13T11:36:00Z">
        <w:r w:rsidR="008F4486">
          <w:t>.</w:t>
        </w:r>
      </w:ins>
      <w:r w:rsidR="008F4486">
        <w:fldChar w:fldCharType="begin"/>
      </w:r>
      <w:r w:rsidR="008F4486">
        <w:instrText xml:space="preserve"> ADDIN ZOTERO_ITEM CSL_CITATION {"citationID":"Tk16g7gx","properties":{"formattedCitation":"\\super 22\\nosupersub{}","plainCitation":"22","noteIndex":0},"citationItems":[{"id":840,"uris":["http://zotero.org/users/10331382/items/RUTQ2FTM"],"itemData":{"id":840,"type":"article-journal","container-title":"Structural Equation Modeling: A Multidisciplinary Journal","DOI":"10.1080/10705511.2012.634722","ISSN":"1070-5511, 1532-8007","issue":"1","journalAbbreviation":"Structural Equation Modeling: A Multidisciplinary Journal","language":"en","page":"65-85","source":"DOI.org (Crossref)","title":"Poisson Growth Mixture Modeling of Intensive Longitudinal Data: An Application to Smoking Cessation Behavior","title-short":"Poisson Growth Mixture Modeling of Intensive Longitudinal Data","volume":"19","author":[{"family":"Shiyko","given":"Mariya P."},{"family":"Li","given":"Yuelin"},{"family":"Rindskopf","given":"David"}],"issued":{"date-parts":[["2012",1,20]]},"citation-key":"ShiykoEtAl2012"}}],"schema":"https://github.com/citation-style-language/schema/raw/master/csl-citation.json"} </w:instrText>
      </w:r>
      <w:r w:rsidR="008F4486">
        <w:fldChar w:fldCharType="separate"/>
      </w:r>
      <w:r w:rsidR="008F4486" w:rsidRPr="008F4486">
        <w:rPr>
          <w:rFonts w:ascii="Calibri" w:cs="Calibri"/>
          <w:kern w:val="0"/>
          <w:vertAlign w:val="superscript"/>
        </w:rPr>
        <w:t>22</w:t>
      </w:r>
      <w:r w:rsidR="008F4486">
        <w:fldChar w:fldCharType="end"/>
      </w:r>
      <w:del w:id="42" w:author="Anthony Barrows" w:date="2024-05-13T11:34:00Z">
        <w:r w:rsidDel="006E65D5">
          <w:delText>.</w:delText>
        </w:r>
      </w:del>
    </w:p>
    <w:p w14:paraId="4A909FA9" w14:textId="0E9E99D2" w:rsidR="00CE42E6" w:rsidRDefault="00CE42E6">
      <w:r>
        <w:br w:type="page"/>
      </w:r>
    </w:p>
    <w:p w14:paraId="5B60A2A3" w14:textId="1ED2A028" w:rsidR="00D946B1" w:rsidRDefault="00D41AEE" w:rsidP="00D946B1">
      <w:pPr>
        <w:pStyle w:val="Heading1"/>
      </w:pPr>
      <w:r>
        <w:lastRenderedPageBreak/>
        <w:t>METHODS</w:t>
      </w:r>
    </w:p>
    <w:p w14:paraId="60063797" w14:textId="77777777" w:rsidR="003B356E" w:rsidRPr="003B356E" w:rsidRDefault="003B356E" w:rsidP="003B356E"/>
    <w:p w14:paraId="5BB0F45E" w14:textId="7316B85F" w:rsidR="00EA6F6F" w:rsidRDefault="00EA6F6F" w:rsidP="00EA6F6F">
      <w:pPr>
        <w:rPr>
          <w:rStyle w:val="Hyperlink0"/>
        </w:rPr>
      </w:pPr>
      <w:r>
        <w:t>This study was preregistered on</w:t>
      </w:r>
      <w:r w:rsidR="004F3058">
        <w:t xml:space="preserve"> Open Science Framework </w:t>
      </w:r>
      <w:r w:rsidR="004F3058">
        <w:fldChar w:fldCharType="begin"/>
      </w:r>
      <w:r w:rsidR="008F4486">
        <w:instrText xml:space="preserve"> ADDIN ZOTERO_ITEM CSL_CITATION {"citationID":"kFUGfg5n","properties":{"formattedCitation":"\\super 23\\nosupersub{}","plainCitation":"23","noteIndex":0},"citationItems":[{"id":436,"uris":["http://zotero.org/users/10331382/items/WTI8WEGC"],"itemData":{"id":436,"type":"article-journal","abstract":"In this secondary analysis of five randomised placebo-controlled trials of nicotine replacement therapy for smoking reduction we aim to: 1. Use latent class analysis to determine if there are trajectories in cigarettes per day overtime, in people who are asked to reduce their smoking before quitting, without specific instructions on how to do so. 2. Determine which (if any) baseline participant characteristics predict latent class membership. 3. Determine whether latent class membership is associated with quit attempts, and biochemically verified smoking cessation, whilst controlling for participant characteristics.","DOI":"10.17605/OSF.IO/QH378","note":"publisher: Open Science Framework","source":"DOI.org (Datacite)","title":"Smoking reduction trajectories, and their association with smoking cessation: A secondary analysis of longitudinal RCT data","title-short":"Smoking reduction trajectories, and their association with smoking cessation","URL":"https://osf.io/qh378/","author":[{"family":"Weyenberg","given":"Grady"},{"family":"Lindson","given":"Nicola"},{"family":"Klemperer","given":"Elias"},{"family":"Taylor","given":"Gemma"}],"contributor":[{"family":"Open Science Framework","given":""}],"accessed":{"date-parts":[["2023",4,24]]},"issued":{"date-parts":[["2022",8,30]]},"citation-key":"WeyenbergEtAl2022"}}],"schema":"https://github.com/citation-style-language/schema/raw/master/csl-citation.json"} </w:instrText>
      </w:r>
      <w:r w:rsidR="004F3058">
        <w:fldChar w:fldCharType="separate"/>
      </w:r>
      <w:r w:rsidR="008F4486" w:rsidRPr="008F4486">
        <w:rPr>
          <w:rFonts w:ascii="Calibri" w:cs="Calibri"/>
          <w:kern w:val="0"/>
          <w:vertAlign w:val="superscript"/>
        </w:rPr>
        <w:t>23</w:t>
      </w:r>
      <w:r w:rsidR="004F3058">
        <w:fldChar w:fldCharType="end"/>
      </w:r>
      <w:r>
        <w:t xml:space="preserve">, and all </w:t>
      </w:r>
      <w:r w:rsidR="00CE42E6">
        <w:t xml:space="preserve">analytical </w:t>
      </w:r>
      <w:r>
        <w:t xml:space="preserve">code is available through </w:t>
      </w:r>
      <w:r w:rsidR="00380169">
        <w:t>GitHub</w:t>
      </w:r>
      <w:r w:rsidR="002B70A7">
        <w:t>.</w:t>
      </w:r>
      <w:r w:rsidR="00380169">
        <w:fldChar w:fldCharType="begin"/>
      </w:r>
      <w:r w:rsidR="008F4486">
        <w:instrText xml:space="preserve"> ADDIN ZOTERO_ITEM CSL_CITATION {"citationID":"rLsf8JGT","properties":{"formattedCitation":"\\super 24\\nosupersub{}","plainCitation":"24","noteIndex":0},"citationItems":[{"id":437,"uris":["http://zotero.org/users/10331382/items/69CIXRZH"],"itemData":{"id":437,"type":"software","abstract":"Smoking reduction trajectories, and their association with smoking cessation: A secondary analysis of longitudinal RCT data","genre":"R","note":"original-date: 2023-03-29T15:46:03Z","source":"GitHub","title":"mcneil-lca","URL":"https://github.com/ajbarrows/mcneil-lca","author":[{"family":"Barrows","given":"Anthony"}],"accessed":{"date-parts":[["2023",4,24]]},"issued":{"date-parts":[["2023",3,29]]},"citation-key":"Barrows2023"}}],"schema":"https://github.com/citation-style-language/schema/raw/master/csl-citation.json"} </w:instrText>
      </w:r>
      <w:r w:rsidR="00380169">
        <w:fldChar w:fldCharType="separate"/>
      </w:r>
      <w:r w:rsidR="008F4486" w:rsidRPr="008F4486">
        <w:rPr>
          <w:rFonts w:ascii="Calibri" w:cs="Calibri"/>
          <w:kern w:val="0"/>
          <w:vertAlign w:val="superscript"/>
        </w:rPr>
        <w:t>24</w:t>
      </w:r>
      <w:r w:rsidR="00380169">
        <w:fldChar w:fldCharType="end"/>
      </w:r>
    </w:p>
    <w:p w14:paraId="4A38036F" w14:textId="77777777" w:rsidR="00654AB7" w:rsidRPr="00EA6F6F" w:rsidRDefault="00654AB7" w:rsidP="00EA6F6F"/>
    <w:p w14:paraId="612B5D55" w14:textId="3312BE00" w:rsidR="00BF29DF" w:rsidRDefault="00BF29DF" w:rsidP="00BF29DF">
      <w:pPr>
        <w:pStyle w:val="Heading2"/>
      </w:pPr>
      <w:r>
        <w:t>Study Design</w:t>
      </w:r>
    </w:p>
    <w:p w14:paraId="4224027F" w14:textId="77777777" w:rsidR="003B356E" w:rsidRPr="003B356E" w:rsidRDefault="003B356E" w:rsidP="003B356E"/>
    <w:p w14:paraId="10B290B5" w14:textId="2FC52C29" w:rsidR="00362889" w:rsidRDefault="00362889" w:rsidP="00362889">
      <w:r>
        <w:t>This secondary analysis examined individual-level patient data from five randomized placebo-controlled trials of NRT for smoking reduction</w:t>
      </w:r>
      <w:r w:rsidR="002B70A7">
        <w:t>.</w:t>
      </w:r>
      <w:r w:rsidR="00587F34">
        <w:fldChar w:fldCharType="begin"/>
      </w:r>
      <w:r w:rsidR="00A91CAE">
        <w:instrText xml:space="preserve"> ADDIN ZOTERO_ITEM CSL_CITATION {"citationID":"QdNbt0RK","properties":{"formattedCitation":"\\super 17\\uc0\\u8211{}19\\nosupersub{}","plainCitation":"17–19","noteIndex":0},"citationItems":[{"id":53,"uris":["http://zotero.org/users/10331382/items/RXTKYNRF"],"itemData":{"id":53,"type":"article-journal","container-title":"Study ID 980-CHC-9021-0013. Unpublished data.","title":"A double-blind, randomized, placebo-controlled multicentre trial of a nicotine chewing gum in smoking reduction","author":[{"family":"Haustein","given":"K"}],"issued":{"date-parts":[["2001"]]},"citation-key":"hausteinDoubleblindRandomizedPlacebocontrolled2001"}},{"id":54,"uris":["http://zotero.org/users/10331382/items/IF227SIK"],"itemData":{"id":54,"type":"article-journal","container-title":"Clinical Pharmacology &amp; Therapeutics","DOI":"10.1016/j.clpt.2005.08.019","ISSN":"00099236","issue":"6","journalAbbreviation":"Clinical Pharmacology &amp; Therapeutics","language":"en","page":"689-696","source":"DOI.org (Crossref)","title":"Smoking reduction treatment with 4-mg nicotine gum: A double-blind, randomized, placebo-controlled study","title-short":"Smoking reduction treatment with 4-mg nicotine gum","volume":"78","author":[{"family":"Batra","given":"A"},{"family":"Klingler","given":"K"},{"family":"Landfeldt","given":"B"},{"family":"Friederich","given":"H"},{"family":"Westin","given":"A"},{"family":"Danielsson","given":"T"}],"issued":{"date-parts":[["2005",12]]},"citation-key":"batraSmokingReductionTreatment2005"}},{"id":55,"uris":["http://zotero.org/users/10331382/items/6ADLNS7R"],"itemData":{"id":55,"type":"article-journal","container-title":"BMJ","DOI":"10.1136/bmj.321.7257.329","ISSN":"09598138","issue":"7257","page":"329-333","source":"DOI.org (Crossref)","title":"Smoking reduction with oral nicotine inhalers: double blind, randomised clinical trial of efficacy and safety","title-short":"Smoking reduction with oral nicotine inhalers","volume":"321","author":[{"family":"Bolliger","given":"C. T"}],"issued":{"date-parts":[["2000",8,5]]},"citation-key":"bolligerSmokingReductionOral2000"}}],"schema":"https://github.com/citation-style-language/schema/raw/master/csl-citation.json"} </w:instrText>
      </w:r>
      <w:r w:rsidR="00587F34">
        <w:fldChar w:fldCharType="separate"/>
      </w:r>
      <w:r w:rsidR="00A91CAE" w:rsidRPr="00A91CAE">
        <w:rPr>
          <w:rFonts w:ascii="Calibri" w:cs="Calibri"/>
          <w:kern w:val="0"/>
          <w:vertAlign w:val="superscript"/>
        </w:rPr>
        <w:t>17–19</w:t>
      </w:r>
      <w:r w:rsidR="00587F34">
        <w:fldChar w:fldCharType="end"/>
      </w:r>
      <w:r>
        <w:t xml:space="preserve"> The trials were carried out to a consistent protocol. Participants were provided with active NRT (inhaler</w:t>
      </w:r>
      <w:del w:id="43" w:author="Anthony Barrows" w:date="2024-05-20T11:15:00Z">
        <w:r w:rsidDel="000E549A">
          <w:delText>, patches, or</w:delText>
        </w:r>
      </w:del>
      <w:ins w:id="44" w:author="Anthony Barrows" w:date="2024-05-20T11:15:00Z">
        <w:r w:rsidR="000E549A">
          <w:t xml:space="preserve"> or</w:t>
        </w:r>
      </w:ins>
      <w:r>
        <w:t xml:space="preserve"> gum) in the intervention arm</w:t>
      </w:r>
      <w:r w:rsidR="004C3DD2">
        <w:t>s</w:t>
      </w:r>
      <w:r>
        <w:t xml:space="preserve"> and a placebo form of the same NRT in the control arm</w:t>
      </w:r>
      <w:r w:rsidR="004C3DD2">
        <w:t>s</w:t>
      </w:r>
      <w:r>
        <w:t>. In both arms</w:t>
      </w:r>
      <w:r w:rsidR="00B56684">
        <w:t>,</w:t>
      </w:r>
      <w:r>
        <w:t xml:space="preserve"> participants received the same minimal level of behavioral support for smoking reduction and were </w:t>
      </w:r>
      <w:r w:rsidR="004C3DD2">
        <w:t xml:space="preserve">simply </w:t>
      </w:r>
      <w:r>
        <w:t>encouraged to reduce their smoking as much as possible</w:t>
      </w:r>
      <w:r w:rsidR="00320174">
        <w:t>,</w:t>
      </w:r>
      <w:r>
        <w:t xml:space="preserve"> with cessation as the end goal.</w:t>
      </w:r>
    </w:p>
    <w:p w14:paraId="43E89EF4" w14:textId="77777777" w:rsidR="00362889" w:rsidRDefault="00362889" w:rsidP="00362889"/>
    <w:p w14:paraId="6C338CEF" w14:textId="49CF7891" w:rsidR="00362889" w:rsidDel="00924E03" w:rsidRDefault="00362889" w:rsidP="00362889">
      <w:pPr>
        <w:rPr>
          <w:del w:id="45" w:author="Anthony Barrows" w:date="2024-05-20T14:53:00Z"/>
        </w:rPr>
      </w:pPr>
      <w:r>
        <w:t xml:space="preserve">The trials were conducted and funded by </w:t>
      </w:r>
      <w:r w:rsidR="002E2676">
        <w:rPr>
          <w:rStyle w:val="Hyperlink0"/>
        </w:rPr>
        <w:t>McNeil AB</w:t>
      </w:r>
      <w:r>
        <w:t xml:space="preserve"> </w:t>
      </w:r>
      <w:r w:rsidR="004C3DD2">
        <w:t>who manufacture NRT</w:t>
      </w:r>
      <w:r>
        <w:t>. The current authors were not involved with the original trials</w:t>
      </w:r>
      <w:r w:rsidR="00A023C0">
        <w:t xml:space="preserve">, and the funder </w:t>
      </w:r>
      <w:del w:id="46" w:author="Anthony Barrows" w:date="2024-05-13T11:32:00Z">
        <w:r w:rsidR="00A023C0" w:rsidDel="006E65D5">
          <w:delText>had no involvement in</w:delText>
        </w:r>
      </w:del>
      <w:ins w:id="47" w:author="Anthony Barrows" w:date="2024-05-13T11:32:00Z">
        <w:r w:rsidR="006E65D5">
          <w:t>was not involved with</w:t>
        </w:r>
      </w:ins>
      <w:r w:rsidR="00A023C0">
        <w:t xml:space="preserve"> the planning, analysis, or interpretation of th</w:t>
      </w:r>
      <w:r w:rsidR="002B655B">
        <w:t>is</w:t>
      </w:r>
      <w:r w:rsidR="00A023C0">
        <w:t xml:space="preserve"> study.</w:t>
      </w:r>
    </w:p>
    <w:p w14:paraId="14AFC843" w14:textId="77777777" w:rsidR="00924E03" w:rsidRPr="00924E03" w:rsidRDefault="00924E03" w:rsidP="00924E03">
      <w:pPr>
        <w:rPr>
          <w:ins w:id="48" w:author="Anthony Barrows" w:date="2024-05-20T14:52:00Z"/>
        </w:rPr>
      </w:pPr>
    </w:p>
    <w:p w14:paraId="1EA8B134" w14:textId="77777777" w:rsidR="00924E03" w:rsidRPr="00362889" w:rsidRDefault="00924E03" w:rsidP="00362889"/>
    <w:p w14:paraId="09C024A2" w14:textId="59BCD148" w:rsidR="00BF29DF" w:rsidRDefault="00BF29DF" w:rsidP="00BF29DF">
      <w:pPr>
        <w:pStyle w:val="Heading2"/>
      </w:pPr>
      <w:r>
        <w:t>Study Details</w:t>
      </w:r>
    </w:p>
    <w:p w14:paraId="3C31AEBB" w14:textId="77777777" w:rsidR="006C106B" w:rsidRPr="006C106B" w:rsidRDefault="006C106B" w:rsidP="006C106B"/>
    <w:p w14:paraId="35F5E97F" w14:textId="2183C827" w:rsidR="006C106B" w:rsidRDefault="006C106B" w:rsidP="006C106B">
      <w:r>
        <w:t>The trials took place between 1997 and 2003 and were conducted in university and medical centers in Denmark</w:t>
      </w:r>
      <w:r w:rsidR="002336B1">
        <w:t xml:space="preserve"> </w:t>
      </w:r>
      <w:r w:rsidR="002336B1">
        <w:fldChar w:fldCharType="begin"/>
      </w:r>
      <w:r w:rsidR="00A91CAE">
        <w:instrText xml:space="preserve"> ADDIN ZOTERO_ITEM CSL_CITATION {"citationID":"8PMrpSQo","properties":{"formattedCitation":"\\super 21\\nosupersub{}","plainCitation":"21","noteIndex":0},"citationItems":[{"id":58,"uris":["http://zotero.org/users/10331382/items/32BYC8JL"],"itemData":{"id":58,"type":"article-journal","container-title":"Addiction","DOI":"10.1046/j.1360-0443.2003.00489.x","ISSN":"09652140","issue":"10","language":"en","page":"1395-1402","source":"DOI.org (Crossref)","title":"Smoking reduction promotes smoking cessation: results from a double blind, randomized, placebo-controlled trial of nicotine gum with 2-year follow-up: Smoking reduction with nicotine gum","title-short":"Smoking reduction promotes smoking cessation","volume":"98","author":[{"family":"Wennike","given":"Poul"},{"family":"Danielsson","given":"Tobias"},{"family":"Landfeldt","given":"Björn"},{"family":"Westin","given":"Åke"},{"family":"Tønnesen","given":"Philip"}],"issued":{"date-parts":[["2003",10]]},"citation-key":"wennikeSmokingReductionPromotes2003"}}],"schema":"https://github.com/citation-style-language/schema/raw/master/csl-citation.json"} </w:instrText>
      </w:r>
      <w:r w:rsidR="002336B1">
        <w:fldChar w:fldCharType="separate"/>
      </w:r>
      <w:r w:rsidR="00A91CAE" w:rsidRPr="00A91CAE">
        <w:rPr>
          <w:rFonts w:ascii="Calibri" w:cs="Calibri"/>
          <w:kern w:val="0"/>
          <w:vertAlign w:val="superscript"/>
        </w:rPr>
        <w:t>21</w:t>
      </w:r>
      <w:r w:rsidR="002336B1">
        <w:fldChar w:fldCharType="end"/>
      </w:r>
      <w:r>
        <w:t>, Switzerland</w:t>
      </w:r>
      <w:r w:rsidR="000D468A">
        <w:t xml:space="preserve"> </w:t>
      </w:r>
      <w:r w:rsidR="000D468A">
        <w:fldChar w:fldCharType="begin"/>
      </w:r>
      <w:r w:rsidR="00A91CAE">
        <w:instrText xml:space="preserve"> ADDIN ZOTERO_ITEM CSL_CITATION {"citationID":"5Vtd9XjA","properties":{"formattedCitation":"\\super 19\\nosupersub{}","plainCitation":"19","noteIndex":0},"citationItems":[{"id":55,"uris":["http://zotero.org/users/10331382/items/6ADLNS7R"],"itemData":{"id":55,"type":"article-journal","container-title":"BMJ","DOI":"10.1136/bmj.321.7257.329","ISSN":"09598138","issue":"7257","page":"329-333","source":"DOI.org (Crossref)","title":"Smoking reduction with oral nicotine inhalers: double blind, randomised clinical trial of efficacy and safety","title-short":"Smoking reduction with oral nicotine inhalers","volume":"321","author":[{"family":"Bolliger","given":"C. T"}],"issued":{"date-parts":[["2000",8,5]]},"citation-key":"bolligerSmokingReductionOral2000"}}],"schema":"https://github.com/citation-style-language/schema/raw/master/csl-citation.json"} </w:instrText>
      </w:r>
      <w:r w:rsidR="000D468A">
        <w:fldChar w:fldCharType="separate"/>
      </w:r>
      <w:r w:rsidR="00A91CAE" w:rsidRPr="00A91CAE">
        <w:rPr>
          <w:rFonts w:ascii="Calibri" w:cs="Calibri"/>
          <w:kern w:val="0"/>
          <w:vertAlign w:val="superscript"/>
        </w:rPr>
        <w:t>19</w:t>
      </w:r>
      <w:r w:rsidR="000D468A">
        <w:fldChar w:fldCharType="end"/>
      </w:r>
      <w:r>
        <w:t>, Australia</w:t>
      </w:r>
      <w:r w:rsidR="00056287">
        <w:t xml:space="preserve"> </w:t>
      </w:r>
      <w:r w:rsidR="00056287">
        <w:fldChar w:fldCharType="begin"/>
      </w:r>
      <w:r w:rsidR="00A91CAE">
        <w:instrText xml:space="preserve"> ADDIN ZOTERO_ITEM CSL_CITATION {"citationID":"Fr2EKMsl","properties":{"formattedCitation":"\\super 17\\nosupersub{}","plainCitation":"17","noteIndex":0},"citationItems":[{"id":53,"uris":["http://zotero.org/users/10331382/items/RXTKYNRF"],"itemData":{"id":53,"type":"article-journal","container-title":"Study ID 980-CHC-9021-0013. Unpublished data.","title":"A double-blind, randomized, placebo-controlled multicentre trial of a nicotine chewing gum in smoking reduction","author":[{"family":"Haustein","given":"K"}],"issued":{"date-parts":[["2001"]]},"citation-key":"hausteinDoubleblindRandomizedPlacebocontrolled2001"}}],"schema":"https://github.com/citation-style-language/schema/raw/master/csl-citation.json"} </w:instrText>
      </w:r>
      <w:r w:rsidR="00056287">
        <w:fldChar w:fldCharType="separate"/>
      </w:r>
      <w:r w:rsidR="00A91CAE" w:rsidRPr="00A91CAE">
        <w:rPr>
          <w:rFonts w:ascii="Calibri" w:cs="Calibri"/>
          <w:kern w:val="0"/>
          <w:vertAlign w:val="superscript"/>
        </w:rPr>
        <w:t>17</w:t>
      </w:r>
      <w:r w:rsidR="00056287">
        <w:fldChar w:fldCharType="end"/>
      </w:r>
      <w:r>
        <w:t>, the USA</w:t>
      </w:r>
      <w:r w:rsidR="00FF086A">
        <w:t xml:space="preserve"> </w:t>
      </w:r>
      <w:r w:rsidR="00FF086A">
        <w:fldChar w:fldCharType="begin"/>
      </w:r>
      <w:r w:rsidR="00A91CAE">
        <w:instrText xml:space="preserve"> ADDIN ZOTERO_ITEM CSL_CITATION {"citationID":"1EbLLWJG","properties":{"formattedCitation":"\\super 20\\nosupersub{}","plainCitation":"20","noteIndex":0},"citationItems":[{"id":57,"uris":["http://zotero.org/users/10331382/items/ZNL8TWCV"],"itemData":{"id":57,"type":"article-journal","container-title":"Nicotine &amp; Tobacco Research","DOI":"10.1080/14622200600789916","ISSN":"1462-2203","issue":"4","journalAbbreviation":"Nicotine &amp; Tobacco Res.","language":"en","page":"555-564","source":"DOI.org (Crossref)","title":"Efficacy of the nicotine inhaler in smoking reduction: A double-blind, randomized trial","title-short":"Efficacy of the nicotine inhaler in smoking reduction","volume":"8","author":[{"family":"Rennard","given":"Stephen"},{"family":"Glover","given":"Elbert"},{"family":"Leischow","given":"Scott"},{"family":"Daughton","given":"David"},{"family":"Glover","given":"Penny"},{"family":"Muramoto","given":"Myra"},{"family":"Franzon","given":"Mikael"},{"family":"Danielsson","given":"Tobias"},{"family":"Landfeldt","given":"Björn"},{"family":"Westin","given":"Åke"}],"issued":{"date-parts":[["2006",8,1]]},"citation-key":"rennardEfficacyNicotineInhaler2006"}}],"schema":"https://github.com/citation-style-language/schema/raw/master/csl-citation.json"} </w:instrText>
      </w:r>
      <w:r w:rsidR="00FF086A">
        <w:fldChar w:fldCharType="separate"/>
      </w:r>
      <w:r w:rsidR="00A91CAE" w:rsidRPr="00A91CAE">
        <w:rPr>
          <w:rFonts w:ascii="Calibri" w:cs="Calibri"/>
          <w:kern w:val="0"/>
          <w:vertAlign w:val="superscript"/>
        </w:rPr>
        <w:t>20</w:t>
      </w:r>
      <w:r w:rsidR="00FF086A">
        <w:fldChar w:fldCharType="end"/>
      </w:r>
      <w:r w:rsidR="00492327">
        <w:t>,</w:t>
      </w:r>
      <w:r>
        <w:t xml:space="preserve"> and Germany</w:t>
      </w:r>
      <w:r w:rsidR="001B0172">
        <w:t xml:space="preserve"> </w:t>
      </w:r>
      <w:r w:rsidR="001B0172">
        <w:fldChar w:fldCharType="begin"/>
      </w:r>
      <w:r w:rsidR="00A91CAE">
        <w:instrText xml:space="preserve"> ADDIN ZOTERO_ITEM CSL_CITATION {"citationID":"MctifRlK","properties":{"formattedCitation":"\\super 18\\nosupersub{}","plainCitation":"18","noteIndex":0},"citationItems":[{"id":54,"uris":["http://zotero.org/users/10331382/items/IF227SIK"],"itemData":{"id":54,"type":"article-journal","container-title":"Clinical Pharmacology &amp; Therapeutics","DOI":"10.1016/j.clpt.2005.08.019","ISSN":"00099236","issue":"6","journalAbbreviation":"Clinical Pharmacology &amp; Therapeutics","language":"en","page":"689-696","source":"DOI.org (Crossref)","title":"Smoking reduction treatment with 4-mg nicotine gum: A double-blind, randomized, placebo-controlled study","title-short":"Smoking reduction treatment with 4-mg nicotine gum","volume":"78","author":[{"family":"Batra","given":"A"},{"family":"Klingler","given":"K"},{"family":"Landfeldt","given":"B"},{"family":"Friederich","given":"H"},{"family":"Westin","given":"A"},{"family":"Danielsson","given":"T"}],"issued":{"date-parts":[["2005",12]]},"citation-key":"batraSmokingReductionTreatment2005"}}],"schema":"https://github.com/citation-style-language/schema/raw/master/csl-citation.json"} </w:instrText>
      </w:r>
      <w:r w:rsidR="001B0172">
        <w:fldChar w:fldCharType="separate"/>
      </w:r>
      <w:r w:rsidR="00A91CAE" w:rsidRPr="00A91CAE">
        <w:rPr>
          <w:rFonts w:ascii="Calibri" w:cs="Calibri"/>
          <w:kern w:val="0"/>
          <w:vertAlign w:val="superscript"/>
        </w:rPr>
        <w:t>18</w:t>
      </w:r>
      <w:r w:rsidR="001B0172">
        <w:fldChar w:fldCharType="end"/>
      </w:r>
      <w:r>
        <w:t>. There were 2</w:t>
      </w:r>
      <w:r w:rsidR="00B56684">
        <w:t>,</w:t>
      </w:r>
      <w:r>
        <w:t xml:space="preserve">066 participants enrolled </w:t>
      </w:r>
      <w:r w:rsidR="00A023C0">
        <w:t>across</w:t>
      </w:r>
      <w:r w:rsidR="002B655B">
        <w:t xml:space="preserve"> all</w:t>
      </w:r>
      <w:r w:rsidR="00A023C0">
        <w:t xml:space="preserve"> </w:t>
      </w:r>
      <w:r w:rsidR="002B655B">
        <w:t>five</w:t>
      </w:r>
      <w:r>
        <w:t xml:space="preserve"> trials. A</w:t>
      </w:r>
      <w:r w:rsidR="00492327">
        <w:t>t baseline, a</w:t>
      </w:r>
      <w:r>
        <w:t xml:space="preserve">ll participants were at </w:t>
      </w:r>
      <w:r w:rsidR="0081389A">
        <w:rPr>
          <w:rFonts w:cstheme="minorHAnsi"/>
        </w:rPr>
        <w:t>≥</w:t>
      </w:r>
      <w:r>
        <w:t>18 years o</w:t>
      </w:r>
      <w:r w:rsidR="0081389A">
        <w:t>ld</w:t>
      </w:r>
      <w:r>
        <w:t xml:space="preserve">, reported smoking </w:t>
      </w:r>
      <w:r w:rsidR="0081389A">
        <w:rPr>
          <w:rFonts w:cstheme="minorHAnsi"/>
        </w:rPr>
        <w:t>≥</w:t>
      </w:r>
      <w:r>
        <w:t xml:space="preserve">15 </w:t>
      </w:r>
      <w:r w:rsidR="00DB57C5">
        <w:t>CPD</w:t>
      </w:r>
      <w:r>
        <w:t xml:space="preserve">, were selected because they wanted to reduce but not stop smoking, and had smoked regularly for </w:t>
      </w:r>
      <w:r w:rsidR="0081389A">
        <w:rPr>
          <w:rFonts w:cstheme="minorHAnsi"/>
        </w:rPr>
        <w:t>≥</w:t>
      </w:r>
      <w:r>
        <w:t xml:space="preserve">3 years. Participants were excluded if they were pregnant, breastfeeding, under psychiatric care, deemed to be unfit by a general practitioner, or </w:t>
      </w:r>
      <w:r w:rsidR="00492327">
        <w:t>currently enrolled</w:t>
      </w:r>
      <w:r>
        <w:t xml:space="preserve"> </w:t>
      </w:r>
      <w:r w:rsidR="00492327">
        <w:t xml:space="preserve">in </w:t>
      </w:r>
      <w:r>
        <w:t xml:space="preserve">a </w:t>
      </w:r>
      <w:r w:rsidR="00492327">
        <w:t xml:space="preserve">smoking </w:t>
      </w:r>
      <w:r>
        <w:t>cessation program.</w:t>
      </w:r>
    </w:p>
    <w:p w14:paraId="4122CD89" w14:textId="77777777" w:rsidR="006C106B" w:rsidRPr="006C106B" w:rsidRDefault="006C106B" w:rsidP="006C106B"/>
    <w:p w14:paraId="12953662" w14:textId="687AAE03" w:rsidR="000566E5" w:rsidRDefault="00BF29DF" w:rsidP="000566E5">
      <w:pPr>
        <w:pStyle w:val="Heading2"/>
      </w:pPr>
      <w:r>
        <w:t>Data Collection</w:t>
      </w:r>
    </w:p>
    <w:p w14:paraId="7BCBDDF6" w14:textId="77777777" w:rsidR="000566E5" w:rsidRPr="000566E5" w:rsidRDefault="000566E5" w:rsidP="000566E5"/>
    <w:p w14:paraId="05C79379" w14:textId="7BE15639" w:rsidR="000566E5" w:rsidRDefault="000566E5" w:rsidP="000566E5">
      <w:r>
        <w:t xml:space="preserve">At baseline, trial investigators gathered data on participants’ demographic details, age </w:t>
      </w:r>
      <w:r w:rsidR="00B56684">
        <w:t xml:space="preserve">they </w:t>
      </w:r>
      <w:r>
        <w:t>started smoking, nicotine dependence, intention to reduce, intention to quit, smoking history (number of previous quit attempts, longest period without smoking</w:t>
      </w:r>
      <w:r w:rsidR="005A021B">
        <w:t>, time since last quit attempt</w:t>
      </w:r>
      <w:r>
        <w:t xml:space="preserve">), self-rated effects from smoking, </w:t>
      </w:r>
      <w:r w:rsidR="00DB57C5">
        <w:t xml:space="preserve">and </w:t>
      </w:r>
      <w:r w:rsidR="00EB76F3">
        <w:t xml:space="preserve">self-reported physical and emotional health. </w:t>
      </w:r>
      <w:r>
        <w:t>To preserve anonymity, some demographic data were unavailable for this secondary analysis.</w:t>
      </w:r>
    </w:p>
    <w:p w14:paraId="6FE8D077" w14:textId="77777777" w:rsidR="000566E5" w:rsidRDefault="000566E5" w:rsidP="000566E5"/>
    <w:p w14:paraId="54713CB2" w14:textId="3CC0E394" w:rsidR="000566E5" w:rsidRDefault="000566E5" w:rsidP="000566E5">
      <w:r>
        <w:t>Participants</w:t>
      </w:r>
      <w:r w:rsidR="002B655B">
        <w:t xml:space="preserve"> also</w:t>
      </w:r>
      <w:r w:rsidR="00B45520">
        <w:t xml:space="preserve"> provided a breath carbon monoxide (CO) sample </w:t>
      </w:r>
      <w:r>
        <w:t xml:space="preserve">and </w:t>
      </w:r>
      <w:r w:rsidR="00B45520">
        <w:t>answered the following questions</w:t>
      </w:r>
      <w:r w:rsidR="00B45520" w:rsidRPr="00B45520">
        <w:t xml:space="preserve"> </w:t>
      </w:r>
      <w:r w:rsidR="00B45520">
        <w:t>at baseline and at 2-, 10-, 18-, 26- and 52- weeks from baseline: “how many cigarettes do you smoke/day on average?”, “how many cigarettes do you smoke/week on average”, “how many cigarettes do you smoke/month on average?”</w:t>
      </w:r>
      <w:r>
        <w:t xml:space="preserve"> </w:t>
      </w:r>
    </w:p>
    <w:p w14:paraId="0EBD0DD0" w14:textId="77777777" w:rsidR="000566E5" w:rsidRPr="000566E5" w:rsidRDefault="000566E5" w:rsidP="000566E5"/>
    <w:p w14:paraId="140760B2" w14:textId="77777777" w:rsidR="00FD2FBD" w:rsidRPr="00FD2FBD" w:rsidRDefault="00FD2FBD" w:rsidP="00FD2FBD"/>
    <w:p w14:paraId="3652DD60" w14:textId="248DAAD9" w:rsidR="00494E1E" w:rsidRDefault="00494E1E" w:rsidP="00494E1E">
      <w:r>
        <w:lastRenderedPageBreak/>
        <w:t>Latent trajectories were determined using percent change from baseline in average CPD at weeks 2, 10, 18, and 26. When CPD was unavailable, participants</w:t>
      </w:r>
      <w:r w:rsidR="004F2D4D">
        <w:t>’</w:t>
      </w:r>
      <w:r>
        <w:t xml:space="preserve"> self-reported</w:t>
      </w:r>
      <w:r w:rsidR="00E637A6">
        <w:t xml:space="preserve"> values for</w:t>
      </w:r>
      <w:r>
        <w:t xml:space="preserve"> cigarettes per week were divided by 7</w:t>
      </w:r>
      <w:r w:rsidR="007A5357">
        <w:t xml:space="preserve">. </w:t>
      </w:r>
      <w:r>
        <w:t xml:space="preserve">If a participant reported they had stopped smoking, CPD was set to 0. Abstinence </w:t>
      </w:r>
      <w:r w:rsidR="00751123">
        <w:t xml:space="preserve">at 52 weeks </w:t>
      </w:r>
      <w:r>
        <w:t xml:space="preserve">was determined using CO values </w:t>
      </w:r>
      <w:r w:rsidR="00617E64">
        <w:t>&lt;6</w:t>
      </w:r>
      <w:r w:rsidR="00776C71">
        <w:t xml:space="preserve"> </w:t>
      </w:r>
      <w:r w:rsidR="00744FB9">
        <w:t>parts per million (ppm)</w:t>
      </w:r>
      <w:r w:rsidR="00B44599">
        <w:t>, consistent with recent guidance</w:t>
      </w:r>
      <w:r>
        <w:t>.</w:t>
      </w:r>
      <w:r w:rsidR="00B44599">
        <w:fldChar w:fldCharType="begin"/>
      </w:r>
      <w:r w:rsidR="008F4486">
        <w:instrText xml:space="preserve"> ADDIN ZOTERO_ITEM CSL_CITATION {"citationID":"dyxuokxL","properties":{"formattedCitation":"\\super 25\\nosupersub{}","plainCitation":"25","noteIndex":0},"citationItems":[{"id":84,"uris":["http://zotero.org/users/10331382/items/BIVSZBJ8"],"itemData":{"id":84,"type":"article-journal","abstract":"Abstract\n            \n              Background\n              The changing prevalence and patterns of tobacco use, the advent of novel nicotine delivery devices, and the development of new biomarkers prompted an update of the 2002 Society for Research on Nicotine and Tobacco (SRNT) report on whether and how to apply biomarker verification for tobacco use and abstinence.\n            \n            \n              Methods\n              The SRNT Treatment Research Network convened a group of investigators with expertise in tobacco biomarkers to update the recommendations of the 2002 SNRT Biochemical Verification Report.\n            \n            \n              Results\n              Biochemical verification of tobacco use and abstinence increases scientific rigor and is recommended in clinical trials of smoking cessation, when feasible. Sources, appropriate biospecimens, cutpoints, time of detection windows and analytic methods for carbon monoxide, cotinine (including over the counter tests), total nicotine equivalents, minor tobacco alkaloids, and 4-(methylnitrosamino)-1-(3-pyridyl)-1-butanol are reviewed, as well as biochemical approaches to distinguishing cigarette smoking from use of electronic nicotine delivery devices (ENDS).\n            \n            \n              Conclusions\n              Recommendations are provided for whether and how to use biochemical verification of tobacco use and abstinence. Guidelines are provided on which biomarkers to use, which biospecimens to use, optimal cutpoints, time windows to detection, and methodology for biochemical verifications. Use of combinations of biomarkers is recommended for assessment of ENDS use.\n            \n            \n              Implications\n              Biochemical verification increases scientific rigor, but there are drawbacks that need to be assessed to determine whether the benefits of biochemical verification outweigh the costs, including the cost of the assays, the feasibility of sample collection, the ability to draw clear conclusions based on the duration of abstinence, and the variability of the assay within the study population. This paper provides updated recommendations from the 2002 SRNT report on whether and how to use biochemical markers in determining tobacco use and abstinence.","container-title":"Nicotine &amp; Tobacco Research","DOI":"10.1093/ntr/ntz132","ISSN":"1469-994X","issue":"7","language":"en","page":"1086-1097","source":"DOI.org (Crossref)","title":"Biochemical Verification of Tobacco Use and Abstinence: 2019 Update","title-short":"Biochemical Verification of Tobacco Use and Abstinence","volume":"22","author":[{"family":"Benowitz","given":"Neal L"},{"family":"Bernert","given":"John T"},{"family":"Foulds","given":"Jonathan"},{"family":"Hecht","given":"Stephen S"},{"family":"Jacob","given":"Peyton"},{"family":"Jarvis","given":"Martin J"},{"family":"Joseph","given":"Anne"},{"family":"Oncken","given":"Cheryl"},{"family":"Piper","given":"Megan E"}],"issued":{"date-parts":[["2020",6,12]]},"citation-key":"benowitzBiochemicalVerificationTobacco2020"}}],"schema":"https://github.com/citation-style-language/schema/raw/master/csl-citation.json"} </w:instrText>
      </w:r>
      <w:r w:rsidR="00B44599">
        <w:fldChar w:fldCharType="separate"/>
      </w:r>
      <w:r w:rsidR="008F4486" w:rsidRPr="008F4486">
        <w:rPr>
          <w:rFonts w:ascii="Calibri" w:cs="Calibri"/>
          <w:kern w:val="0"/>
          <w:vertAlign w:val="superscript"/>
        </w:rPr>
        <w:t>25</w:t>
      </w:r>
      <w:r w:rsidR="00B44599">
        <w:fldChar w:fldCharType="end"/>
      </w:r>
      <w:r w:rsidR="009C0A91">
        <w:t xml:space="preserve"> See supplement for </w:t>
      </w:r>
      <w:r w:rsidR="0063013B">
        <w:t xml:space="preserve">cessation prediction </w:t>
      </w:r>
      <w:r w:rsidR="00456434">
        <w:t xml:space="preserve">with the threshold used </w:t>
      </w:r>
      <w:r w:rsidR="00B163A7">
        <w:t>at the time of the trial.</w:t>
      </w:r>
    </w:p>
    <w:p w14:paraId="6F267255" w14:textId="77777777" w:rsidR="00494E1E" w:rsidRDefault="00494E1E" w:rsidP="00494E1E"/>
    <w:p w14:paraId="45BF354F" w14:textId="28489E10" w:rsidR="00CA577D" w:rsidRDefault="00494E1E" w:rsidP="00494E1E">
      <w:r>
        <w:t xml:space="preserve">The baseline variables used to predict latent class were age at trial intake, age started smoking, longest period without smoking, number of </w:t>
      </w:r>
      <w:r w:rsidR="00751123">
        <w:t xml:space="preserve">previous </w:t>
      </w:r>
      <w:r>
        <w:t xml:space="preserve">quit </w:t>
      </w:r>
      <w:r w:rsidR="00751123">
        <w:t>attempts</w:t>
      </w:r>
      <w:r>
        <w:t xml:space="preserve">, </w:t>
      </w:r>
      <w:r w:rsidR="00D14184">
        <w:t xml:space="preserve">(Fagerström Test of Nicotine Dependence; FTND </w:t>
      </w:r>
      <w:r w:rsidR="00D14184">
        <w:fldChar w:fldCharType="begin"/>
      </w:r>
      <w:r w:rsidR="00D14184">
        <w:instrText xml:space="preserve"> ADDIN ZOTERO_ITEM CSL_CITATION {"citationID":"DNp0RNeM","properties":{"formattedCitation":"(22)","plainCitation":"(22)","dontUpdate":true,"noteIndex":0},"citationItems":[{"id":74,"uris":["http://zotero.org/users/10331382/items/3STNVQYV"],"itemData":{"id":74,"type":"article-journal","container-title":"Ear, Nose, &amp; Throat Journal","ISSN":"0145-5613","issue":"11","journalAbbreviation":"Ear Nose Throat J","language":"eng","note":"PMID: 2276350","page":"763-765","source":"PubMed","title":"Nicotine addiction and its assessment","volume":"69","author":[{"family":"Fagerstrom","given":"K. O."},{"family":"Heatherton","given":"T. F."},{"family":"Kozlowski","given":"L. T."}],"issued":{"date-parts":[["1990",11]]},"citation-key":"fagerstromNicotineAddictionIts1990"}}],"schema":"https://github.com/citation-style-language/schema/raw/master/csl-citation.json"} </w:instrText>
      </w:r>
      <w:r w:rsidR="00D14184">
        <w:fldChar w:fldCharType="separate"/>
      </w:r>
      <w:r w:rsidR="00D14184">
        <w:rPr>
          <w:noProof/>
        </w:rPr>
        <w:t>(19)</w:t>
      </w:r>
      <w:r w:rsidR="00D14184">
        <w:fldChar w:fldCharType="end"/>
      </w:r>
      <w:r w:rsidR="00D14184">
        <w:t>)</w:t>
      </w:r>
      <w:r>
        <w:t>, intention to quit, length of time since last quit attempt, experience</w:t>
      </w:r>
      <w:r w:rsidR="007710B4">
        <w:t>s</w:t>
      </w:r>
      <w:r>
        <w:t xml:space="preserve"> of anxiety </w:t>
      </w:r>
      <w:r w:rsidR="007710B4">
        <w:t>and depression</w:t>
      </w:r>
      <w:r>
        <w:t xml:space="preserve">, </w:t>
      </w:r>
      <w:r w:rsidR="00C272DB">
        <w:t xml:space="preserve">the Short Form Health Survey-36 (SF-36/RAND-36, </w:t>
      </w:r>
      <w:r w:rsidR="00C272DB">
        <w:fldChar w:fldCharType="begin"/>
      </w:r>
      <w:r w:rsidR="008F4486">
        <w:instrText xml:space="preserve"> ADDIN ZOTERO_ITEM CSL_CITATION {"citationID":"TgH1Gaia","properties":{"formattedCitation":"\\super 27\\uc0\\u8211{}29\\nosupersub{}","plainCitation":"27–29","noteIndex":0},"citationItems":[{"id":77,"uris":["http://zotero.org/users/10331382/items/5APFLHCT"],"itemData":{"id":77,"type":"article-journal","container-title":"Annals of Medicine","DOI":"10.3109/07853890109002089","ISSN":"0785-3890, 1365-2060","issue":"5","journalAbbreviation":"Annals of Medicine","language":"en","page":"350-357","source":"DOI.org (Crossref)","title":"The RAND-36 measure of health-related quality of life","volume":"33","author":[{"family":"Hays","given":"Ron D"},{"family":"Morales","given":"Leo S"}],"issued":{"date-parts":[["2001",1]]},"citation-key":"haysRAND36MeasureHealthrelated2001"}},{"id":78,"uris":["http://zotero.org/users/10331382/items/KVTZ3J4U"],"itemData":{"id":78,"type":"article-journal","container-title":"Health Economics","DOI":"10.1002/hec.4730020305","ISSN":"10579230, 10991050","issue":"3","journalAbbreviation":"Health Econ.","language":"en","page":"217-227","source":"DOI.org (Crossref)","title":"The rand 36-item health survey 1.0","volume":"2","author":[{"family":"Hays","given":"Ron D."},{"family":"Sherbourne","given":"Cathy Donald"},{"family":"Mazel","given":"Rebecca M."}],"issued":{"date-parts":[["1993",10]]},"citation-key":"haysRand36itemHealth1993"}},{"id":79,"uris":["http://zotero.org/users/10331382/items/SLQWVVYH"],"itemData":{"id":79,"type":"book","publisher":"Psychological Corporation San Antonio, TX","title":"RAND-36 health status inventory","author":[{"family":"Hays","given":"Ron D"},{"family":"Prince-Embury","given":"S"},{"family":"Chen","given":"H"}],"issued":{"date-parts":[["1998"]]},"citation-key":"haysRAND36HealthStatus1998"}}],"schema":"https://github.com/citation-style-language/schema/raw/master/csl-citation.json"} </w:instrText>
      </w:r>
      <w:r w:rsidR="00C272DB">
        <w:fldChar w:fldCharType="separate"/>
      </w:r>
      <w:r w:rsidR="008F4486" w:rsidRPr="008F4486">
        <w:rPr>
          <w:rFonts w:ascii="Calibri" w:cs="Calibri"/>
          <w:kern w:val="0"/>
          <w:vertAlign w:val="superscript"/>
        </w:rPr>
        <w:t>27–29</w:t>
      </w:r>
      <w:r w:rsidR="00C272DB">
        <w:fldChar w:fldCharType="end"/>
      </w:r>
      <w:r w:rsidR="00C272DB">
        <w:t xml:space="preserve">) </w:t>
      </w:r>
      <w:r>
        <w:t xml:space="preserve">subscales, </w:t>
      </w:r>
      <w:r w:rsidR="005A7912">
        <w:t>CO</w:t>
      </w:r>
      <w:r>
        <w:t xml:space="preserve"> ppm, relief from smoking, study site, and trial treatment group (22 variables).</w:t>
      </w:r>
      <w:ins w:id="49" w:author="Anthony Barrows" w:date="2024-05-20T11:11:00Z">
        <w:r w:rsidR="00053689">
          <w:t xml:space="preserve"> </w:t>
        </w:r>
      </w:ins>
      <w:ins w:id="50" w:author="Anthony Barrows" w:date="2024-05-20T11:13:00Z">
        <w:r w:rsidR="007955FB">
          <w:t>Coding information for baseline variables is included in the supplemental materials.</w:t>
        </w:r>
      </w:ins>
    </w:p>
    <w:p w14:paraId="1B226413" w14:textId="77777777" w:rsidR="00FD2FBD" w:rsidRPr="00FD2FBD" w:rsidRDefault="00FD2FBD" w:rsidP="00FD2FBD"/>
    <w:p w14:paraId="17D93ED8" w14:textId="62C31B9A" w:rsidR="0054441D" w:rsidRDefault="0054441D" w:rsidP="0054441D">
      <w:r>
        <w:t xml:space="preserve">To address bias due to missing data, baseline predictors with greater than 25% missing observations were discarded. Additionally, </w:t>
      </w:r>
      <w:r w:rsidR="00751123">
        <w:t xml:space="preserve">participants </w:t>
      </w:r>
      <w:r>
        <w:t xml:space="preserve">missing </w:t>
      </w:r>
      <w:r w:rsidR="00751123">
        <w:rPr>
          <w:rFonts w:cstheme="minorHAnsi"/>
        </w:rPr>
        <w:t>≥</w:t>
      </w:r>
      <w:r>
        <w:t>7 baseline variables were excluded from analyses. Finally, missing observations for remaining baseline predictors were grouped by study site, sex, and age and imputed using average values within those group</w:t>
      </w:r>
      <w:ins w:id="51" w:author="Anthony Barrows" w:date="2024-05-13T11:33:00Z">
        <w:r w:rsidR="006E65D5">
          <w:t>s. This cautious approach was selected to help overcome bias introduced through non-random missingness</w:t>
        </w:r>
      </w:ins>
      <w:ins w:id="52" w:author="Anthony Barrows" w:date="2024-05-13T11:34:00Z">
        <w:r w:rsidR="006E65D5">
          <w:t>.</w:t>
        </w:r>
      </w:ins>
      <w:r w:rsidR="006E65D5">
        <w:fldChar w:fldCharType="begin"/>
      </w:r>
      <w:r w:rsidR="008F4486">
        <w:instrText xml:space="preserve"> ADDIN ZOTERO_ITEM CSL_CITATION {"citationID":"cthRVXhn","properties":{"formattedCitation":"\\super 30\\nosupersub{}","plainCitation":"30","noteIndex":0},"citationItems":[{"id":843,"uris":["http://zotero.org/users/10331382/items/R8RAYJB9"],"itemData":{"id":843,"type":"article-journal","abstract":"This letter compares the performance of multiple imputation and listwise deletion using a simulation approach. The focus is on data that are “missing not at random” (MNAR), in which case both multiple imputation and listwise deletion are known to be biased. In these simulations, multiple imputation yields results that are frequently more biased, less efficient, and with worse coverage than listwise deletion when data are MNAR. This is the case even with very strong correlations between fully observed variables and variables with missing values, such that the data are very nearly “missing at random.” These results recommend caution when comparing the results from multiple imputation and listwise deletion, when the true data generating process is unknown.","container-title":"Political Analysis","DOI":"10.1017/pan.2018.18","ISSN":"1047-1987, 1476-4989","issue":"4","journalAbbreviation":"Polit. Anal.","language":"en","page":"480-488","source":"DOI.org (Crossref)","title":"A Note on Listwise Deletion versus Multiple Imputation","volume":"26","author":[{"family":"Pepinsky","given":"Thomas B."}],"issued":{"date-parts":[["2018",10]]},"citation-key":"Pepinsky2018"}}],"schema":"https://github.com/citation-style-language/schema/raw/master/csl-citation.json"} </w:instrText>
      </w:r>
      <w:r w:rsidR="006E65D5">
        <w:fldChar w:fldCharType="separate"/>
      </w:r>
      <w:r w:rsidR="008F4486" w:rsidRPr="008F4486">
        <w:rPr>
          <w:rFonts w:ascii="Calibri" w:cs="Calibri"/>
          <w:kern w:val="0"/>
          <w:vertAlign w:val="superscript"/>
        </w:rPr>
        <w:t>30</w:t>
      </w:r>
      <w:r w:rsidR="006E65D5">
        <w:fldChar w:fldCharType="end"/>
      </w:r>
      <w:del w:id="53" w:author="Anthony Barrows" w:date="2024-05-13T11:33:00Z">
        <w:r w:rsidDel="006E65D5">
          <w:delText>s.</w:delText>
        </w:r>
      </w:del>
    </w:p>
    <w:p w14:paraId="26153D31" w14:textId="77777777" w:rsidR="0054441D" w:rsidRPr="0054441D" w:rsidRDefault="0054441D" w:rsidP="0054441D"/>
    <w:p w14:paraId="54944E69" w14:textId="5AE4F878" w:rsidR="00BF29DF" w:rsidRDefault="00BF29DF" w:rsidP="00BF29DF">
      <w:pPr>
        <w:pStyle w:val="Heading2"/>
        <w:rPr>
          <w:ins w:id="54" w:author="Anthony Barrows" w:date="2024-05-20T10:05:00Z"/>
        </w:rPr>
      </w:pPr>
      <w:r>
        <w:t>Statistical Methods</w:t>
      </w:r>
    </w:p>
    <w:p w14:paraId="289913B7" w14:textId="77777777" w:rsidR="0088248C" w:rsidRDefault="0088248C" w:rsidP="0088248C">
      <w:pPr>
        <w:rPr>
          <w:ins w:id="55" w:author="Anthony Barrows" w:date="2024-05-20T10:05:00Z"/>
        </w:rPr>
      </w:pPr>
      <w:commentRangeStart w:id="56"/>
    </w:p>
    <w:p w14:paraId="21C5E03B" w14:textId="4C2DB3D0" w:rsidR="0088248C" w:rsidRPr="0088248C" w:rsidRDefault="0088248C">
      <w:pPr>
        <w:pPrChange w:id="57" w:author="Anthony Barrows" w:date="2024-05-20T10:05:00Z">
          <w:pPr>
            <w:pStyle w:val="Heading2"/>
          </w:pPr>
        </w:pPrChange>
      </w:pPr>
      <w:ins w:id="58" w:author="Anthony Barrows" w:date="2024-05-20T10:06:00Z">
        <w:r>
          <w:t xml:space="preserve">The present work (1) uses latent class </w:t>
        </w:r>
      </w:ins>
      <w:ins w:id="59" w:author="Anthony Barrows" w:date="2024-05-20T10:07:00Z">
        <w:r>
          <w:t xml:space="preserve">mixture models </w:t>
        </w:r>
      </w:ins>
      <w:r>
        <w:fldChar w:fldCharType="begin"/>
      </w:r>
      <w:r>
        <w:instrText xml:space="preserve"> ADDIN ZOTERO_ITEM CSL_CITATION {"citationID":"fg49NdVH","properties":{"formattedCitation":"\\super 31\\uc0\\u8211{}33\\nosupersub{}","plainCitation":"31–33","noteIndex":0},"citationItems":[{"id":27,"uris":["http://zotero.org/users/10331382/items/FLAKEIL8"],"itemData":{"id":27,"type":"article-journal","container-title":"Journal of Statistical Software","DOI":"10.18637/jss.v078.i02","ISSN":"1548-7660","issue":"2","journalAbbreviation":"J. Stat. Soft.","language":"en","source":"DOI.org (Crossref)","title":"Estimation of Extended Mixed Models Using Latent Classes and Latent Processes: The &lt;i&gt;R&lt;/i&gt; Package &lt;b&gt;lcmm&lt;/b&gt;","title-short":"Estimation of Extended Mixed Models Using Latent Classes and Latent Processes","URL":"http://www.jstatsoft.org/v78/i02/","volume":"78","author":[{"family":"Proust-Lima","given":"Cécile"},{"family":"Philipps","given":"Viviane"},{"family":"Liquet","given":"Benoit"}],"accessed":{"date-parts":[["2022",11,14]]},"issued":{"date-parts":[["2017"]]},"citation-key":"proust-limaEstimationExtendedMixed2017"}},{"id":30,"uris":["http://zotero.org/users/10331382/items/3LB36RE6"],"itemData":{"id":30,"type":"book","title":"lcmm: Extended Mixed Models Using Latent Classes and Latent Processes","URL":"https://cran.r-project.org/package=lcmm","author":[{"family":"Proust-Lima","given":"Cecile"},{"family":"Philipps","given":"Viviane"},{"family":"Diakite","given":"Amadou"},{"family":"Liquet","given":"Benoit"}],"issued":{"date-parts":[["2022"]]},"citation-key":"proust-limaLcmmExtendedMixed2022"}},{"id":26,"uris":["http://zotero.org/users/10331382/items/I79TMMI9"],"itemData":{"id":26,"type":"book","call-number":"QA278.6 .A67 2002","event-place":"Cambridge ; New York","ISBN":"978-0-521-59451-6","number-of-pages":"454","publisher":"Cambridge University Press","publisher-place":"Cambridge ; New York","source":"Library of Congress ISBN","title":"Applied latent class analysis","editor":[{"family":"Hagenaars","given":"Jacques A."},{"family":"McCutcheon","given":"Allan L."}],"issued":{"date-parts":[["2002"]]},"citation-key":"hagenaarsAppliedLatentClass2002"}}],"schema":"https://github.com/citation-style-language/schema/raw/master/csl-citation.json"} </w:instrText>
      </w:r>
      <w:r>
        <w:fldChar w:fldCharType="separate"/>
      </w:r>
      <w:r w:rsidRPr="0088248C">
        <w:rPr>
          <w:rFonts w:ascii="Calibri" w:cs="Calibri"/>
          <w:kern w:val="0"/>
          <w:vertAlign w:val="superscript"/>
        </w:rPr>
        <w:t>31–33</w:t>
      </w:r>
      <w:r>
        <w:fldChar w:fldCharType="end"/>
      </w:r>
      <w:ins w:id="60" w:author="Anthony Barrows" w:date="2024-05-20T10:07:00Z">
        <w:r>
          <w:t xml:space="preserve"> to uncover latent trends in cigarette usage </w:t>
        </w:r>
      </w:ins>
      <w:ins w:id="61" w:author="Anthony Barrows" w:date="2024-05-20T10:08:00Z">
        <w:r>
          <w:t>in the parent clinical trials independent of treatment group assignment, (2) employes elastic net logistic regression to determine which baseline and demographic characteristics are most associated with these trajectori</w:t>
        </w:r>
      </w:ins>
      <w:ins w:id="62" w:author="Anthony Barrows" w:date="2024-05-20T10:09:00Z">
        <w:r>
          <w:t>es, and (3) fits additional elastic net regression models to determine whether knowledge of a participant’s smoking trajectory impro</w:t>
        </w:r>
      </w:ins>
      <w:ins w:id="63" w:author="Anthony Barrows" w:date="2024-05-20T10:10:00Z">
        <w:r>
          <w:t>ves prediction of cessation after the trial. See Figure 1 for details.</w:t>
        </w:r>
      </w:ins>
      <w:commentRangeEnd w:id="56"/>
      <w:ins w:id="64" w:author="Anthony Barrows" w:date="2024-05-20T10:11:00Z">
        <w:r w:rsidR="00103701">
          <w:rPr>
            <w:rStyle w:val="CommentReference"/>
          </w:rPr>
          <w:commentReference w:id="56"/>
        </w:r>
      </w:ins>
    </w:p>
    <w:p w14:paraId="5FE465CB" w14:textId="77777777" w:rsidR="008E5127" w:rsidRPr="008E5127" w:rsidRDefault="008E5127" w:rsidP="008E5127"/>
    <w:p w14:paraId="7C686EFD" w14:textId="7DAB58C7" w:rsidR="00BF29DF" w:rsidRDefault="003B3F81" w:rsidP="008F09E2">
      <w:pPr>
        <w:pStyle w:val="Heading3"/>
      </w:pPr>
      <w:r>
        <w:t xml:space="preserve">Analysis 1: </w:t>
      </w:r>
      <w:r w:rsidR="008F09E2">
        <w:t xml:space="preserve">Trajectories in </w:t>
      </w:r>
      <w:r w:rsidR="00751123">
        <w:t xml:space="preserve">CPD </w:t>
      </w:r>
      <w:r w:rsidR="008F09E2">
        <w:t>over time</w:t>
      </w:r>
    </w:p>
    <w:p w14:paraId="2DD79DCF" w14:textId="77777777" w:rsidR="008E5127" w:rsidRPr="008E5127" w:rsidRDefault="008E5127" w:rsidP="008E5127"/>
    <w:p w14:paraId="4AE9482A" w14:textId="661BB46F" w:rsidR="008E5127" w:rsidRDefault="008E5127" w:rsidP="008E5127">
      <w:r>
        <w:t>A latent class mixture model</w:t>
      </w:r>
      <w:r w:rsidR="004C2CC4">
        <w:t xml:space="preserve"> </w:t>
      </w:r>
      <w:r w:rsidR="004C2CC4">
        <w:fldChar w:fldCharType="begin"/>
      </w:r>
      <w:r w:rsidR="008F4486">
        <w:instrText xml:space="preserve"> ADDIN ZOTERO_ITEM CSL_CITATION {"citationID":"E1g14DjM","properties":{"formattedCitation":"\\super 31\\uc0\\u8211{}33\\nosupersub{}","plainCitation":"31–33","noteIndex":0},"citationItems":[{"id":27,"uris":["http://zotero.org/users/10331382/items/FLAKEIL8"],"itemData":{"id":27,"type":"article-journal","container-title":"Journal of Statistical Software","DOI":"10.18637/jss.v078.i02","ISSN":"1548-7660","issue":"2","journalAbbreviation":"J. Stat. Soft.","language":"en","source":"DOI.org (Crossref)","title":"Estimation of Extended Mixed Models Using Latent Classes and Latent Processes: The &lt;i&gt;R&lt;/i&gt; Package &lt;b&gt;lcmm&lt;/b&gt;","title-short":"Estimation of Extended Mixed Models Using Latent Classes and Latent Processes","URL":"http://www.jstatsoft.org/v78/i02/","volume":"78","author":[{"family":"Proust-Lima","given":"Cécile"},{"family":"Philipps","given":"Viviane"},{"family":"Liquet","given":"Benoit"}],"accessed":{"date-parts":[["2022",11,14]]},"issued":{"date-parts":[["2017"]]},"citation-key":"proust-limaEstimationExtendedMixed2017"}},{"id":30,"uris":["http://zotero.org/users/10331382/items/3LB36RE6"],"itemData":{"id":30,"type":"book","title":"lcmm: Extended Mixed Models Using Latent Classes and Latent Processes","URL":"https://cran.r-project.org/package=lcmm","author":[{"family":"Proust-Lima","given":"Cecile"},{"family":"Philipps","given":"Viviane"},{"family":"Diakite","given":"Amadou"},{"family":"Liquet","given":"Benoit"}],"issued":{"date-parts":[["2022"]]},"citation-key":"proust-limaLcmmExtendedMixed2022"}},{"id":26,"uris":["http://zotero.org/users/10331382/items/I79TMMI9"],"itemData":{"id":26,"type":"book","call-number":"QA278.6 .A67 2002","event-place":"Cambridge ; New York","ISBN":"978-0-521-59451-6","number-of-pages":"454","publisher":"Cambridge University Press","publisher-place":"Cambridge ; New York","source":"Library of Congress ISBN","title":"Applied latent class analysis","editor":[{"family":"Hagenaars","given":"Jacques A."},{"family":"McCutcheon","given":"Allan L."}],"issued":{"date-parts":[["2002"]]},"citation-key":"hagenaarsAppliedLatentClass2002"}}],"schema":"https://github.com/citation-style-language/schema/raw/master/csl-citation.json"} </w:instrText>
      </w:r>
      <w:r w:rsidR="004C2CC4">
        <w:fldChar w:fldCharType="separate"/>
      </w:r>
      <w:r w:rsidR="008F4486" w:rsidRPr="008F4486">
        <w:rPr>
          <w:rFonts w:ascii="Calibri" w:cs="Calibri"/>
          <w:kern w:val="0"/>
          <w:vertAlign w:val="superscript"/>
        </w:rPr>
        <w:t>31–33</w:t>
      </w:r>
      <w:r w:rsidR="004C2CC4">
        <w:fldChar w:fldCharType="end"/>
      </w:r>
      <w:r>
        <w:t xml:space="preserve"> was used to determine longitudinal trends in </w:t>
      </w:r>
      <w:r w:rsidR="00DB57C5">
        <w:t>CPD</w:t>
      </w:r>
      <w:r>
        <w:t xml:space="preserve"> from baseline assessed at trial weeks 2, 10, 18, and 26. The primary dependent variable was percent change</w:t>
      </w:r>
      <w:r w:rsidR="00751123">
        <w:t xml:space="preserve"> in</w:t>
      </w:r>
      <w:r>
        <w:t xml:space="preserve"> average CPD (e.g., a participant smoking 90% of their baseline level at week 2 received a value of -10% for week 2).</w:t>
      </w:r>
    </w:p>
    <w:p w14:paraId="485DB214" w14:textId="77777777" w:rsidR="008E5127" w:rsidRDefault="008E5127" w:rsidP="008E5127"/>
    <w:p w14:paraId="72824022" w14:textId="77777777" w:rsidR="008E5127" w:rsidRDefault="008E5127" w:rsidP="008E5127">
      <w:r>
        <w:t>Models ranging from 1 to 6 classes were estimated, and models for classes greater than 1 were initialized using parameters from the 1-class model. Grid search methods were performed for subsequent models, seeking to minimize information criteria at each step. The model that balanced fit and parsimony was selected as optimal.</w:t>
      </w:r>
    </w:p>
    <w:p w14:paraId="16DB0AC9" w14:textId="77777777" w:rsidR="008E5127" w:rsidRDefault="008E5127" w:rsidP="008E5127"/>
    <w:p w14:paraId="2EAA00B1" w14:textId="73DF705C" w:rsidR="008E5127" w:rsidRDefault="008E5127" w:rsidP="008E5127">
      <w:r>
        <w:lastRenderedPageBreak/>
        <w:t>Posterior classification was used to assign subjects to each latent class using maximum likelihood estimation given the information (i.e., percent change in CPD at each week) collected in the longitudinal model.</w:t>
      </w:r>
    </w:p>
    <w:p w14:paraId="4E27CE9E" w14:textId="77777777" w:rsidR="008E5127" w:rsidRPr="008E5127" w:rsidRDefault="008E5127" w:rsidP="008E5127"/>
    <w:p w14:paraId="742253DB" w14:textId="6793958F" w:rsidR="008F09E2" w:rsidRDefault="008F09E2" w:rsidP="008F09E2">
      <w:pPr>
        <w:pStyle w:val="Heading3"/>
      </w:pPr>
      <w:r>
        <w:t>Analysis 2: Predicting longitudinal trajectories in CPD using baseline variables</w:t>
      </w:r>
    </w:p>
    <w:p w14:paraId="1507134F" w14:textId="77777777" w:rsidR="00D4756A" w:rsidRPr="00D4756A" w:rsidRDefault="00D4756A" w:rsidP="00D4756A"/>
    <w:p w14:paraId="09F69D1F" w14:textId="7B70D5B6" w:rsidR="0045073C" w:rsidRDefault="0045073C" w:rsidP="0045073C">
      <w:r>
        <w:t xml:space="preserve">Elastic </w:t>
      </w:r>
      <w:r w:rsidR="00973BE7">
        <w:t>n</w:t>
      </w:r>
      <w:r>
        <w:t xml:space="preserve">et logistic regression </w:t>
      </w:r>
      <w:r w:rsidR="006F5593">
        <w:fldChar w:fldCharType="begin"/>
      </w:r>
      <w:r w:rsidR="008F4486">
        <w:instrText xml:space="preserve"> ADDIN ZOTERO_ITEM CSL_CITATION {"citationID":"ivgwbgUm","properties":{"formattedCitation":"\\super 34,35\\nosupersub{}","plainCitation":"34,35","noteIndex":0},"citationItems":[{"id":35,"uris":["http://zotero.org/users/10331382/items/HGWQT9F8"],"itemData":{"id":35,"type":"article-journal","container-title":"Journal of Statistical Software","DOI":"10.18637/jss.v033.i01","issue":"1","page":"1–22","title":"Regularization Paths for Generalized Linear Models via Coordinate Descent","volume":"33","author":[{"family":"Friedman","given":"Jerome"},{"family":"Hastie","given":"Trevor"},{"family":"Tibshirani","given":"Robert"}],"issued":{"date-parts":[["2010"]]},"citation-key":"friedmanRegularizationPathsGeneralized2010"}},{"id":36,"uris":["http://zotero.org/users/10331382/items/4TF7VBND"],"itemData":{"id":36,"type":"article-journal","container-title":"Journal of Statistical Software","DOI":"10.18637/jss.v039.i05","issue":"5","page":"1–13","title":"Regularization Paths for Cox's Proportional Hazards Model via Coordinate Descent","volume":"39","author":[{"family":"Simon","given":"Noah"},{"family":"Friedman","given":"Jerome"},{"family":"Hastie","given":"Trevor"},{"family":"Tibshirani","given":"Rob"}],"issued":{"date-parts":[["2011"]]},"citation-key":"simonRegularizationPathsCox2011"}}],"schema":"https://github.com/citation-style-language/schema/raw/master/csl-citation.json"} </w:instrText>
      </w:r>
      <w:r w:rsidR="006F5593">
        <w:fldChar w:fldCharType="separate"/>
      </w:r>
      <w:r w:rsidR="008F4486" w:rsidRPr="008F4486">
        <w:rPr>
          <w:rFonts w:ascii="Calibri" w:cs="Calibri"/>
          <w:kern w:val="0"/>
          <w:vertAlign w:val="superscript"/>
        </w:rPr>
        <w:t>34,35</w:t>
      </w:r>
      <w:r w:rsidR="006F5593">
        <w:fldChar w:fldCharType="end"/>
      </w:r>
      <w:r w:rsidR="00DD6459">
        <w:t xml:space="preserve"> </w:t>
      </w:r>
      <w:r>
        <w:t>was used to build predictive models for each latent class using all baseline characteristics as features (i.e., independent variables), and class membership as the target (i.e., dependent variable). Class membership was treated as a binary outcome, with membership to each class predicted using a separate regression model.</w:t>
      </w:r>
    </w:p>
    <w:p w14:paraId="3302BD3F" w14:textId="77777777" w:rsidR="0045073C" w:rsidRDefault="0045073C" w:rsidP="0045073C"/>
    <w:p w14:paraId="54F66376" w14:textId="1A8BE403" w:rsidR="0045073C" w:rsidRDefault="0045073C" w:rsidP="0045073C">
      <w:r>
        <w:t xml:space="preserve">Initially, the data were split into 80% training and 20% testing sets. The training data </w:t>
      </w:r>
      <w:r w:rsidR="00821953">
        <w:t>were</w:t>
      </w:r>
      <w:r>
        <w:t xml:space="preserve"> then used to tune parameters for elastic net logistic regression models. Model selection and evaluation was performed using a nested cross-validation framework. Training was conducted using 5-fold cross validation, with 80% of the training set used for model training and 20% for evaluation. Model hyperparameter selection was conducted using a further divide of this training set using 5-fold cross-validation within each outer fold. Prediction accuracy was measured using receiver operator characteristic area-under-the-curve (</w:t>
      </w:r>
      <w:r w:rsidR="001F67F8">
        <w:t xml:space="preserve">ROC </w:t>
      </w:r>
      <w:r>
        <w:t xml:space="preserve">AUC). Parameters from the model whose </w:t>
      </w:r>
      <w:r w:rsidR="001F67F8">
        <w:t xml:space="preserve">ROC </w:t>
      </w:r>
      <w:r>
        <w:t>AUC results were within one standard error of the optimal cross-validated results were selected</w:t>
      </w:r>
      <w:r w:rsidR="00C30AA9">
        <w:t>.</w:t>
      </w:r>
      <w:r w:rsidR="00DD6459">
        <w:fldChar w:fldCharType="begin"/>
      </w:r>
      <w:r w:rsidR="008F4486">
        <w:instrText xml:space="preserve"> ADDIN ZOTERO_ITEM CSL_CITATION {"citationID":"EMxXCyn8","properties":{"formattedCitation":"\\super 36\\nosupersub{}","plainCitation":"36","noteIndex":0},"citationItems":[{"id":47,"uris":["http://zotero.org/users/10331382/items/HYYN7GNA"],"itemData":{"id":47,"type":"book","edition":"1","ISBN":"978-1-315-13947-0","language":"en","note":"DOI: 10.1201/9781315139470","publisher":"Routledge","source":"DOI.org (Crossref)","title":"Classification And Regression Trees","URL":"https://www.taylorfrancis.com/books/9781351460491","author":[{"family":"Breiman","given":"Leo"},{"family":"Friedman","given":"Jerome H."},{"family":"Olshen","given":"Richard A."},{"family":"Stone","given":"Charles J."}],"accessed":{"date-parts":[["2022",11,23]]},"issued":{"date-parts":[["2017",10,19]]},"citation-key":"breimanClassificationRegressionTrees2017"}}],"schema":"https://github.com/citation-style-language/schema/raw/master/csl-citation.json"} </w:instrText>
      </w:r>
      <w:r w:rsidR="00DD6459">
        <w:fldChar w:fldCharType="separate"/>
      </w:r>
      <w:r w:rsidR="008F4486" w:rsidRPr="008F4486">
        <w:rPr>
          <w:rFonts w:ascii="Calibri" w:cs="Calibri"/>
          <w:kern w:val="0"/>
          <w:vertAlign w:val="superscript"/>
        </w:rPr>
        <w:t>36</w:t>
      </w:r>
      <w:r w:rsidR="00DD6459">
        <w:fldChar w:fldCharType="end"/>
      </w:r>
      <w:r>
        <w:t xml:space="preserve"> For each model, </w:t>
      </w:r>
      <w:r w:rsidR="001F67F8">
        <w:t xml:space="preserve">ROC </w:t>
      </w:r>
      <w:r>
        <w:t xml:space="preserve">AUC represents the accuracy of prediction of the internal validation set. Hyperparameters from the most successful of these models were used to fit a model to the initial training set to obtain coefficients. To confirm model generalizability, these hyperparameters were also used to fit a final model to the initial testing set. Null ROCs were computed for each predicted class, and overall statistical significance was assessed using </w:t>
      </w:r>
      <w:r w:rsidR="0046472F">
        <w:t xml:space="preserve">ROC </w:t>
      </w:r>
      <w:r>
        <w:t>AUC’s equivalence with the Mann-Whitney U-statistic</w:t>
      </w:r>
      <w:r w:rsidR="00C30AA9">
        <w:t>.</w:t>
      </w:r>
      <w:r w:rsidR="00DD6459">
        <w:fldChar w:fldCharType="begin"/>
      </w:r>
      <w:r w:rsidR="008F4486">
        <w:instrText xml:space="preserve"> ADDIN ZOTERO_ITEM CSL_CITATION {"citationID":"aeh10Xsg","properties":{"formattedCitation":"\\super 37\\nosupersub{}","plainCitation":"37","noteIndex":0},"citationItems":[{"id":2,"uris":["http://zotero.org/users/10331382/items/ZEQE2Z25"],"itemData":{"id":2,"type":"article-journal","container-title":"Quarterly Journal of the Royal Meteorological Society","DOI":"10.1256/003590002320603584","ISSN":"00000000, 00359009","issue":"584","journalAbbreviation":"Q. J. R. Meteorol. Soc.","page":"2145-2166","source":"DOI.org (Crossref)","title":"Areas beneath the relative operating characteristics (ROC) and relative operating levels (ROL) curves: Statistical significance and interpretation","title-short":"Areas beneath the relative operating characteristics (ROC) and relative operating levels (ROL) curves","volume":"128","author":[{"family":"Mason","given":"S. J."},{"family":"Graham","given":"N. E."}],"issued":{"date-parts":[["2002",7,15]]},"citation-key":"MasonGraham2002"}}],"schema":"https://github.com/citation-style-language/schema/raw/master/csl-citation.json"} </w:instrText>
      </w:r>
      <w:r w:rsidR="00DD6459">
        <w:fldChar w:fldCharType="separate"/>
      </w:r>
      <w:r w:rsidR="008F4486" w:rsidRPr="008F4486">
        <w:rPr>
          <w:rFonts w:ascii="Calibri" w:cs="Calibri"/>
          <w:kern w:val="0"/>
          <w:vertAlign w:val="superscript"/>
        </w:rPr>
        <w:t>37</w:t>
      </w:r>
      <w:r w:rsidR="00DD6459">
        <w:fldChar w:fldCharType="end"/>
      </w:r>
      <w:r>
        <w:t xml:space="preserve"> This procedure was repeated using each latent class as the target.</w:t>
      </w:r>
    </w:p>
    <w:p w14:paraId="3B53692C" w14:textId="77777777" w:rsidR="0045073C" w:rsidRPr="0045073C" w:rsidRDefault="0045073C" w:rsidP="0045073C"/>
    <w:p w14:paraId="00B0978F" w14:textId="288B10BF" w:rsidR="008F09E2" w:rsidRDefault="008F09E2" w:rsidP="008F09E2">
      <w:pPr>
        <w:pStyle w:val="Heading3"/>
      </w:pPr>
      <w:r>
        <w:t>Analysis 3: Which trajectories in CPD predict smoking cessation?</w:t>
      </w:r>
    </w:p>
    <w:p w14:paraId="7D0B2643" w14:textId="77777777" w:rsidR="005F4C25" w:rsidRDefault="005F4C25" w:rsidP="005F4C25"/>
    <w:p w14:paraId="34F4A723" w14:textId="4643F914" w:rsidR="005F4C25" w:rsidRDefault="005F4C25" w:rsidP="005F4C25">
      <w:r>
        <w:t xml:space="preserve">Elastic net </w:t>
      </w:r>
      <w:r w:rsidR="00EF3F7C">
        <w:t xml:space="preserve">logistic </w:t>
      </w:r>
      <w:r>
        <w:t>regression was used to predict smoking abstinence at</w:t>
      </w:r>
      <w:r w:rsidR="00DD5C8C">
        <w:t xml:space="preserve"> 52-week</w:t>
      </w:r>
      <w:r>
        <w:t xml:space="preserve"> follow-up using (1) all baseline characteristics from Analysis 2, and (2) Latent Class (from Analysis 1) in addition to those predictors, and (3) baseline predictors with only subjects in each Latent Class, respectively. </w:t>
      </w:r>
      <w:r w:rsidR="005B1D83">
        <w:t>The dependent variable was biochemically</w:t>
      </w:r>
      <w:r w:rsidR="002C4863">
        <w:t xml:space="preserve"> </w:t>
      </w:r>
      <w:r w:rsidR="005B1D83">
        <w:t xml:space="preserve">verified smoking cessation. </w:t>
      </w:r>
      <w:r w:rsidR="002C4863">
        <w:t xml:space="preserve">Participants </w:t>
      </w:r>
      <w:r w:rsidR="00BE0038">
        <w:t xml:space="preserve">were counted as having quit smoking if they reported doing so and </w:t>
      </w:r>
      <w:r w:rsidR="000D2363">
        <w:t>registered a CO value of &lt; 6ppm</w:t>
      </w:r>
      <w:r w:rsidR="00340A63">
        <w:t>.</w:t>
      </w:r>
      <w:r w:rsidR="000D2363">
        <w:fldChar w:fldCharType="begin"/>
      </w:r>
      <w:r w:rsidR="008F4486">
        <w:instrText xml:space="preserve"> ADDIN ZOTERO_ITEM CSL_CITATION {"citationID":"wx2C8SRR","properties":{"formattedCitation":"\\super 25\\nosupersub{}","plainCitation":"25","noteIndex":0},"citationItems":[{"id":84,"uris":["http://zotero.org/users/10331382/items/BIVSZBJ8"],"itemData":{"id":84,"type":"article-journal","abstract":"Abstract\n            \n              Background\n              The changing prevalence and patterns of tobacco use, the advent of novel nicotine delivery devices, and the development of new biomarkers prompted an update of the 2002 Society for Research on Nicotine and Tobacco (SRNT) report on whether and how to apply biomarker verification for tobacco use and abstinence.\n            \n            \n              Methods\n              The SRNT Treatment Research Network convened a group of investigators with expertise in tobacco biomarkers to update the recommendations of the 2002 SNRT Biochemical Verification Report.\n            \n            \n              Results\n              Biochemical verification of tobacco use and abstinence increases scientific rigor and is recommended in clinical trials of smoking cessation, when feasible. Sources, appropriate biospecimens, cutpoints, time of detection windows and analytic methods for carbon monoxide, cotinine (including over the counter tests), total nicotine equivalents, minor tobacco alkaloids, and 4-(methylnitrosamino)-1-(3-pyridyl)-1-butanol are reviewed, as well as biochemical approaches to distinguishing cigarette smoking from use of electronic nicotine delivery devices (ENDS).\n            \n            \n              Conclusions\n              Recommendations are provided for whether and how to use biochemical verification of tobacco use and abstinence. Guidelines are provided on which biomarkers to use, which biospecimens to use, optimal cutpoints, time windows to detection, and methodology for biochemical verifications. Use of combinations of biomarkers is recommended for assessment of ENDS use.\n            \n            \n              Implications\n              Biochemical verification increases scientific rigor, but there are drawbacks that need to be assessed to determine whether the benefits of biochemical verification outweigh the costs, including the cost of the assays, the feasibility of sample collection, the ability to draw clear conclusions based on the duration of abstinence, and the variability of the assay within the study population. This paper provides updated recommendations from the 2002 SRNT report on whether and how to use biochemical markers in determining tobacco use and abstinence.","container-title":"Nicotine &amp; Tobacco Research","DOI":"10.1093/ntr/ntz132","ISSN":"1469-994X","issue":"7","language":"en","page":"1086-1097","source":"DOI.org (Crossref)","title":"Biochemical Verification of Tobacco Use and Abstinence: 2019 Update","title-short":"Biochemical Verification of Tobacco Use and Abstinence","volume":"22","author":[{"family":"Benowitz","given":"Neal L"},{"family":"Bernert","given":"John T"},{"family":"Foulds","given":"Jonathan"},{"family":"Hecht","given":"Stephen S"},{"family":"Jacob","given":"Peyton"},{"family":"Jarvis","given":"Martin J"},{"family":"Joseph","given":"Anne"},{"family":"Oncken","given":"Cheryl"},{"family":"Piper","given":"Megan E"}],"issued":{"date-parts":[["2020",6,12]]},"citation-key":"benowitzBiochemicalVerificationTobacco2020"}}],"schema":"https://github.com/citation-style-language/schema/raw/master/csl-citation.json"} </w:instrText>
      </w:r>
      <w:r w:rsidR="000D2363">
        <w:fldChar w:fldCharType="separate"/>
      </w:r>
      <w:r w:rsidR="008F4486" w:rsidRPr="008F4486">
        <w:rPr>
          <w:rFonts w:ascii="Calibri" w:cs="Calibri"/>
          <w:kern w:val="0"/>
          <w:vertAlign w:val="superscript"/>
        </w:rPr>
        <w:t>25</w:t>
      </w:r>
      <w:r w:rsidR="000D2363">
        <w:fldChar w:fldCharType="end"/>
      </w:r>
      <w:r w:rsidR="005B7A8D">
        <w:t xml:space="preserve"> All other participants were counted as continuing to smoke.</w:t>
      </w:r>
      <w:r w:rsidR="004509FB">
        <w:t xml:space="preserve"> </w:t>
      </w:r>
      <w:r>
        <w:t>Each regression model was fit</w:t>
      </w:r>
      <w:r w:rsidR="00BD2D35">
        <w:t xml:space="preserve"> and evaluated</w:t>
      </w:r>
      <w:r>
        <w:t xml:space="preserve"> using </w:t>
      </w:r>
      <w:r w:rsidR="00BD2D35">
        <w:t xml:space="preserve">nested cross-validation </w:t>
      </w:r>
      <w:r>
        <w:t xml:space="preserve">procedures </w:t>
      </w:r>
      <w:r w:rsidR="00B818C0">
        <w:t xml:space="preserve">described </w:t>
      </w:r>
      <w:r>
        <w:t>in Analysis 2</w:t>
      </w:r>
      <w:r w:rsidR="004509FB">
        <w:t>.</w:t>
      </w:r>
    </w:p>
    <w:p w14:paraId="1E137D8B" w14:textId="77777777" w:rsidR="005F4C25" w:rsidRPr="005F4C25" w:rsidRDefault="005F4C25" w:rsidP="005F4C25"/>
    <w:p w14:paraId="45675825" w14:textId="2B9F07D0" w:rsidR="008F09E2" w:rsidRDefault="008F09E2" w:rsidP="008F09E2">
      <w:pPr>
        <w:pStyle w:val="Heading2"/>
      </w:pPr>
      <w:r>
        <w:t>Quantitative Variables</w:t>
      </w:r>
    </w:p>
    <w:p w14:paraId="7E9E419C" w14:textId="77777777" w:rsidR="00CD73DB" w:rsidRPr="00CD73DB" w:rsidRDefault="00CD73DB" w:rsidP="00CD73DB"/>
    <w:p w14:paraId="189F5C81" w14:textId="085FB596" w:rsidR="00CD73DB" w:rsidRDefault="00CD73DB" w:rsidP="00CD73DB">
      <w:r>
        <w:t xml:space="preserve">Ordinal predictors (i.e., longest period without smoking, number of times tried to quit smoking, intention to quit, length of time since last quit attempt, experience of anxiety in the last 24 hours, experience of depression in the last 24 hours, and relief from smoking) were treated as numeric variables. These plus additional numeric predictors (i.e., SF-36 scores, CO, age at </w:t>
      </w:r>
      <w:r>
        <w:lastRenderedPageBreak/>
        <w:t xml:space="preserve">intake) and outcomes (i.e., CO-confirmed abstinence at </w:t>
      </w:r>
      <w:r w:rsidR="003062D1">
        <w:t>52-week</w:t>
      </w:r>
      <w:r>
        <w:t xml:space="preserve"> follow-up) in the training set were normalized and scaled to have a mean of 0 and standard deviation of 1. Numeric predictors in the testing set were normalized blindly using the same transformations as the training set.</w:t>
      </w:r>
    </w:p>
    <w:p w14:paraId="110C1C1E" w14:textId="77777777" w:rsidR="00CD73DB" w:rsidRPr="00CD73DB" w:rsidRDefault="00CD73DB" w:rsidP="00CD73DB"/>
    <w:p w14:paraId="5F251C1E" w14:textId="77777777" w:rsidR="003931B1" w:rsidRDefault="003931B1">
      <w:pPr>
        <w:rPr>
          <w:rFonts w:asciiTheme="majorHAnsi" w:eastAsiaTheme="majorEastAsia" w:hAnsiTheme="majorHAnsi" w:cstheme="majorBidi"/>
          <w:color w:val="2F5496" w:themeColor="accent1" w:themeShade="BF"/>
          <w:sz w:val="32"/>
          <w:szCs w:val="32"/>
        </w:rPr>
      </w:pPr>
      <w:r>
        <w:br w:type="page"/>
      </w:r>
    </w:p>
    <w:p w14:paraId="7EB0E12F" w14:textId="5D3897D1" w:rsidR="00D946B1" w:rsidRDefault="00D41AEE" w:rsidP="00D946B1">
      <w:pPr>
        <w:pStyle w:val="Heading1"/>
      </w:pPr>
      <w:r>
        <w:lastRenderedPageBreak/>
        <w:t>RESULTS</w:t>
      </w:r>
    </w:p>
    <w:p w14:paraId="6432ED56" w14:textId="19834084" w:rsidR="008F09E2" w:rsidRDefault="008F09E2" w:rsidP="008F09E2">
      <w:pPr>
        <w:pStyle w:val="Heading2"/>
      </w:pPr>
      <w:r>
        <w:t>Participants</w:t>
      </w:r>
    </w:p>
    <w:p w14:paraId="1B40EAAE" w14:textId="77777777" w:rsidR="00B50F5E" w:rsidRPr="00B50F5E" w:rsidRDefault="00B50F5E" w:rsidP="00B50F5E"/>
    <w:p w14:paraId="40C7AED5" w14:textId="77777777" w:rsidR="006D0D7A" w:rsidRDefault="006D0D7A" w:rsidP="00B50F5E">
      <w:r>
        <w:t>Seven subjects were missing baseline CPD values and were not included in analyses. Additionally, 101 subjects were missing 7 or more baseline measures and were not included in analyses. The 1783 remaining subjects had at least one post-baseline average CPD value.</w:t>
      </w:r>
    </w:p>
    <w:p w14:paraId="092CE1B6" w14:textId="77777777" w:rsidR="00B50F5E" w:rsidRDefault="00B50F5E" w:rsidP="00B50F5E"/>
    <w:p w14:paraId="478AF66C" w14:textId="1E617C3E" w:rsidR="006D0D7A" w:rsidRDefault="006D0D7A" w:rsidP="00B50F5E">
      <w:r>
        <w:t>Smoking trajectories were modeled using a total of 5578 observations (</w:t>
      </w:r>
      <w:r w:rsidR="00DF2E16">
        <w:t>w</w:t>
      </w:r>
      <w:r>
        <w:t xml:space="preserve">eeks 2, 10, 19, and 26 had 1764, 1148, 1384, 1282 observations respectively) from 1783 participants (see flowchart in </w:t>
      </w:r>
      <w:r w:rsidRPr="007806C9">
        <w:t>Figure</w:t>
      </w:r>
      <w:r w:rsidR="007806C9">
        <w:t xml:space="preserve"> 1).</w:t>
      </w:r>
    </w:p>
    <w:p w14:paraId="214A7719" w14:textId="77777777" w:rsidR="006D0D7A" w:rsidRPr="006D0D7A" w:rsidRDefault="006D0D7A" w:rsidP="006D0D7A"/>
    <w:p w14:paraId="79677AE0" w14:textId="0C195C05" w:rsidR="008F09E2" w:rsidRDefault="008F09E2" w:rsidP="008F09E2">
      <w:pPr>
        <w:pStyle w:val="Heading2"/>
      </w:pPr>
      <w:r>
        <w:t>Descriptive Data</w:t>
      </w:r>
    </w:p>
    <w:p w14:paraId="1F7D50CE" w14:textId="77777777" w:rsidR="00DD2127" w:rsidRDefault="00DD2127" w:rsidP="00DD2127"/>
    <w:p w14:paraId="266A8B44" w14:textId="4E3E89F2" w:rsidR="00DD2127" w:rsidRDefault="00DD2127" w:rsidP="00DD2127">
      <w:r w:rsidRPr="004B6B2A">
        <w:t>Participants</w:t>
      </w:r>
      <w:r w:rsidR="00F16C8B">
        <w:t xml:space="preserve"> from</w:t>
      </w:r>
      <w:r w:rsidRPr="004B6B2A">
        <w:t xml:space="preserve"> </w:t>
      </w:r>
      <w:r w:rsidR="00FF41BA" w:rsidRPr="00400846">
        <w:t>five</w:t>
      </w:r>
      <w:r w:rsidRPr="00400846">
        <w:t xml:space="preserve"> countries</w:t>
      </w:r>
      <w:r w:rsidR="00F16C8B">
        <w:t xml:space="preserve"> </w:t>
      </w:r>
      <w:r>
        <w:t xml:space="preserve">were 44.8% male (798/1783), with a mean(SD) age of 44.10(10.72) years and smoked a mean(SD) of 27.32(9.73) CPD </w:t>
      </w:r>
      <w:r w:rsidR="007806C9">
        <w:t>(see Table 1).</w:t>
      </w:r>
    </w:p>
    <w:p w14:paraId="57DF965B" w14:textId="77777777" w:rsidR="00E14E8E" w:rsidRDefault="00E14E8E" w:rsidP="00DD2127"/>
    <w:p w14:paraId="606D75D6" w14:textId="503EEF44" w:rsidR="00DD2127" w:rsidRDefault="00DD2127" w:rsidP="00DD2127">
      <w:r>
        <w:t>Two SF-36 sub score (General and Physical Functioning) values were 20.75% and 21.82% missing respectively and were discarded. Of the remaining missing values (i.e., RSQ pepping-up</w:t>
      </w:r>
      <w:r w:rsidR="008375ED">
        <w:t xml:space="preserve"> and </w:t>
      </w:r>
      <w:r>
        <w:t>calming effects</w:t>
      </w:r>
      <w:r w:rsidR="00F13FCD">
        <w:t xml:space="preserve"> of smoking</w:t>
      </w:r>
      <w:r>
        <w:t>, and overall last cigarette experience: 7.31%, 2.81%, and 0.05% missing respectively; intention to quit: 2.81%; SF-36 subscales: &lt; 1%</w:t>
      </w:r>
      <w:r w:rsidR="00E14E8E">
        <w:t xml:space="preserve">), </w:t>
      </w:r>
      <w:r>
        <w:t xml:space="preserve">subjects’ ages were </w:t>
      </w:r>
      <w:r w:rsidR="005A7912">
        <w:t xml:space="preserve">categorized </w:t>
      </w:r>
      <w:r>
        <w:t>into 4 equally sized groups, and all remaining baseline variables were imputed within age-sex-site combinations, using the mean and mode of those combinations where appropriate.</w:t>
      </w:r>
    </w:p>
    <w:p w14:paraId="6367F68E" w14:textId="77777777" w:rsidR="00DD2127" w:rsidRPr="00DD2127" w:rsidRDefault="00DD2127" w:rsidP="00DD2127"/>
    <w:p w14:paraId="2EC22A8A" w14:textId="77777777" w:rsidR="008F09E2" w:rsidRDefault="008F09E2" w:rsidP="008F09E2">
      <w:pPr>
        <w:pStyle w:val="Heading2"/>
      </w:pPr>
      <w:r>
        <w:t>Analysis 1: Trajectories in cigarettes per day over time</w:t>
      </w:r>
    </w:p>
    <w:p w14:paraId="36958EDA" w14:textId="77777777" w:rsidR="0053426B" w:rsidRPr="0053426B" w:rsidRDefault="0053426B" w:rsidP="0053426B"/>
    <w:p w14:paraId="65FFD920" w14:textId="52CB383B" w:rsidR="00651F24" w:rsidRDefault="00651F24" w:rsidP="00651F24">
      <w:r>
        <w:t xml:space="preserve">Latent class model-fit information appears in </w:t>
      </w:r>
      <w:r w:rsidR="001E20CB">
        <w:t xml:space="preserve">Supplemental </w:t>
      </w:r>
      <w:r w:rsidR="00C66DAD">
        <w:t xml:space="preserve">Table </w:t>
      </w:r>
      <w:r w:rsidR="001E20CB">
        <w:t>1</w:t>
      </w:r>
      <w:r w:rsidR="0023420F">
        <w:t xml:space="preserve">, </w:t>
      </w:r>
      <w:r>
        <w:t>suggesting that models using 3-6 classes are optimal. The 3-class model was selected to balance minimal information criteria with parsimony; the 4, 5, and 6-class models did not reveal more information about smoking trajectories. Distributions of CPD changes</w:t>
      </w:r>
      <w:r w:rsidR="003563F1">
        <w:t xml:space="preserve"> </w:t>
      </w:r>
      <w:r>
        <w:t xml:space="preserve">for each follow-up point </w:t>
      </w:r>
      <w:r w:rsidR="003563F1">
        <w:t xml:space="preserve">and a model-fit curve are </w:t>
      </w:r>
      <w:r>
        <w:t>available in the supplemental material</w:t>
      </w:r>
      <w:r w:rsidR="003563F1">
        <w:t>s</w:t>
      </w:r>
      <w:r>
        <w:t>.</w:t>
      </w:r>
    </w:p>
    <w:p w14:paraId="5A5A64BC" w14:textId="77777777" w:rsidR="00C66DAD" w:rsidRDefault="00C66DAD" w:rsidP="00651F24"/>
    <w:p w14:paraId="23398CAC" w14:textId="76C0603C" w:rsidR="00651F24" w:rsidRDefault="00651F24" w:rsidP="00651F24">
      <w:r>
        <w:t xml:space="preserve">Class 1 (n = 186, 10.43%) is characterized by an average initial reduction in CPD of approximately 57% at week 2, followed by a trend toward 90% reduction by week 26. Participants in Class 2 (n = 803, 45.04%) initially reduced their smoking approximately 41% and remained consistent, for an average reduction of 46% from baseline at week 26. Class 3 participants (n = 794, 44.53%), in contrast, showed a modest (approximately 22%) reduction in smoking and a return to near-baseline levels (i.e., 6% reduction from baseline) by week 26. Average CPD trajectories for each of the selected 3 classes are shown in </w:t>
      </w:r>
      <w:r w:rsidR="00C66DAD">
        <w:t>Figure 2.</w:t>
      </w:r>
    </w:p>
    <w:p w14:paraId="5BC5FE90" w14:textId="77777777" w:rsidR="00C66DAD" w:rsidRDefault="00C66DAD" w:rsidP="00651F24"/>
    <w:p w14:paraId="71D67979" w14:textId="147393E4" w:rsidR="00651F24" w:rsidRDefault="00651F24" w:rsidP="00651F24">
      <w:r>
        <w:t>Fixed</w:t>
      </w:r>
      <w:r w:rsidR="00F13FCD">
        <w:t>-</w:t>
      </w:r>
      <w:r>
        <w:t xml:space="preserve">effects maximum likelihood estimations show the initial smoking reduction (i.e., change from baseline smoking at week 2) for participants in Class 1 was significantly </w:t>
      </w:r>
      <w:r w:rsidR="008B394F">
        <w:t>greater</w:t>
      </w:r>
      <w:r>
        <w:t xml:space="preserve"> than Class 3 (estimate (SE) = -1.31 (0.11), Wald = -12.32,</w:t>
      </w:r>
      <w:r w:rsidR="003F38B4">
        <w:t xml:space="preserve"> p&lt;.001</w:t>
      </w:r>
      <w:r>
        <w:t xml:space="preserve">), but initial smoking reductions among </w:t>
      </w:r>
      <w:r>
        <w:lastRenderedPageBreak/>
        <w:t xml:space="preserve">Class 2 participants did not differ from those in Class 3 (estimate (SE) = 0.03 (0.08), Wald = 0.38, </w:t>
      </w:r>
      <w:r w:rsidR="003F38B4">
        <w:t>p</w:t>
      </w:r>
      <w:r w:rsidR="00434AE3">
        <w:t xml:space="preserve"> </w:t>
      </w:r>
      <w:r w:rsidR="003F38B4">
        <w:t>=</w:t>
      </w:r>
      <w:r w:rsidR="00434AE3">
        <w:t xml:space="preserve"> </w:t>
      </w:r>
      <w:r w:rsidR="003F38B4">
        <w:t>.701</w:t>
      </w:r>
      <w:r>
        <w:t xml:space="preserve">). Within each trajectory, differences in CPD were observed for each week </w:t>
      </w:r>
      <w:r w:rsidR="003F38B4">
        <w:t xml:space="preserve">(p’s &lt;.001). </w:t>
      </w:r>
    </w:p>
    <w:p w14:paraId="64C49E75" w14:textId="77777777" w:rsidR="00651F24" w:rsidRPr="00651F24" w:rsidRDefault="00651F24" w:rsidP="00651F24"/>
    <w:p w14:paraId="69E6B118" w14:textId="77777777" w:rsidR="008F09E2" w:rsidRDefault="008F09E2" w:rsidP="008F09E2">
      <w:pPr>
        <w:pStyle w:val="Heading2"/>
      </w:pPr>
      <w:r>
        <w:t>Analysis 2: Predicting longitudinal trajectories in CPD using baseline variables</w:t>
      </w:r>
    </w:p>
    <w:p w14:paraId="198F98FD" w14:textId="77777777" w:rsidR="00C66DAD" w:rsidRPr="00C66DAD" w:rsidRDefault="00C66DAD" w:rsidP="00C66DAD"/>
    <w:p w14:paraId="447F4E14" w14:textId="3B952AD6" w:rsidR="00631CF2" w:rsidRDefault="0053426B" w:rsidP="0053426B">
      <w:r>
        <w:t>Regularized logistic regression models predicting membership to Class</w:t>
      </w:r>
      <w:r w:rsidR="00507170">
        <w:t>es</w:t>
      </w:r>
      <w:r>
        <w:t xml:space="preserve"> 1</w:t>
      </w:r>
      <w:r w:rsidR="00507170">
        <w:t xml:space="preserve">, 2, and 3 </w:t>
      </w:r>
      <w:r>
        <w:t>vs. all performed better than chance</w:t>
      </w:r>
      <w:r w:rsidR="00A51618">
        <w:t xml:space="preserve"> (</w:t>
      </w:r>
      <w:r w:rsidR="005A095D">
        <w:t>v</w:t>
      </w:r>
      <w:r w:rsidR="00B2654B">
        <w:t>alidation AUCs: Class 1=0.</w:t>
      </w:r>
      <w:r w:rsidR="00146D42">
        <w:t xml:space="preserve">766, </w:t>
      </w:r>
      <w:r w:rsidR="00146D42">
        <w:rPr>
          <w:i/>
          <w:iCs/>
        </w:rPr>
        <w:t>p</w:t>
      </w:r>
      <w:r w:rsidR="00146D42">
        <w:t xml:space="preserve">&lt;.001; Class 2=0.569, </w:t>
      </w:r>
      <w:r w:rsidR="00146D42">
        <w:rPr>
          <w:i/>
          <w:iCs/>
        </w:rPr>
        <w:t>p</w:t>
      </w:r>
      <w:r w:rsidR="00146D42">
        <w:t>=.008; Class 3</w:t>
      </w:r>
      <w:r w:rsidR="005A095D">
        <w:t xml:space="preserve">=0.585, </w:t>
      </w:r>
      <w:r w:rsidR="005A095D">
        <w:rPr>
          <w:i/>
          <w:iCs/>
        </w:rPr>
        <w:t>p</w:t>
      </w:r>
      <w:r w:rsidR="005A095D" w:rsidRPr="00121E02">
        <w:t>&lt;</w:t>
      </w:r>
      <w:r w:rsidR="005A095D">
        <w:t>.001)</w:t>
      </w:r>
      <w:r>
        <w:t xml:space="preserve">, </w:t>
      </w:r>
      <w:r w:rsidR="00507170">
        <w:t xml:space="preserve">but </w:t>
      </w:r>
      <w:r>
        <w:t>membership to Class 2 vs. all</w:t>
      </w:r>
      <w:r w:rsidR="005A095D">
        <w:t xml:space="preserve"> </w:t>
      </w:r>
      <w:r w:rsidRPr="00121E02">
        <w:t>was</w:t>
      </w:r>
      <w:r>
        <w:t xml:space="preserve"> </w:t>
      </w:r>
      <w:r w:rsidR="00D72210">
        <w:t>close</w:t>
      </w:r>
      <w:r w:rsidR="006F54A7">
        <w:t>st</w:t>
      </w:r>
      <w:r w:rsidR="00D72210">
        <w:t xml:space="preserve"> to chance</w:t>
      </w:r>
      <w:r>
        <w:t>. The strongest predictive performance is seen predicting Class 1 vs. Class 3</w:t>
      </w:r>
      <w:r w:rsidR="00121E02">
        <w:t xml:space="preserve"> (AUC=</w:t>
      </w:r>
      <w:r w:rsidR="004654A5">
        <w:t xml:space="preserve">0.788, </w:t>
      </w:r>
      <w:r w:rsidR="004654A5">
        <w:rPr>
          <w:i/>
          <w:iCs/>
        </w:rPr>
        <w:t>p</w:t>
      </w:r>
      <w:r w:rsidR="004654A5">
        <w:t>&lt;.001)</w:t>
      </w:r>
      <w:r>
        <w:t xml:space="preserve"> and Class 1 vs. Class 2</w:t>
      </w:r>
      <w:r w:rsidR="0078582F">
        <w:t xml:space="preserve"> (AUC=0.784, </w:t>
      </w:r>
      <w:r w:rsidR="0078582F">
        <w:rPr>
          <w:i/>
          <w:iCs/>
        </w:rPr>
        <w:t>p</w:t>
      </w:r>
      <w:r w:rsidR="0078582F">
        <w:t>&lt;.001)</w:t>
      </w:r>
      <w:r>
        <w:t xml:space="preserve">, while Class 2 vs. Class 3 was </w:t>
      </w:r>
      <w:r w:rsidR="0078582F">
        <w:t>near</w:t>
      </w:r>
      <w:r>
        <w:t xml:space="preserve"> chance</w:t>
      </w:r>
      <w:r w:rsidR="0078582F">
        <w:t xml:space="preserve"> (AUC=</w:t>
      </w:r>
      <w:r w:rsidR="00EA1931">
        <w:t xml:space="preserve">0.523, </w:t>
      </w:r>
      <w:r w:rsidR="00EA1931">
        <w:rPr>
          <w:i/>
          <w:iCs/>
        </w:rPr>
        <w:t>p</w:t>
      </w:r>
      <w:r w:rsidR="00EA1931">
        <w:t>&lt;.001)</w:t>
      </w:r>
      <w:r>
        <w:t>.</w:t>
      </w:r>
      <w:r w:rsidR="007433A0">
        <w:t xml:space="preserve"> See </w:t>
      </w:r>
      <w:r w:rsidR="001E20CB">
        <w:t xml:space="preserve">Supplemental </w:t>
      </w:r>
      <w:r w:rsidR="007433A0">
        <w:t xml:space="preserve">Table </w:t>
      </w:r>
      <w:r w:rsidR="001E20CB">
        <w:t>2</w:t>
      </w:r>
      <w:r w:rsidR="007433A0">
        <w:t xml:space="preserve"> for </w:t>
      </w:r>
      <w:r w:rsidR="00EA1931">
        <w:t>cross-validated AUC scores</w:t>
      </w:r>
      <w:r w:rsidR="007433A0">
        <w:t xml:space="preserve"> and</w:t>
      </w:r>
      <w:r w:rsidR="00736DC9">
        <w:t xml:space="preserve"> Supplemental</w:t>
      </w:r>
      <w:r w:rsidR="007433A0">
        <w:t xml:space="preserve"> Figure 3</w:t>
      </w:r>
      <w:r w:rsidR="005F5899">
        <w:t>a for one-versus-all ROC curves.</w:t>
      </w:r>
    </w:p>
    <w:p w14:paraId="09049371" w14:textId="77777777" w:rsidR="0053426B" w:rsidRDefault="0053426B" w:rsidP="0053426B"/>
    <w:p w14:paraId="29A76C8F" w14:textId="162A8FAC" w:rsidR="00536694" w:rsidRDefault="00536694" w:rsidP="00536694">
      <w:r>
        <w:t xml:space="preserve">To determine the relative contributions of each baseline characteristic to the overall model’s predictive capacity, regression coefficients for each predictor were recorded for each of the 5 outer validation folds. </w:t>
      </w:r>
      <w:r w:rsidR="00034E8A">
        <w:t>T</w:t>
      </w:r>
      <w:r>
        <w:t>hese coefficients are presented</w:t>
      </w:r>
      <w:r w:rsidR="00034E8A">
        <w:t xml:space="preserve"> as averages</w:t>
      </w:r>
      <w:r>
        <w:t xml:space="preserve"> in </w:t>
      </w:r>
      <w:r w:rsidR="00783E61">
        <w:t xml:space="preserve">Figure </w:t>
      </w:r>
      <w:r w:rsidR="00DA68F3">
        <w:t>3</w:t>
      </w:r>
      <w:r>
        <w:t>. Participants assigned to Class 1 – those who reduced smoking substantially – tended to be older</w:t>
      </w:r>
      <w:r w:rsidR="00896391">
        <w:t xml:space="preserve"> </w:t>
      </w:r>
      <w:r w:rsidR="00896391" w:rsidRPr="00896391">
        <w:t>a</w:t>
      </w:r>
      <w:r w:rsidRPr="00896391">
        <w:t>nd</w:t>
      </w:r>
      <w:r>
        <w:t xml:space="preserve"> have lower measures of anxiety and nicotine dependence. They were more likely to want to quit smoking at study baseline and to have slightly higher SF-36 social and physical sub scores, but below average pain sub scores. Intuitively, those in Class 1 – the group which reduced its smoking the most – were more likely to have been assigned to the active NRT condition, while those in Class 3 were more likely to have received placebo treatment. </w:t>
      </w:r>
      <w:r w:rsidR="005545BA">
        <w:t>Although the greatest number of participants were assigned to Class 2</w:t>
      </w:r>
      <w:r>
        <w:t xml:space="preserve">, the model predicting membership to Class 2 showed low overall performance. </w:t>
      </w:r>
      <w:r w:rsidR="0055575F">
        <w:t>Consequently</w:t>
      </w:r>
      <w:r>
        <w:t xml:space="preserve">, no distinct pattern of features describing Class 2 emerges. </w:t>
      </w:r>
    </w:p>
    <w:p w14:paraId="5C3A6419" w14:textId="77777777" w:rsidR="005F5899" w:rsidRDefault="005F5899" w:rsidP="00536694"/>
    <w:p w14:paraId="098ABEDE" w14:textId="4978F50A" w:rsidR="005F5899" w:rsidRDefault="00026FDB" w:rsidP="00536694">
      <w:r>
        <w:t xml:space="preserve">Since </w:t>
      </w:r>
      <w:r w:rsidR="00C63A2F">
        <w:t xml:space="preserve">study intervention was not a clear predictor of latent class, </w:t>
      </w:r>
      <w:r w:rsidR="00A52BF0">
        <w:t xml:space="preserve">a </w:t>
      </w:r>
      <w:r w:rsidR="00BF0197">
        <w:t xml:space="preserve">post-hoc one-versus-all logistic regression model was used to predict membership to Class 1 within the 900 (50.5%) participants who received placebo NRT. </w:t>
      </w:r>
      <w:r w:rsidR="005F5899">
        <w:t xml:space="preserve">These participants </w:t>
      </w:r>
      <w:r w:rsidR="00A52BF0">
        <w:t xml:space="preserve">were more likely </w:t>
      </w:r>
      <w:r w:rsidR="005F5899">
        <w:t xml:space="preserve">to be male, older at baseline, </w:t>
      </w:r>
      <w:r w:rsidR="00655694">
        <w:t>present with lower anxiety scores, and were more likely to have tried quitting before.</w:t>
      </w:r>
    </w:p>
    <w:p w14:paraId="794036E7" w14:textId="77777777" w:rsidR="0055575F" w:rsidRDefault="0055575F" w:rsidP="00536694"/>
    <w:p w14:paraId="16FC6080" w14:textId="60D46061" w:rsidR="00536694" w:rsidRDefault="00536694" w:rsidP="00536694">
      <w:r>
        <w:t xml:space="preserve">Large site effects were observed. Relative to participants in the USA, </w:t>
      </w:r>
      <w:r w:rsidR="008B1F1A">
        <w:t>participants at the other 4 sites (</w:t>
      </w:r>
      <w:r>
        <w:t>Swi</w:t>
      </w:r>
      <w:r w:rsidR="008B1F1A">
        <w:t>tzerland</w:t>
      </w:r>
      <w:r>
        <w:t>, German</w:t>
      </w:r>
      <w:r w:rsidR="008B1F1A">
        <w:t>y</w:t>
      </w:r>
      <w:r>
        <w:t>, D</w:t>
      </w:r>
      <w:r w:rsidR="008B1F1A">
        <w:t>e</w:t>
      </w:r>
      <w:r>
        <w:t>n</w:t>
      </w:r>
      <w:r w:rsidR="008B1F1A">
        <w:t>mark</w:t>
      </w:r>
      <w:r>
        <w:t>, and Australia</w:t>
      </w:r>
      <w:r w:rsidR="008B1F1A">
        <w:t>)</w:t>
      </w:r>
      <w:r>
        <w:t xml:space="preserve"> were more likely to follow Class 1’s trajectory and less likely to follow Class 3’s. Additional predictive models were used to determine characteristic patterns associated with individual sites, and no distinct patterns emerged.</w:t>
      </w:r>
    </w:p>
    <w:p w14:paraId="4D00902A" w14:textId="77777777" w:rsidR="00536694" w:rsidRPr="0053426B" w:rsidRDefault="00536694" w:rsidP="0053426B"/>
    <w:p w14:paraId="5224D210" w14:textId="77777777" w:rsidR="008F09E2" w:rsidRDefault="008F09E2" w:rsidP="008F09E2">
      <w:pPr>
        <w:pStyle w:val="Heading2"/>
      </w:pPr>
      <w:r>
        <w:t>Analysis 3: Which trajectories in CPD predict smoking cessation?</w:t>
      </w:r>
    </w:p>
    <w:p w14:paraId="69CCD2C8" w14:textId="77777777" w:rsidR="00874B3C" w:rsidRPr="00874B3C" w:rsidRDefault="00874B3C" w:rsidP="001B4C00"/>
    <w:p w14:paraId="494FA406" w14:textId="3C4799C8" w:rsidR="008F09E2" w:rsidRDefault="003778C6" w:rsidP="00536694">
      <w:r>
        <w:t xml:space="preserve">Of </w:t>
      </w:r>
      <w:r w:rsidR="00D64197">
        <w:t>t</w:t>
      </w:r>
      <w:r>
        <w:t>he 1783 participants assigned to latent classes, 122 (</w:t>
      </w:r>
      <w:r w:rsidR="00D64197">
        <w:t>6.8%) met criteria for biochemically verified smoking cessation</w:t>
      </w:r>
      <w:r w:rsidR="009642FC">
        <w:t xml:space="preserve"> (Class 1: </w:t>
      </w:r>
      <w:r w:rsidR="00FD2298">
        <w:t>70/186 [</w:t>
      </w:r>
      <w:r w:rsidR="00B17B2A">
        <w:t>37.6%]; Class 2: 34/</w:t>
      </w:r>
      <w:r w:rsidR="007F4A63">
        <w:t xml:space="preserve">803 [4.2%]; Class 3: </w:t>
      </w:r>
      <w:r w:rsidR="00C776AE">
        <w:t>18/776 [2.3%])</w:t>
      </w:r>
      <w:r w:rsidR="00874B3C">
        <w:t xml:space="preserve"> at the </w:t>
      </w:r>
      <w:r w:rsidR="001F4C6E">
        <w:t>52-week</w:t>
      </w:r>
      <w:r w:rsidR="00874B3C">
        <w:t xml:space="preserve"> follow-up</w:t>
      </w:r>
      <w:r w:rsidR="00C776AE">
        <w:t xml:space="preserve">. </w:t>
      </w:r>
      <w:r w:rsidR="00874B3C">
        <w:t xml:space="preserve">Regularized logistic regression was used to predict smoking cessation </w:t>
      </w:r>
      <w:r w:rsidR="006F621E">
        <w:t>using baseline characteristics alone</w:t>
      </w:r>
      <w:r w:rsidR="00887316">
        <w:t xml:space="preserve"> (AUC = </w:t>
      </w:r>
      <w:r w:rsidR="00446B98">
        <w:t>0.632</w:t>
      </w:r>
      <w:r w:rsidR="009365B7">
        <w:t xml:space="preserve"> </w:t>
      </w:r>
      <w:r w:rsidR="00446B98">
        <w:t>±</w:t>
      </w:r>
      <w:r w:rsidR="009365B7">
        <w:t xml:space="preserve"> </w:t>
      </w:r>
      <w:r w:rsidR="00446B98">
        <w:t>0.006, p</w:t>
      </w:r>
      <w:r w:rsidR="00523A50">
        <w:t xml:space="preserve"> &lt; .001)</w:t>
      </w:r>
      <w:r w:rsidR="006F621E">
        <w:t xml:space="preserve">, and baseline </w:t>
      </w:r>
      <w:r w:rsidR="006F621E">
        <w:lastRenderedPageBreak/>
        <w:t>characteristics plus latent class</w:t>
      </w:r>
      <w:r w:rsidR="00523A50">
        <w:t xml:space="preserve"> (AUC = 0.776</w:t>
      </w:r>
      <w:r w:rsidR="009365B7">
        <w:t xml:space="preserve"> </w:t>
      </w:r>
      <w:r w:rsidR="00523A50">
        <w:t>±</w:t>
      </w:r>
      <w:r w:rsidR="009365B7">
        <w:t xml:space="preserve"> </w:t>
      </w:r>
      <w:r w:rsidR="00523A50">
        <w:t>0.010, p</w:t>
      </w:r>
      <w:r w:rsidR="00BA767C">
        <w:t xml:space="preserve"> &lt;.001)</w:t>
      </w:r>
      <w:r w:rsidR="006F621E">
        <w:t xml:space="preserve">. </w:t>
      </w:r>
      <w:r w:rsidR="00BA767C">
        <w:t xml:space="preserve">Each model outperformed classification using a permuted null distribution. </w:t>
      </w:r>
      <w:r w:rsidR="00887316">
        <w:t xml:space="preserve">Adding latent class as a predictor improved </w:t>
      </w:r>
      <w:r w:rsidR="00BA767C">
        <w:t>cessation prediction by 14.4%.</w:t>
      </w:r>
      <w:r w:rsidR="00DA68F3">
        <w:t xml:space="preserve"> See Supplemental Figure 3b for ROC curves.</w:t>
      </w:r>
    </w:p>
    <w:p w14:paraId="57F0CBE9" w14:textId="77777777" w:rsidR="0055575F" w:rsidRDefault="0055575F" w:rsidP="00536694"/>
    <w:p w14:paraId="71E533E6" w14:textId="32B46451" w:rsidR="00911BE8" w:rsidRDefault="00536694" w:rsidP="00536694">
      <w:r>
        <w:t xml:space="preserve">As with the previous analysis, regression coefficients from each model’s validation folds were recorded to assess feature importance in predicting </w:t>
      </w:r>
      <w:r w:rsidR="00911BE8">
        <w:t>smoking cessation</w:t>
      </w:r>
      <w:r>
        <w:t xml:space="preserve"> (see Figure</w:t>
      </w:r>
      <w:r w:rsidR="0055575F">
        <w:t xml:space="preserve"> </w:t>
      </w:r>
      <w:r w:rsidR="00DA68F3">
        <w:t>3</w:t>
      </w:r>
      <w:r>
        <w:t xml:space="preserve">). </w:t>
      </w:r>
      <w:r w:rsidR="00CD31A3">
        <w:t>In the model using latent class as a predictor, p</w:t>
      </w:r>
      <w:r w:rsidR="00B404A0">
        <w:t xml:space="preserve">articipants </w:t>
      </w:r>
      <w:r w:rsidR="002D687E">
        <w:t xml:space="preserve">in Classes 2 and 3 were approximately 90% less likely to achieve smoking cessation 6 months following the trial </w:t>
      </w:r>
      <w:r w:rsidR="007C26E7">
        <w:t xml:space="preserve">than Class 1 </w:t>
      </w:r>
      <w:r w:rsidR="002D687E">
        <w:t>(Class 2 OR = 0.111±0.013, Class 3 OR = 0.070±0.005).</w:t>
      </w:r>
      <w:r w:rsidR="00CD31A3">
        <w:t xml:space="preserve"> Participants who received active NRT were also more likely to quit smoking (OR = 1.90±0.157). A large site effect was observed, with participants at sites in Denmark and Germany more likely to quit smoking than those at the USA site.</w:t>
      </w:r>
    </w:p>
    <w:p w14:paraId="299DD158" w14:textId="77777777" w:rsidR="001C55A8" w:rsidRDefault="001C55A8">
      <w:r>
        <w:br w:type="page"/>
      </w:r>
    </w:p>
    <w:p w14:paraId="76060E74" w14:textId="68D489FE" w:rsidR="00D946B1" w:rsidRDefault="00D41AEE" w:rsidP="00D946B1">
      <w:pPr>
        <w:pStyle w:val="Heading1"/>
      </w:pPr>
      <w:r>
        <w:lastRenderedPageBreak/>
        <w:t>DISCUSSION</w:t>
      </w:r>
    </w:p>
    <w:p w14:paraId="56682B70" w14:textId="77777777" w:rsidR="0018548F" w:rsidRDefault="0018548F" w:rsidP="0018548F"/>
    <w:p w14:paraId="6EC7FFD0" w14:textId="330FFE02" w:rsidR="0018548F" w:rsidRDefault="0018548F" w:rsidP="0018548F">
      <w:r>
        <w:t>This study examined smoking patterns in a secondary analysis of five NRT trials and found three distinct repeated measures smoking trajectories</w:t>
      </w:r>
      <w:r w:rsidR="00925627">
        <w:t xml:space="preserve"> among participants who were not motivated to quit smoking at baseline</w:t>
      </w:r>
      <w:r>
        <w:t xml:space="preserve">. </w:t>
      </w:r>
      <w:r w:rsidR="00925627">
        <w:t>Approximately 10% of</w:t>
      </w:r>
      <w:r>
        <w:t xml:space="preserve"> </w:t>
      </w:r>
      <w:r w:rsidR="000B51D9">
        <w:t xml:space="preserve">participants </w:t>
      </w:r>
      <w:r>
        <w:t>initially reduced and nearly</w:t>
      </w:r>
      <w:r w:rsidR="00925627">
        <w:t xml:space="preserve"> or completely</w:t>
      </w:r>
      <w:r>
        <w:t xml:space="preserve"> eliminated their smoking (Class 1), </w:t>
      </w:r>
      <w:r w:rsidR="00925627">
        <w:t xml:space="preserve">45% </w:t>
      </w:r>
      <w:r>
        <w:t xml:space="preserve">reduced by approximately half </w:t>
      </w:r>
      <w:r w:rsidR="00925627">
        <w:t xml:space="preserve">of their baseline CPD </w:t>
      </w:r>
      <w:r>
        <w:t xml:space="preserve">and remained at that level throughout the trial (Class 2), and </w:t>
      </w:r>
      <w:r w:rsidR="00925627">
        <w:t xml:space="preserve">the remaining 45% </w:t>
      </w:r>
      <w:r>
        <w:t xml:space="preserve">reduced initially but reverted to cigarette use </w:t>
      </w:r>
      <w:r w:rsidR="00925627">
        <w:t xml:space="preserve">similar to </w:t>
      </w:r>
      <w:r>
        <w:t>their baseline levels (Class 3).</w:t>
      </w:r>
    </w:p>
    <w:p w14:paraId="36698882" w14:textId="77777777" w:rsidR="0018548F" w:rsidRDefault="0018548F" w:rsidP="0018548F"/>
    <w:p w14:paraId="3063996E" w14:textId="4B58F1FE" w:rsidR="008C125B" w:rsidRDefault="0018548F" w:rsidP="0018548F">
      <w:r>
        <w:t xml:space="preserve">Predictive modeling revealed that </w:t>
      </w:r>
      <w:r w:rsidR="000B51D9">
        <w:t xml:space="preserve">participants </w:t>
      </w:r>
      <w:r>
        <w:t xml:space="preserve">who reduced </w:t>
      </w:r>
      <w:r w:rsidR="00E22978">
        <w:t xml:space="preserve">the most </w:t>
      </w:r>
      <w:r>
        <w:t>tended to be</w:t>
      </w:r>
      <w:r w:rsidR="00CF7B92">
        <w:t xml:space="preserve"> male, older</w:t>
      </w:r>
      <w:r>
        <w:t xml:space="preserve"> and lower levels of anxiety. This trend was emphasized when comparing </w:t>
      </w:r>
      <w:r w:rsidR="000B51D9">
        <w:t xml:space="preserve">participants </w:t>
      </w:r>
      <w:r>
        <w:t xml:space="preserve">who reduced despite receiving placebo NRT versus those who failed to reduce substantially yet received active NRT. </w:t>
      </w:r>
      <w:r w:rsidR="008C125B">
        <w:t xml:space="preserve">Additionally, regression models </w:t>
      </w:r>
      <w:r w:rsidR="002A4286">
        <w:t>using</w:t>
      </w:r>
      <w:r w:rsidR="00626A26">
        <w:t xml:space="preserve"> baseline characteristics plus latent class assignment to predict smoking cessation </w:t>
      </w:r>
      <w:r w:rsidR="002A4286">
        <w:t>at 52-weeks follow-up</w:t>
      </w:r>
      <w:r w:rsidR="009051D1">
        <w:t xml:space="preserve"> </w:t>
      </w:r>
      <w:r w:rsidR="00626A26">
        <w:t xml:space="preserve">outperformed models </w:t>
      </w:r>
      <w:r w:rsidR="002A4286">
        <w:t>including</w:t>
      </w:r>
      <w:r w:rsidR="00626A26">
        <w:t xml:space="preserve"> baseline characteristics alone</w:t>
      </w:r>
      <w:r w:rsidR="00A565E5">
        <w:t xml:space="preserve">. </w:t>
      </w:r>
      <w:r w:rsidR="009B1BDD">
        <w:t xml:space="preserve">This suggests </w:t>
      </w:r>
      <w:r w:rsidR="003C59CA">
        <w:t>that smoking trajectories, including initial patterns of reduction, may have implications for predicting smoking cessation outcomes.</w:t>
      </w:r>
      <w:r w:rsidR="00DE2C51">
        <w:t xml:space="preserve"> </w:t>
      </w:r>
      <w:r w:rsidR="008C125B">
        <w:t xml:space="preserve"> </w:t>
      </w:r>
    </w:p>
    <w:p w14:paraId="5BC17195" w14:textId="77777777" w:rsidR="0018548F" w:rsidRDefault="0018548F" w:rsidP="0018548F"/>
    <w:p w14:paraId="6AF3719B" w14:textId="77777777" w:rsidR="0018548F" w:rsidRDefault="0018548F" w:rsidP="0018548F">
      <w:r>
        <w:t>Most importantly, despite random assignment to active or placebo NRT and consistent instructions to reduce smoking, cigarette use trajectories were not homogeneous. In particular, although those who received active NRT were more likely to reduce their smoking, many participants did not reduce. Lower levels of nicotine dependence and anxiety predicted reduction, even among those given placebo NRT.</w:t>
      </w:r>
    </w:p>
    <w:p w14:paraId="5969341A" w14:textId="77777777" w:rsidR="0018548F" w:rsidRDefault="0018548F" w:rsidP="0018548F"/>
    <w:p w14:paraId="185A43D8" w14:textId="6D3359FE" w:rsidR="0018548F" w:rsidRDefault="00F6005A" w:rsidP="0018548F">
      <w:r>
        <w:t>Consistent with prior research</w:t>
      </w:r>
      <w:r w:rsidR="006C642A">
        <w:t xml:space="preserve"> </w:t>
      </w:r>
      <w:r w:rsidR="00CB7405">
        <w:fldChar w:fldCharType="begin"/>
      </w:r>
      <w:r w:rsidR="008F4486">
        <w:instrText xml:space="preserve"> ADDIN ZOTERO_ITEM CSL_CITATION {"citationID":"pGvzck9v","properties":{"formattedCitation":"\\super 38,39\\nosupersub{}","plainCitation":"38,39","noteIndex":0},"citationItems":[{"id":430,"uris":["http://zotero.org/users/10331382/items/IS3SGLUY"],"itemData":{"id":430,"type":"article-journal","container-title":"Addiction","DOI":"10.1111/add.13330","ISSN":"09652140","issue":"7","journalAbbreviation":"Addiction","language":"en","page":"1275-1282","source":"DOI.org (Crossref)","title":"Does cigarette reduction while using nicotine replacement therapy prior to a quit attempt predict abstinence following quit date?: Does cigarette reduction predict abstinence?","title-short":"Does cigarette reduction while using nicotine replacement therapy prior to a quit attempt predict abstinence following quit date?","volume":"111","author":[{"family":"Lindson-Hawley","given":"Nicola"},{"family":"Shinkins","given":"Bethany"},{"family":"West","given":"Robert"},{"family":"Michie","given":"Susan"},{"family":"Aveyard","given":"Paul"}],"issued":{"date-parts":[["2016",7]]},"citation-key":"Lindson-HawleyEtAl2016"}},{"id":432,"uris":["http://zotero.org/users/10331382/items/JGIKWI7E"],"itemData":{"id":432,"type":"article-journal","container-title":"Nicotine &amp; Tobacco Research","DOI":"10.1093/ntr/ntv058","ISSN":"1462-2203, 1469-994X","journalAbbreviation":"NICTOB","language":"en","source":"DOI.org (Crossref)","title":"Does the Magnitude of Reduction in Cigarettes Per Day Predict Smoking Cessation? A Qualitative Review","title-short":"Does the Magnitude of Reduction in Cigarettes Per Day Predict Smoking Cessation?","URL":"https://academic.oup.com/ntr/article-lookup/doi/10.1093/ntr/ntv058","author":[{"family":"Klemperer","given":"Elias M."},{"family":"Hughes","given":"John R."}],"accessed":{"date-parts":[["2023",4,24]]},"issued":{"date-parts":[["2015",3,5]]},"citation-key":"KlempererHughes2015"}}],"schema":"https://github.com/citation-style-language/schema/raw/master/csl-citation.json"} </w:instrText>
      </w:r>
      <w:r w:rsidR="00CB7405">
        <w:fldChar w:fldCharType="separate"/>
      </w:r>
      <w:r w:rsidR="008F4486" w:rsidRPr="008F4486">
        <w:rPr>
          <w:rFonts w:ascii="Calibri" w:cs="Calibri"/>
          <w:kern w:val="0"/>
          <w:vertAlign w:val="superscript"/>
        </w:rPr>
        <w:t>38,39</w:t>
      </w:r>
      <w:r w:rsidR="00CB7405">
        <w:fldChar w:fldCharType="end"/>
      </w:r>
      <w:r w:rsidR="0018548F">
        <w:t>, those who failed to reduce their smoking during the trial or who only cut out a small number of cigarettes were less likely to have quit smoking following the trial. Although reduction and cessation patterns aligned with treatment assignment, baseline reports of anxiety, social functioning, and nicotine dependence were similarly important</w:t>
      </w:r>
      <w:r w:rsidR="00F36963">
        <w:t xml:space="preserve">. Latent class assignment was approximately as strongly associated with follow-up smoking cessation as was random </w:t>
      </w:r>
      <w:r w:rsidR="001C55A8">
        <w:t>assignment</w:t>
      </w:r>
      <w:r w:rsidR="00F36963">
        <w:t xml:space="preserve"> to active or placebo NRT, </w:t>
      </w:r>
      <w:r w:rsidR="0018548F">
        <w:t xml:space="preserve">which suggests that a focus on initial smoking reduction (i.e., as few as two weeks following instructions to reduce) is important when considering who is likely to benefit from a recommendation to reduce smoking </w:t>
      </w:r>
      <w:r w:rsidR="0067320E">
        <w:t xml:space="preserve">among those not ready to quit </w:t>
      </w:r>
      <w:r w:rsidR="0018548F">
        <w:t>abruptly</w:t>
      </w:r>
      <w:r w:rsidR="00EE30A6">
        <w:t xml:space="preserve"> and who may need further support to get to this point</w:t>
      </w:r>
      <w:r w:rsidR="0018548F">
        <w:t>.</w:t>
      </w:r>
      <w:r w:rsidR="00CA2A55">
        <w:t xml:space="preserve"> </w:t>
      </w:r>
      <w:r w:rsidR="00300448">
        <w:t>Our findings also indicate that those with lower anxiety achieved greater reductions in CPD, suggesting interventions that address anxiety could help to maximize smoking reduction.</w:t>
      </w:r>
    </w:p>
    <w:p w14:paraId="18F7C883" w14:textId="77777777" w:rsidR="0018548F" w:rsidRDefault="0018548F" w:rsidP="0018548F"/>
    <w:p w14:paraId="59E964BF" w14:textId="0772F9CF" w:rsidR="0018548F" w:rsidRDefault="0018548F" w:rsidP="0018548F">
      <w:r>
        <w:t xml:space="preserve">When asked to reduce smoking, those with substantial reductions after two weeks may follow paths toward substantial reduction or quitting, while those with minimal initial reductions may revert to their usual smoking levels. These results align with a previous LCA </w:t>
      </w:r>
      <w:r w:rsidR="00214712">
        <w:fldChar w:fldCharType="begin"/>
      </w:r>
      <w:r w:rsidR="008F4486">
        <w:instrText xml:space="preserve"> ADDIN ZOTERO_ITEM CSL_CITATION {"citationID":"DMWQOVjk","properties":{"formattedCitation":"\\super 40\\nosupersub{}","plainCitation":"40","noteIndex":0},"citationItems":[{"id":110,"uris":["http://zotero.org/users/10331382/items/6D6YUF67"],"itemData":{"id":110,"type":"article-journal","container-title":"Health Psychology","DOI":"10.1037/hea0000561","ISSN":"1930-7810, 0278-6133","issue":"2","journalAbbreviation":"Health Psychology","language":"en","page":"179-187","source":"DOI.org (Crossref)","title":"Identification of three different types of smokers who are not motivated to quit: Results from a latent class analysis.","title-short":"Identification of three different types of smokers who are not motivated to quit","volume":"37","author":[{"family":"Borrelli","given":"Belinda"},{"family":"Gaynor","given":"Sheila"},{"family":"Tooley","given":"Erin"},{"family":"Armitage","given":"Christopher J."},{"family":"Wearden","given":"Alison"},{"family":"Bartlett","given":"Yvonne Kiera"}],"issued":{"date-parts":[["2018",2]]},"citation-key":"borrelliIdentificationThreeDifferent2018"}}],"schema":"https://github.com/citation-style-language/schema/raw/master/csl-citation.json"} </w:instrText>
      </w:r>
      <w:r w:rsidR="00214712">
        <w:fldChar w:fldCharType="separate"/>
      </w:r>
      <w:r w:rsidR="008F4486" w:rsidRPr="008F4486">
        <w:rPr>
          <w:rFonts w:ascii="Calibri" w:cs="Calibri"/>
          <w:kern w:val="0"/>
          <w:vertAlign w:val="superscript"/>
        </w:rPr>
        <w:t>40</w:t>
      </w:r>
      <w:r w:rsidR="00214712">
        <w:fldChar w:fldCharType="end"/>
      </w:r>
      <w:r>
        <w:t xml:space="preserve"> which concluded that </w:t>
      </w:r>
      <w:r w:rsidR="009C2DAB">
        <w:t xml:space="preserve">people who smoke </w:t>
      </w:r>
      <w:r w:rsidR="00DD1F4F">
        <w:t xml:space="preserve">and </w:t>
      </w:r>
      <w:r>
        <w:t xml:space="preserve">are not looking to quit are </w:t>
      </w:r>
      <w:r w:rsidR="009C2DAB">
        <w:t>heterogeneous</w:t>
      </w:r>
      <w:r>
        <w:t>.</w:t>
      </w:r>
    </w:p>
    <w:p w14:paraId="32E0A288" w14:textId="77777777" w:rsidR="0018548F" w:rsidRDefault="0018548F" w:rsidP="0018548F"/>
    <w:p w14:paraId="4B193CDC" w14:textId="77777777" w:rsidR="008D0CCB" w:rsidRDefault="008D0CCB" w:rsidP="0018548F"/>
    <w:p w14:paraId="482F72E3" w14:textId="77777777" w:rsidR="00CB7ACE" w:rsidRDefault="00CB7ACE" w:rsidP="0018548F"/>
    <w:p w14:paraId="63402FA8" w14:textId="786A3FD8" w:rsidR="005D6B50" w:rsidRDefault="005D6B50" w:rsidP="005D6B50">
      <w:pPr>
        <w:pStyle w:val="Heading2"/>
      </w:pPr>
      <w:r>
        <w:lastRenderedPageBreak/>
        <w:t>Directions for Future Research</w:t>
      </w:r>
    </w:p>
    <w:p w14:paraId="6E109BE5" w14:textId="77777777" w:rsidR="008D0CCB" w:rsidRDefault="008D0CCB" w:rsidP="005D6B50"/>
    <w:p w14:paraId="61B655D8" w14:textId="2C04820B" w:rsidR="005D6B50" w:rsidRPr="005D6B50" w:rsidRDefault="00290AFD" w:rsidP="005D6B50">
      <w:r>
        <w:t xml:space="preserve">The present study identified a </w:t>
      </w:r>
      <w:r w:rsidR="007F44DA">
        <w:t xml:space="preserve">substantial minority of people </w:t>
      </w:r>
      <w:r w:rsidR="004163C8">
        <w:t xml:space="preserve">who were </w:t>
      </w:r>
      <w:r w:rsidR="007F44DA">
        <w:t>not looking to quit smoking but reduced substantially when asked to. That subset was far more likely to achieve complete cessation</w:t>
      </w:r>
      <w:r w:rsidR="006F2A1D">
        <w:t xml:space="preserve">, suggesting that those who reduce </w:t>
      </w:r>
      <w:r w:rsidR="00FA6AE7">
        <w:t xml:space="preserve">smoking successfully may be more likely to quit. However, </w:t>
      </w:r>
      <w:r w:rsidR="00113C2C">
        <w:t>it remains unclear whether this initial reduction causes cessation or if</w:t>
      </w:r>
      <w:r w:rsidR="00CF702C">
        <w:t xml:space="preserve"> those able to reduce are also more </w:t>
      </w:r>
      <w:r w:rsidR="009943C0">
        <w:t>likely to achieve complete</w:t>
      </w:r>
      <w:r w:rsidR="00CF702C">
        <w:t xml:space="preserve"> cessation. </w:t>
      </w:r>
    </w:p>
    <w:p w14:paraId="019DA7C9" w14:textId="77777777" w:rsidR="005D6B50" w:rsidRPr="0018548F" w:rsidRDefault="005D6B50" w:rsidP="0018548F"/>
    <w:p w14:paraId="654090CB" w14:textId="2E486BCD" w:rsidR="008F09E2" w:rsidRDefault="001C55A8" w:rsidP="008F09E2">
      <w:pPr>
        <w:pStyle w:val="Heading2"/>
      </w:pPr>
      <w:r>
        <w:t xml:space="preserve">Strengths and </w:t>
      </w:r>
      <w:r w:rsidR="00983925">
        <w:t>L</w:t>
      </w:r>
      <w:r w:rsidR="008F09E2">
        <w:t>imitations</w:t>
      </w:r>
    </w:p>
    <w:p w14:paraId="61A92F33" w14:textId="77777777" w:rsidR="005A28FD" w:rsidRDefault="005A28FD" w:rsidP="005A28FD"/>
    <w:p w14:paraId="12C8CCE8" w14:textId="668E0AC3" w:rsidR="00670691" w:rsidRDefault="0011731C" w:rsidP="005A28FD">
      <w:r>
        <w:t xml:space="preserve">This study has many strengths, including the use of a large sample </w:t>
      </w:r>
      <w:r w:rsidR="00D01062">
        <w:t>across multiple</w:t>
      </w:r>
      <w:r w:rsidR="0034193F">
        <w:t xml:space="preserve"> countries</w:t>
      </w:r>
      <w:r w:rsidR="002747BC">
        <w:t xml:space="preserve">, </w:t>
      </w:r>
      <w:r w:rsidR="003412AA">
        <w:t xml:space="preserve">using ML-based </w:t>
      </w:r>
      <w:r w:rsidR="00A27DBC">
        <w:t xml:space="preserve">predictive modeling to find robust associations, and </w:t>
      </w:r>
      <w:r w:rsidR="00EE37E6">
        <w:t xml:space="preserve">objective, information-theoretic approaches to selecting LCA models. Additionally, </w:t>
      </w:r>
      <w:r w:rsidR="00C22CB2">
        <w:t xml:space="preserve">associations with smoking cessation benefit from biochemical verification rather than relying solely on self-report. </w:t>
      </w:r>
    </w:p>
    <w:p w14:paraId="3A6FFE7A" w14:textId="77777777" w:rsidR="00670691" w:rsidRDefault="00670691" w:rsidP="005A28FD"/>
    <w:p w14:paraId="669ED6B6" w14:textId="3F3FE604" w:rsidR="005A28FD" w:rsidRDefault="005A28FD" w:rsidP="005A28FD">
      <w:r w:rsidRPr="00670691">
        <w:t>Latent classes were developed based on self-reported CPD.</w:t>
      </w:r>
      <w:r w:rsidR="0025306B">
        <w:t xml:space="preserve"> Although</w:t>
      </w:r>
      <w:r w:rsidRPr="00670691">
        <w:t xml:space="preserve"> </w:t>
      </w:r>
      <w:r w:rsidR="00A61909" w:rsidRPr="00670691">
        <w:t>It</w:t>
      </w:r>
      <w:r w:rsidRPr="00670691">
        <w:t xml:space="preserve"> is possible that participants inaccurately reported their CPD,</w:t>
      </w:r>
      <w:r w:rsidR="0097294D">
        <w:t xml:space="preserve"> </w:t>
      </w:r>
      <w:r w:rsidR="00A61909" w:rsidRPr="00670691">
        <w:t>it</w:t>
      </w:r>
      <w:r w:rsidRPr="00670691">
        <w:t xml:space="preserve"> </w:t>
      </w:r>
      <w:r w:rsidR="00A61909" w:rsidRPr="00670691">
        <w:t>was</w:t>
      </w:r>
      <w:r w:rsidRPr="00670691">
        <w:t xml:space="preserve"> not possible to biochemically confirm CPD using CO. </w:t>
      </w:r>
      <w:r w:rsidR="00763661">
        <w:t>Those who reduce t</w:t>
      </w:r>
      <w:r w:rsidRPr="00670691">
        <w:t>heir CPD</w:t>
      </w:r>
      <w:r w:rsidR="00763661">
        <w:t xml:space="preserve"> </w:t>
      </w:r>
      <w:r w:rsidRPr="00670691">
        <w:t>may inhale their remaining cigarettes more deeply, which could mean that the CO reading does not decrease in-line with the reduction in CPD</w:t>
      </w:r>
      <w:r w:rsidR="00FD0003" w:rsidRPr="00670691">
        <w:t xml:space="preserve"> </w:t>
      </w:r>
      <w:r w:rsidR="00FD0003" w:rsidRPr="00670691">
        <w:fldChar w:fldCharType="begin"/>
      </w:r>
      <w:r w:rsidR="008F4486">
        <w:instrText xml:space="preserve"> ADDIN ZOTERO_ITEM CSL_CITATION {"citationID":"oV9tC9yu","properties":{"formattedCitation":"\\super 41\\nosupersub{}","plainCitation":"41","noteIndex":0},"citationItems":[{"id":434,"uris":["http://zotero.org/users/10331382/items/8WHIKE6X"],"itemData":{"id":434,"type":"article-journal","container-title":"Addiction","DOI":"10.1111/j.1360-0443.2005.01174.x","ISSN":"09652140, 13600443","issue":"8","language":"en","page":"1074-1089","source":"DOI.org (Crossref)","title":"The feasibility of smoking reduction: an update","title-short":"The feasibility of smoking reduction","volume":"100","author":[{"family":"Hughes","given":"John R."},{"family":"Carpenter","given":"Matthew J."}],"issued":{"date-parts":[["2005",8]]},"citation-key":"HughesCarpenter2005"}}],"schema":"https://github.com/citation-style-language/schema/raw/master/csl-citation.json"} </w:instrText>
      </w:r>
      <w:r w:rsidR="00FD0003" w:rsidRPr="00670691">
        <w:fldChar w:fldCharType="separate"/>
      </w:r>
      <w:r w:rsidR="008F4486" w:rsidRPr="008F4486">
        <w:rPr>
          <w:rFonts w:ascii="Calibri" w:cs="Calibri"/>
          <w:kern w:val="0"/>
          <w:vertAlign w:val="superscript"/>
        </w:rPr>
        <w:t>41</w:t>
      </w:r>
      <w:r w:rsidR="00FD0003" w:rsidRPr="00670691">
        <w:fldChar w:fldCharType="end"/>
      </w:r>
      <w:r w:rsidRPr="00670691">
        <w:t xml:space="preserve">. Furthermore, CO </w:t>
      </w:r>
      <w:r w:rsidR="00000D80">
        <w:t xml:space="preserve">readings are </w:t>
      </w:r>
      <w:r w:rsidRPr="00670691">
        <w:t>affected by the recency of smoking</w:t>
      </w:r>
      <w:r w:rsidR="00926C96" w:rsidRPr="00670691">
        <w:t xml:space="preserve"> </w:t>
      </w:r>
      <w:r w:rsidR="00926C96" w:rsidRPr="00670691">
        <w:fldChar w:fldCharType="begin"/>
      </w:r>
      <w:r w:rsidR="008F4486">
        <w:instrText xml:space="preserve"> ADDIN ZOTERO_ITEM CSL_CITATION {"citationID":"HpLLsZmB","properties":{"formattedCitation":"\\super 25\\nosupersub{}","plainCitation":"25","noteIndex":0},"citationItems":[{"id":84,"uris":["http://zotero.org/users/10331382/items/BIVSZBJ8"],"itemData":{"id":84,"type":"article-journal","abstract":"Abstract\n            \n              Background\n              The changing prevalence and patterns of tobacco use, the advent of novel nicotine delivery devices, and the development of new biomarkers prompted an update of the 2002 Society for Research on Nicotine and Tobacco (SRNT) report on whether and how to apply biomarker verification for tobacco use and abstinence.\n            \n            \n              Methods\n              The SRNT Treatment Research Network convened a group of investigators with expertise in tobacco biomarkers to update the recommendations of the 2002 SNRT Biochemical Verification Report.\n            \n            \n              Results\n              Biochemical verification of tobacco use and abstinence increases scientific rigor and is recommended in clinical trials of smoking cessation, when feasible. Sources, appropriate biospecimens, cutpoints, time of detection windows and analytic methods for carbon monoxide, cotinine (including over the counter tests), total nicotine equivalents, minor tobacco alkaloids, and 4-(methylnitrosamino)-1-(3-pyridyl)-1-butanol are reviewed, as well as biochemical approaches to distinguishing cigarette smoking from use of electronic nicotine delivery devices (ENDS).\n            \n            \n              Conclusions\n              Recommendations are provided for whether and how to use biochemical verification of tobacco use and abstinence. Guidelines are provided on which biomarkers to use, which biospecimens to use, optimal cutpoints, time windows to detection, and methodology for biochemical verifications. Use of combinations of biomarkers is recommended for assessment of ENDS use.\n            \n            \n              Implications\n              Biochemical verification increases scientific rigor, but there are drawbacks that need to be assessed to determine whether the benefits of biochemical verification outweigh the costs, including the cost of the assays, the feasibility of sample collection, the ability to draw clear conclusions based on the duration of abstinence, and the variability of the assay within the study population. This paper provides updated recommendations from the 2002 SRNT report on whether and how to use biochemical markers in determining tobacco use and abstinence.","container-title":"Nicotine &amp; Tobacco Research","DOI":"10.1093/ntr/ntz132","ISSN":"1469-994X","issue":"7","language":"en","page":"1086-1097","source":"DOI.org (Crossref)","title":"Biochemical Verification of Tobacco Use and Abstinence: 2019 Update","title-short":"Biochemical Verification of Tobacco Use and Abstinence","volume":"22","author":[{"family":"Benowitz","given":"Neal L"},{"family":"Bernert","given":"John T"},{"family":"Foulds","given":"Jonathan"},{"family":"Hecht","given":"Stephen S"},{"family":"Jacob","given":"Peyton"},{"family":"Jarvis","given":"Martin J"},{"family":"Joseph","given":"Anne"},{"family":"Oncken","given":"Cheryl"},{"family":"Piper","given":"Megan E"}],"issued":{"date-parts":[["2020",6,12]]},"citation-key":"benowitzBiochemicalVerificationTobacco2020"}}],"schema":"https://github.com/citation-style-language/schema/raw/master/csl-citation.json"} </w:instrText>
      </w:r>
      <w:r w:rsidR="00926C96" w:rsidRPr="00670691">
        <w:fldChar w:fldCharType="separate"/>
      </w:r>
      <w:r w:rsidR="008F4486" w:rsidRPr="008F4486">
        <w:rPr>
          <w:rFonts w:ascii="Calibri" w:cs="Calibri"/>
          <w:kern w:val="0"/>
          <w:vertAlign w:val="superscript"/>
        </w:rPr>
        <w:t>25</w:t>
      </w:r>
      <w:r w:rsidR="00926C96" w:rsidRPr="00670691">
        <w:fldChar w:fldCharType="end"/>
      </w:r>
      <w:r w:rsidRPr="00670691">
        <w:t>. Therefore, even if a person has reduced their daily CPD overall this would not be reflected in the CO measurement if they had smoked their remaining cigarettes just before the measure was taken.</w:t>
      </w:r>
      <w:r w:rsidR="003A3C1E">
        <w:t xml:space="preserve"> Finall</w:t>
      </w:r>
      <w:r w:rsidR="00BE7BC1">
        <w:t xml:space="preserve">y, missing </w:t>
      </w:r>
      <w:r w:rsidR="00493D94">
        <w:t>data could confound results</w:t>
      </w:r>
      <w:r w:rsidR="001A01B2">
        <w:t xml:space="preserve">, although </w:t>
      </w:r>
      <w:r w:rsidR="002D4E66">
        <w:t xml:space="preserve">imputation was minimal and applied within relevant groups to minimize </w:t>
      </w:r>
      <w:r w:rsidR="00BB1476">
        <w:t>bias.</w:t>
      </w:r>
    </w:p>
    <w:p w14:paraId="6BDE5D28" w14:textId="7ACAE2B7" w:rsidR="000311E6" w:rsidRDefault="000311E6" w:rsidP="000311E6"/>
    <w:p w14:paraId="5468913F" w14:textId="14CD3114" w:rsidR="00F939F3" w:rsidRDefault="00F939F3" w:rsidP="005C2596">
      <w:pPr>
        <w:pStyle w:val="Heading2"/>
      </w:pPr>
      <w:r>
        <w:t>Conclusion</w:t>
      </w:r>
    </w:p>
    <w:p w14:paraId="1EE08178" w14:textId="77777777" w:rsidR="00F939F3" w:rsidRDefault="00F939F3" w:rsidP="000311E6"/>
    <w:p w14:paraId="3650742F" w14:textId="7FB29205" w:rsidR="000311E6" w:rsidRDefault="00F939F3" w:rsidP="005C2596">
      <w:pPr>
        <w:jc w:val="both"/>
      </w:pPr>
      <w:r>
        <w:t>Our e</w:t>
      </w:r>
      <w:r w:rsidR="000311E6">
        <w:t>xamin</w:t>
      </w:r>
      <w:r>
        <w:t>ation of</w:t>
      </w:r>
      <w:r w:rsidR="000311E6">
        <w:t xml:space="preserve"> latent trajectories in smoking behavior among a sample of </w:t>
      </w:r>
      <w:r w:rsidR="003524B3">
        <w:t xml:space="preserve">people who were </w:t>
      </w:r>
      <w:r w:rsidR="000311E6">
        <w:t xml:space="preserve">not </w:t>
      </w:r>
      <w:r>
        <w:t xml:space="preserve">motivated </w:t>
      </w:r>
      <w:r w:rsidR="000311E6">
        <w:t>to quit</w:t>
      </w:r>
      <w:r w:rsidR="003524B3">
        <w:t xml:space="preserve"> </w:t>
      </w:r>
      <w:r w:rsidR="000311E6">
        <w:t>reveal</w:t>
      </w:r>
      <w:r>
        <w:t>ed</w:t>
      </w:r>
      <w:r w:rsidR="000311E6">
        <w:t xml:space="preserve"> heterogeneity in smoking patterns.</w:t>
      </w:r>
      <w:r>
        <w:t xml:space="preserve"> Specifically, three distinct smoking trajectories were identified, </w:t>
      </w:r>
      <w:r w:rsidR="005551EC">
        <w:t>with one nearly twice as likely as the others to achieve subsequent smoking cessation</w:t>
      </w:r>
      <w:r>
        <w:t xml:space="preserve">. </w:t>
      </w:r>
      <w:r w:rsidR="00300448">
        <w:t>These findings</w:t>
      </w:r>
      <w:r w:rsidR="00BF3442">
        <w:t xml:space="preserve"> establish that smoking reduction by 50% or more</w:t>
      </w:r>
      <w:r w:rsidR="00300448">
        <w:t xml:space="preserve"> is associated with a</w:t>
      </w:r>
      <w:r w:rsidR="00BF3442">
        <w:t xml:space="preserve"> substantially</w:t>
      </w:r>
      <w:r w:rsidR="00300448">
        <w:t xml:space="preserve"> increased likelihood of smoking cessation among people who</w:t>
      </w:r>
      <w:r w:rsidR="00EC0379">
        <w:t xml:space="preserve"> </w:t>
      </w:r>
      <w:r w:rsidR="00300448">
        <w:t>were not ready to quit</w:t>
      </w:r>
      <w:r w:rsidR="00BF3442">
        <w:t xml:space="preserve"> at baseline</w:t>
      </w:r>
      <w:r w:rsidR="00300448">
        <w:t xml:space="preserve"> and demonstrate the importance of reduction during the first two weeks </w:t>
      </w:r>
      <w:r w:rsidR="00BF3442">
        <w:t xml:space="preserve">of </w:t>
      </w:r>
      <w:r w:rsidR="00300448">
        <w:t xml:space="preserve">a smoking intervention. </w:t>
      </w:r>
    </w:p>
    <w:p w14:paraId="322EC6C4" w14:textId="77777777" w:rsidR="00BF3442" w:rsidRDefault="00BF3442" w:rsidP="000311E6"/>
    <w:p w14:paraId="5BD39E6F" w14:textId="77777777" w:rsidR="00E74BE3" w:rsidRDefault="00E74BE3" w:rsidP="000311E6"/>
    <w:p w14:paraId="02E45D10" w14:textId="77777777" w:rsidR="0013118A" w:rsidRDefault="0013118A" w:rsidP="000311E6"/>
    <w:p w14:paraId="0485739B" w14:textId="77777777" w:rsidR="003931B1" w:rsidRDefault="003931B1">
      <w:pPr>
        <w:rPr>
          <w:rFonts w:asciiTheme="majorHAnsi" w:eastAsiaTheme="majorEastAsia" w:hAnsiTheme="majorHAnsi" w:cstheme="majorBidi"/>
          <w:color w:val="2F5496" w:themeColor="accent1" w:themeShade="BF"/>
          <w:sz w:val="32"/>
          <w:szCs w:val="32"/>
        </w:rPr>
      </w:pPr>
      <w:r>
        <w:br w:type="page"/>
      </w:r>
    </w:p>
    <w:p w14:paraId="356C88F6" w14:textId="2DB49A05" w:rsidR="008431F5" w:rsidRDefault="005D058A" w:rsidP="005D058A">
      <w:pPr>
        <w:pStyle w:val="Heading1"/>
      </w:pPr>
      <w:r>
        <w:lastRenderedPageBreak/>
        <w:t>FUNDING</w:t>
      </w:r>
    </w:p>
    <w:p w14:paraId="1DE81B11" w14:textId="77777777" w:rsidR="00E74BE3" w:rsidRDefault="00E74BE3" w:rsidP="00E74BE3"/>
    <w:p w14:paraId="40D9CA86" w14:textId="5FB50C2A" w:rsidR="005D058A" w:rsidRPr="00E8418F" w:rsidRDefault="00E74BE3" w:rsidP="005D058A">
      <w:pPr>
        <w:rPr>
          <w:b/>
          <w:bCs/>
        </w:rPr>
      </w:pPr>
      <w:r>
        <w:t xml:space="preserve">This work was supported by </w:t>
      </w:r>
      <w:r w:rsidR="000564C1">
        <w:t>the National Institute on Drug Abuse</w:t>
      </w:r>
      <w:r w:rsidR="001D6D38">
        <w:t xml:space="preserve"> </w:t>
      </w:r>
      <w:r w:rsidR="00EA7C0B">
        <w:t xml:space="preserve">and </w:t>
      </w:r>
      <w:r w:rsidR="00023B24">
        <w:t xml:space="preserve">the National Institute of General Medical Sciences </w:t>
      </w:r>
      <w:r w:rsidR="000564C1">
        <w:t>at the National Institutes of Health</w:t>
      </w:r>
      <w:r w:rsidR="00EA7C0B">
        <w:t xml:space="preserve"> (grant numbers </w:t>
      </w:r>
      <w:r w:rsidR="00023B24" w:rsidRPr="00D5744F">
        <w:rPr>
          <w:rFonts w:cstheme="minorHAnsi"/>
        </w:rPr>
        <w:t>T32DA045593</w:t>
      </w:r>
      <w:r w:rsidR="001D6D38">
        <w:rPr>
          <w:rFonts w:cstheme="minorHAnsi"/>
        </w:rPr>
        <w:t xml:space="preserve"> to AB</w:t>
      </w:r>
      <w:r w:rsidR="001634BC">
        <w:rPr>
          <w:rFonts w:cstheme="minorHAnsi"/>
        </w:rPr>
        <w:t xml:space="preserve">, </w:t>
      </w:r>
      <w:r w:rsidR="00023B24" w:rsidRPr="00AD19C2">
        <w:rPr>
          <w:rFonts w:cstheme="minorHAnsi"/>
          <w:color w:val="000000"/>
          <w:kern w:val="0"/>
        </w:rPr>
        <w:t>P20GM103644</w:t>
      </w:r>
      <w:r w:rsidR="001D6D38">
        <w:rPr>
          <w:rFonts w:cstheme="minorHAnsi"/>
          <w:color w:val="000000"/>
          <w:kern w:val="0"/>
        </w:rPr>
        <w:t xml:space="preserve"> to EK</w:t>
      </w:r>
      <w:r w:rsidR="00023B24">
        <w:rPr>
          <w:rFonts w:cstheme="minorHAnsi"/>
          <w:color w:val="000000"/>
          <w:kern w:val="0"/>
        </w:rPr>
        <w:t>)</w:t>
      </w:r>
      <w:r w:rsidR="0006562D">
        <w:rPr>
          <w:rFonts w:cstheme="minorHAnsi"/>
          <w:color w:val="000000"/>
          <w:kern w:val="0"/>
        </w:rPr>
        <w:t xml:space="preserve">; </w:t>
      </w:r>
      <w:r w:rsidR="00217F09">
        <w:rPr>
          <w:rFonts w:cstheme="minorHAnsi"/>
          <w:color w:val="000000"/>
          <w:kern w:val="0"/>
        </w:rPr>
        <w:t xml:space="preserve">the Prevention and Population Research Committee </w:t>
      </w:r>
      <w:r w:rsidR="002827B5">
        <w:rPr>
          <w:rFonts w:cstheme="minorHAnsi"/>
          <w:color w:val="000000"/>
          <w:kern w:val="0"/>
        </w:rPr>
        <w:t xml:space="preserve">and </w:t>
      </w:r>
      <w:r w:rsidR="00FB2233">
        <w:rPr>
          <w:rFonts w:cstheme="minorHAnsi"/>
          <w:color w:val="000000"/>
          <w:kern w:val="0"/>
        </w:rPr>
        <w:t>a Population Researcher Postdoctoral Fellowship Award from</w:t>
      </w:r>
      <w:r w:rsidR="00217F09">
        <w:rPr>
          <w:rFonts w:cstheme="minorHAnsi"/>
          <w:color w:val="000000"/>
          <w:kern w:val="0"/>
        </w:rPr>
        <w:t xml:space="preserve"> Cancer Research UK (grant number</w:t>
      </w:r>
      <w:r w:rsidR="00FB2233">
        <w:rPr>
          <w:rFonts w:cstheme="minorHAnsi"/>
          <w:color w:val="000000"/>
          <w:kern w:val="0"/>
        </w:rPr>
        <w:t>s</w:t>
      </w:r>
      <w:r w:rsidR="00217F09">
        <w:rPr>
          <w:rFonts w:cstheme="minorHAnsi"/>
          <w:color w:val="000000"/>
          <w:kern w:val="0"/>
        </w:rPr>
        <w:t xml:space="preserve"> </w:t>
      </w:r>
      <w:r w:rsidR="00217F09" w:rsidRPr="00AD19C2">
        <w:rPr>
          <w:rFonts w:cstheme="minorHAnsi"/>
          <w:color w:val="000000"/>
          <w:kern w:val="0"/>
        </w:rPr>
        <w:t>PRCPJT-Nov22/100012</w:t>
      </w:r>
      <w:r w:rsidR="002827B5">
        <w:rPr>
          <w:rFonts w:cstheme="minorHAnsi"/>
          <w:color w:val="000000"/>
          <w:kern w:val="0"/>
        </w:rPr>
        <w:t xml:space="preserve"> to NL,</w:t>
      </w:r>
      <w:r w:rsidR="009F0FA8">
        <w:rPr>
          <w:rFonts w:cstheme="minorHAnsi"/>
          <w:color w:val="000000"/>
          <w:kern w:val="0"/>
        </w:rPr>
        <w:t xml:space="preserve"> </w:t>
      </w:r>
      <w:r w:rsidR="001021D9" w:rsidRPr="00AD19C2">
        <w:rPr>
          <w:rFonts w:cstheme="minorHAnsi"/>
          <w:color w:val="000000"/>
          <w:kern w:val="0"/>
        </w:rPr>
        <w:t>PPRCPJT\100,023</w:t>
      </w:r>
      <w:r w:rsidR="001021D9">
        <w:rPr>
          <w:rFonts w:cstheme="minorHAnsi"/>
          <w:color w:val="000000"/>
          <w:kern w:val="0"/>
        </w:rPr>
        <w:t xml:space="preserve"> to GT, </w:t>
      </w:r>
      <w:r w:rsidR="009F0FA8" w:rsidRPr="00AD19C2">
        <w:rPr>
          <w:rFonts w:cstheme="minorHAnsi"/>
          <w:color w:val="000000"/>
          <w:kern w:val="0"/>
        </w:rPr>
        <w:t>C56067/A21330</w:t>
      </w:r>
      <w:r w:rsidR="009F0FA8">
        <w:rPr>
          <w:rFonts w:cstheme="minorHAnsi"/>
          <w:color w:val="000000"/>
          <w:kern w:val="0"/>
        </w:rPr>
        <w:t xml:space="preserve"> to GT</w:t>
      </w:r>
      <w:r w:rsidR="00217F09">
        <w:rPr>
          <w:rFonts w:cstheme="minorHAnsi"/>
          <w:color w:val="000000"/>
          <w:kern w:val="0"/>
        </w:rPr>
        <w:t>);</w:t>
      </w:r>
      <w:r w:rsidR="002827B5">
        <w:rPr>
          <w:rFonts w:cstheme="minorHAnsi"/>
          <w:color w:val="000000"/>
          <w:kern w:val="0"/>
        </w:rPr>
        <w:t xml:space="preserve"> the University of Oxford</w:t>
      </w:r>
      <w:r w:rsidR="001021D9">
        <w:rPr>
          <w:rFonts w:cstheme="minorHAnsi"/>
          <w:color w:val="000000"/>
          <w:kern w:val="0"/>
        </w:rPr>
        <w:t xml:space="preserve"> (NL)</w:t>
      </w:r>
      <w:r w:rsidR="009F0FA8">
        <w:rPr>
          <w:rFonts w:cstheme="minorHAnsi"/>
          <w:color w:val="000000"/>
          <w:kern w:val="0"/>
        </w:rPr>
        <w:t>;</w:t>
      </w:r>
      <w:r w:rsidR="00E8418F">
        <w:rPr>
          <w:rFonts w:cstheme="minorHAnsi"/>
          <w:color w:val="000000"/>
          <w:kern w:val="0"/>
        </w:rPr>
        <w:t xml:space="preserve"> and</w:t>
      </w:r>
      <w:r w:rsidR="009F0FA8">
        <w:rPr>
          <w:rFonts w:cstheme="minorHAnsi"/>
          <w:color w:val="000000"/>
          <w:kern w:val="0"/>
        </w:rPr>
        <w:t xml:space="preserve"> National Health Service</w:t>
      </w:r>
      <w:r w:rsidR="001021D9">
        <w:rPr>
          <w:rFonts w:cstheme="minorHAnsi"/>
          <w:color w:val="000000"/>
          <w:kern w:val="0"/>
        </w:rPr>
        <w:t xml:space="preserve"> Greater Manchester Integrated Care (NL)</w:t>
      </w:r>
      <w:r w:rsidR="00E8418F">
        <w:rPr>
          <w:rFonts w:cstheme="minorHAnsi"/>
          <w:color w:val="000000"/>
          <w:kern w:val="0"/>
        </w:rPr>
        <w:t>.</w:t>
      </w:r>
    </w:p>
    <w:p w14:paraId="44DD97C8" w14:textId="77777777" w:rsidR="0093650E" w:rsidRDefault="0093650E" w:rsidP="0093650E"/>
    <w:p w14:paraId="065FCDBD" w14:textId="449ABF41" w:rsidR="00222A0D" w:rsidRDefault="00222A0D" w:rsidP="00222A0D">
      <w:pPr>
        <w:pStyle w:val="Heading1"/>
      </w:pPr>
      <w:del w:id="65" w:author="Anthony Barrows" w:date="2024-05-20T14:59:00Z">
        <w:r w:rsidDel="00924E03">
          <w:delText>DECLARATION OF INTERESTS</w:delText>
        </w:r>
      </w:del>
      <w:ins w:id="66" w:author="Anthony Barrows" w:date="2024-05-20T14:59:00Z">
        <w:r w:rsidR="00924E03">
          <w:t>COMPETING INTERESTS</w:t>
        </w:r>
      </w:ins>
    </w:p>
    <w:p w14:paraId="13AA9B3D" w14:textId="77777777" w:rsidR="00222A0D" w:rsidRPr="00D5744F" w:rsidRDefault="00222A0D" w:rsidP="00222A0D">
      <w:pPr>
        <w:rPr>
          <w:rFonts w:cstheme="minorHAnsi"/>
        </w:rPr>
      </w:pPr>
      <w:r w:rsidRPr="00AD19C2">
        <w:rPr>
          <w:rFonts w:cstheme="minorHAnsi"/>
          <w:color w:val="000000"/>
          <w:kern w:val="0"/>
        </w:rPr>
        <w:t>GT works for a scientific consulting company offering statistical services for projects unrelated to this research. The current authors were not involved in the design, conduct, analysis, write-up or dissemination of the original trials, and the funder of these trials (McNeil AB) had no involvement in the planning, analysis, or interpretation of this secondary analysis.</w:t>
      </w:r>
    </w:p>
    <w:p w14:paraId="04A65DBB" w14:textId="77777777" w:rsidR="00222A0D" w:rsidRPr="00222A0D" w:rsidRDefault="00222A0D" w:rsidP="00222A0D"/>
    <w:p w14:paraId="51BD16A9" w14:textId="10B71298" w:rsidR="00EE2476" w:rsidRDefault="002F64E4" w:rsidP="005C2596">
      <w:pPr>
        <w:pStyle w:val="Heading1"/>
      </w:pPr>
      <w:r>
        <w:t>DATA AVAILA</w:t>
      </w:r>
      <w:r w:rsidR="00EE2476">
        <w:t>BILITY</w:t>
      </w:r>
    </w:p>
    <w:p w14:paraId="4216A05F" w14:textId="77777777" w:rsidR="00EE2476" w:rsidRPr="005C2596" w:rsidRDefault="00EE2476" w:rsidP="005C2596"/>
    <w:p w14:paraId="480A20E2" w14:textId="6B83BA91" w:rsidR="008431F5" w:rsidRPr="000311E6" w:rsidRDefault="00EE2476" w:rsidP="003931B1">
      <w:pPr>
        <w:jc w:val="both"/>
      </w:pPr>
      <w:r>
        <w:t xml:space="preserve">Analytical code is available at </w:t>
      </w:r>
      <w:hyperlink r:id="rId15" w:history="1">
        <w:r w:rsidRPr="00E956DF">
          <w:rPr>
            <w:rStyle w:val="Hyperlink"/>
            <w:rFonts w:ascii="Calibri" w:cs="Calibri"/>
          </w:rPr>
          <w:t>https://github.com/ajbarrows/mcneil-lca</w:t>
        </w:r>
      </w:hyperlink>
      <w:r>
        <w:t xml:space="preserve">. </w:t>
      </w:r>
      <w:r w:rsidR="006A1284">
        <w:t xml:space="preserve">Data are </w:t>
      </w:r>
      <w:r w:rsidR="00FA49FB">
        <w:t>available from the corresponding author upon request.</w:t>
      </w:r>
      <w:r w:rsidR="0093650E">
        <w:br w:type="page"/>
      </w:r>
    </w:p>
    <w:p w14:paraId="50C03EAF" w14:textId="098BF78F" w:rsidR="00D41AEE" w:rsidRPr="00D41AEE" w:rsidRDefault="00D41AEE" w:rsidP="00D41AEE">
      <w:pPr>
        <w:pStyle w:val="Heading1"/>
      </w:pPr>
      <w:r>
        <w:lastRenderedPageBreak/>
        <w:t>REFERENCES</w:t>
      </w:r>
    </w:p>
    <w:p w14:paraId="057FA972" w14:textId="77777777" w:rsidR="00B972A9" w:rsidRDefault="00B972A9" w:rsidP="00B972A9"/>
    <w:p w14:paraId="2ED936AE" w14:textId="77777777" w:rsidR="0088248C" w:rsidRPr="0088248C" w:rsidRDefault="00A12364" w:rsidP="0088248C">
      <w:pPr>
        <w:pStyle w:val="Bibliography"/>
        <w:rPr>
          <w:rFonts w:ascii="Calibri" w:cs="Calibri"/>
        </w:rPr>
      </w:pPr>
      <w:r>
        <w:fldChar w:fldCharType="begin"/>
      </w:r>
      <w:r w:rsidR="00CE4F6E">
        <w:instrText xml:space="preserve"> ADDIN ZOTERO_BIBL {"uncited":[],"omitted":[],"custom":[]} CSL_BIBLIOGRAPHY </w:instrText>
      </w:r>
      <w:r>
        <w:fldChar w:fldCharType="separate"/>
      </w:r>
      <w:r w:rsidR="0088248C" w:rsidRPr="0088248C">
        <w:rPr>
          <w:rFonts w:ascii="Calibri" w:cs="Calibri"/>
        </w:rPr>
        <w:t>1.</w:t>
      </w:r>
      <w:r w:rsidR="0088248C" w:rsidRPr="0088248C">
        <w:rPr>
          <w:rFonts w:ascii="Calibri" w:cs="Calibri"/>
        </w:rPr>
        <w:tab/>
        <w:t>World Health Organization. WHO report on the global tobacco epidemic, 2011: warning about the dangers of tobacco. Published online 2011. Accessed January 20, 2023. https://apps.who.int/iris/handle/10665/44616</w:t>
      </w:r>
    </w:p>
    <w:p w14:paraId="5E13856E" w14:textId="77777777" w:rsidR="0088248C" w:rsidRPr="0088248C" w:rsidRDefault="0088248C" w:rsidP="0088248C">
      <w:pPr>
        <w:pStyle w:val="Bibliography"/>
        <w:rPr>
          <w:rFonts w:ascii="Calibri" w:cs="Calibri"/>
        </w:rPr>
      </w:pPr>
      <w:r w:rsidRPr="0088248C">
        <w:rPr>
          <w:rFonts w:ascii="Calibri" w:cs="Calibri"/>
        </w:rPr>
        <w:t>2.</w:t>
      </w:r>
      <w:r w:rsidRPr="0088248C">
        <w:rPr>
          <w:rFonts w:ascii="Calibri" w:cs="Calibri"/>
        </w:rPr>
        <w:tab/>
        <w:t xml:space="preserve">Goodchild M, Nargis N, Tursan d’Espaignet E. Global economic cost of smoking-attributable diseases. </w:t>
      </w:r>
      <w:r w:rsidRPr="0088248C">
        <w:rPr>
          <w:rFonts w:ascii="Calibri" w:cs="Calibri"/>
          <w:i/>
          <w:iCs/>
        </w:rPr>
        <w:t>Tob Control</w:t>
      </w:r>
      <w:r w:rsidRPr="0088248C">
        <w:rPr>
          <w:rFonts w:ascii="Calibri" w:cs="Calibri"/>
        </w:rPr>
        <w:t>. 2018;27(1):58-64. doi:10.1136/tobaccocontrol-2016-053305</w:t>
      </w:r>
    </w:p>
    <w:p w14:paraId="2DF2AD18" w14:textId="77777777" w:rsidR="0088248C" w:rsidRPr="0088248C" w:rsidRDefault="0088248C" w:rsidP="0088248C">
      <w:pPr>
        <w:pStyle w:val="Bibliography"/>
        <w:rPr>
          <w:rFonts w:ascii="Calibri" w:cs="Calibri"/>
        </w:rPr>
      </w:pPr>
      <w:r w:rsidRPr="0088248C">
        <w:rPr>
          <w:rFonts w:ascii="Calibri" w:cs="Calibri"/>
        </w:rPr>
        <w:t>3.</w:t>
      </w:r>
      <w:r w:rsidRPr="0088248C">
        <w:rPr>
          <w:rFonts w:ascii="Calibri" w:cs="Calibri"/>
        </w:rPr>
        <w:tab/>
        <w:t xml:space="preserve">Pirie K, Peto R, Reeves GK, Green J, Beral V. The 21st century hazards of smoking and benefits of stopping: a prospective study of one million women in the UK. </w:t>
      </w:r>
      <w:r w:rsidRPr="0088248C">
        <w:rPr>
          <w:rFonts w:ascii="Calibri" w:cs="Calibri"/>
          <w:i/>
          <w:iCs/>
        </w:rPr>
        <w:t>The Lancet</w:t>
      </w:r>
      <w:r w:rsidRPr="0088248C">
        <w:rPr>
          <w:rFonts w:ascii="Calibri" w:cs="Calibri"/>
        </w:rPr>
        <w:t>. 2013;381(9861):133-141. doi:10.1016/S0140-6736(12)61720-6</w:t>
      </w:r>
    </w:p>
    <w:p w14:paraId="51E74D48" w14:textId="77777777" w:rsidR="0088248C" w:rsidRPr="0088248C" w:rsidRDefault="0088248C" w:rsidP="0088248C">
      <w:pPr>
        <w:pStyle w:val="Bibliography"/>
        <w:rPr>
          <w:rFonts w:ascii="Calibri" w:cs="Calibri"/>
        </w:rPr>
      </w:pPr>
      <w:r w:rsidRPr="0088248C">
        <w:rPr>
          <w:rFonts w:ascii="Calibri" w:cs="Calibri"/>
        </w:rPr>
        <w:t>4.</w:t>
      </w:r>
      <w:r w:rsidRPr="0088248C">
        <w:rPr>
          <w:rFonts w:ascii="Calibri" w:cs="Calibri"/>
        </w:rPr>
        <w:tab/>
        <w:t xml:space="preserve">NICE. </w:t>
      </w:r>
      <w:r w:rsidRPr="0088248C">
        <w:rPr>
          <w:rFonts w:ascii="Calibri" w:cs="Calibri"/>
          <w:i/>
          <w:iCs/>
        </w:rPr>
        <w:t>National Institute for Clinical Excellence (NICE). Smoking: Harm Reduction Public Health Guideline [PH45]</w:t>
      </w:r>
      <w:r w:rsidRPr="0088248C">
        <w:rPr>
          <w:rFonts w:ascii="Calibri" w:cs="Calibri"/>
        </w:rPr>
        <w:t>.; 2013. https://www.nice.org.uk/guidance/ph45</w:t>
      </w:r>
    </w:p>
    <w:p w14:paraId="318C9BA6" w14:textId="77777777" w:rsidR="0088248C" w:rsidRPr="0088248C" w:rsidRDefault="0088248C" w:rsidP="0088248C">
      <w:pPr>
        <w:pStyle w:val="Bibliography"/>
        <w:rPr>
          <w:rFonts w:ascii="Calibri" w:cs="Calibri"/>
        </w:rPr>
      </w:pPr>
      <w:r w:rsidRPr="0088248C">
        <w:rPr>
          <w:rFonts w:ascii="Calibri" w:cs="Calibri"/>
        </w:rPr>
        <w:t>5.</w:t>
      </w:r>
      <w:r w:rsidRPr="0088248C">
        <w:rPr>
          <w:rFonts w:ascii="Calibri" w:cs="Calibri"/>
        </w:rPr>
        <w:tab/>
      </w:r>
      <w:r w:rsidRPr="0088248C">
        <w:rPr>
          <w:rFonts w:ascii="Calibri" w:cs="Calibri"/>
          <w:i/>
          <w:iCs/>
        </w:rPr>
        <w:t>European Network for Smoking and Tobacco Prevention. Guidelines for Treating Tobacco Dependence</w:t>
      </w:r>
      <w:r w:rsidRPr="0088248C">
        <w:rPr>
          <w:rFonts w:ascii="Calibri" w:cs="Calibri"/>
        </w:rPr>
        <w:t>.; 2018.</w:t>
      </w:r>
    </w:p>
    <w:p w14:paraId="7A3BF6A2" w14:textId="77777777" w:rsidR="0088248C" w:rsidRPr="0088248C" w:rsidRDefault="0088248C" w:rsidP="0088248C">
      <w:pPr>
        <w:pStyle w:val="Bibliography"/>
        <w:rPr>
          <w:rFonts w:ascii="Calibri" w:cs="Calibri"/>
        </w:rPr>
      </w:pPr>
      <w:r w:rsidRPr="0088248C">
        <w:rPr>
          <w:rFonts w:ascii="Calibri" w:cs="Calibri"/>
        </w:rPr>
        <w:t>6.</w:t>
      </w:r>
      <w:r w:rsidRPr="0088248C">
        <w:rPr>
          <w:rFonts w:ascii="Calibri" w:cs="Calibri"/>
        </w:rPr>
        <w:tab/>
        <w:t xml:space="preserve">Medicine and Healthcare Products Regulatory Agency Committee. </w:t>
      </w:r>
      <w:r w:rsidRPr="0088248C">
        <w:rPr>
          <w:rFonts w:ascii="Calibri" w:cs="Calibri"/>
          <w:i/>
          <w:iCs/>
        </w:rPr>
        <w:t>Report of the Committee on Safety of Medicines Working Group on Nicotine Replacement Therapy</w:t>
      </w:r>
      <w:r w:rsidRPr="0088248C">
        <w:rPr>
          <w:rFonts w:ascii="Calibri" w:cs="Calibri"/>
        </w:rPr>
        <w:t>.; 2005.</w:t>
      </w:r>
    </w:p>
    <w:p w14:paraId="6971A20E" w14:textId="77777777" w:rsidR="0088248C" w:rsidRPr="0088248C" w:rsidRDefault="0088248C" w:rsidP="0088248C">
      <w:pPr>
        <w:pStyle w:val="Bibliography"/>
        <w:rPr>
          <w:rFonts w:ascii="Calibri" w:cs="Calibri"/>
        </w:rPr>
      </w:pPr>
      <w:r w:rsidRPr="0088248C">
        <w:rPr>
          <w:rFonts w:ascii="Calibri" w:cs="Calibri"/>
        </w:rPr>
        <w:t>7.</w:t>
      </w:r>
      <w:r w:rsidRPr="0088248C">
        <w:rPr>
          <w:rFonts w:ascii="Calibri" w:cs="Calibri"/>
        </w:rPr>
        <w:tab/>
        <w:t xml:space="preserve">Fucito LM, Bars MP, Forray A, et al. Addressing the Evidence for FDA Nicotine Replacement Therapy Label Changes: A Policy Statement of the Association for the Treatment of Tobacco Use and Dependence and the Society for Research on Nicotine and Tobacco. </w:t>
      </w:r>
      <w:r w:rsidRPr="0088248C">
        <w:rPr>
          <w:rFonts w:ascii="Calibri" w:cs="Calibri"/>
          <w:i/>
          <w:iCs/>
        </w:rPr>
        <w:t>Nicotine Tob Res</w:t>
      </w:r>
      <w:r w:rsidRPr="0088248C">
        <w:rPr>
          <w:rFonts w:ascii="Calibri" w:cs="Calibri"/>
        </w:rPr>
        <w:t>. 2014;16(7):909-914. doi:10.1093/ntr/ntu087</w:t>
      </w:r>
    </w:p>
    <w:p w14:paraId="4762E101" w14:textId="77777777" w:rsidR="0088248C" w:rsidRPr="0088248C" w:rsidRDefault="0088248C" w:rsidP="0088248C">
      <w:pPr>
        <w:pStyle w:val="Bibliography"/>
        <w:rPr>
          <w:rFonts w:ascii="Calibri" w:cs="Calibri"/>
        </w:rPr>
      </w:pPr>
      <w:r w:rsidRPr="0088248C">
        <w:rPr>
          <w:rFonts w:ascii="Calibri" w:cs="Calibri"/>
        </w:rPr>
        <w:t>8.</w:t>
      </w:r>
      <w:r w:rsidRPr="0088248C">
        <w:rPr>
          <w:rFonts w:ascii="Calibri" w:cs="Calibri"/>
        </w:rPr>
        <w:tab/>
        <w:t xml:space="preserve">Pisinger C, Godtfredsen NS. Is there a health benefit of reduced tobacco consumption? A systematic review. </w:t>
      </w:r>
      <w:r w:rsidRPr="0088248C">
        <w:rPr>
          <w:rFonts w:ascii="Calibri" w:cs="Calibri"/>
          <w:i/>
          <w:iCs/>
        </w:rPr>
        <w:t>Nicotine Tob Res</w:t>
      </w:r>
      <w:r w:rsidRPr="0088248C">
        <w:rPr>
          <w:rFonts w:ascii="Calibri" w:cs="Calibri"/>
        </w:rPr>
        <w:t>. 2007;9(6):631-646. doi:10.1080/14622200701365327</w:t>
      </w:r>
    </w:p>
    <w:p w14:paraId="375ECF1C" w14:textId="77777777" w:rsidR="0088248C" w:rsidRPr="0088248C" w:rsidRDefault="0088248C" w:rsidP="0088248C">
      <w:pPr>
        <w:pStyle w:val="Bibliography"/>
        <w:rPr>
          <w:rFonts w:ascii="Calibri" w:cs="Calibri"/>
        </w:rPr>
      </w:pPr>
      <w:r w:rsidRPr="0088248C">
        <w:rPr>
          <w:rFonts w:ascii="Calibri" w:cs="Calibri"/>
        </w:rPr>
        <w:t>9.</w:t>
      </w:r>
      <w:r w:rsidRPr="0088248C">
        <w:rPr>
          <w:rFonts w:ascii="Calibri" w:cs="Calibri"/>
        </w:rPr>
        <w:tab/>
        <w:t xml:space="preserve">Lindson N, Klemperer E, Hong B, Ordóñez-Mena JM, Aveyard P. Smoking reduction interventions for smoking cessation. Cochrane Tobacco Addiction Group, ed. </w:t>
      </w:r>
      <w:r w:rsidRPr="0088248C">
        <w:rPr>
          <w:rFonts w:ascii="Calibri" w:cs="Calibri"/>
          <w:i/>
          <w:iCs/>
        </w:rPr>
        <w:t>Cochrane Database Syst Rev</w:t>
      </w:r>
      <w:r w:rsidRPr="0088248C">
        <w:rPr>
          <w:rFonts w:ascii="Calibri" w:cs="Calibri"/>
        </w:rPr>
        <w:t>. 2019;2019(9). doi:10.1002/14651858.CD013183.pub2</w:t>
      </w:r>
    </w:p>
    <w:p w14:paraId="4B3C46A7" w14:textId="77777777" w:rsidR="0088248C" w:rsidRPr="0088248C" w:rsidRDefault="0088248C" w:rsidP="0088248C">
      <w:pPr>
        <w:pStyle w:val="Bibliography"/>
        <w:rPr>
          <w:rFonts w:ascii="Calibri" w:cs="Calibri"/>
        </w:rPr>
      </w:pPr>
      <w:r w:rsidRPr="0088248C">
        <w:rPr>
          <w:rFonts w:ascii="Calibri" w:cs="Calibri"/>
        </w:rPr>
        <w:t>10.</w:t>
      </w:r>
      <w:r w:rsidRPr="0088248C">
        <w:rPr>
          <w:rFonts w:ascii="Calibri" w:cs="Calibri"/>
        </w:rPr>
        <w:tab/>
        <w:t xml:space="preserve">Beard E, Vangeli E, Michie S, West R. The Use of Nicotine Replacement Therapy for Smoking Reduction and Temporary Abstinence: An Interview Study. </w:t>
      </w:r>
      <w:r w:rsidRPr="0088248C">
        <w:rPr>
          <w:rFonts w:ascii="Calibri" w:cs="Calibri"/>
          <w:i/>
          <w:iCs/>
        </w:rPr>
        <w:t>Nicotine Tob Res</w:t>
      </w:r>
      <w:r w:rsidRPr="0088248C">
        <w:rPr>
          <w:rFonts w:ascii="Calibri" w:cs="Calibri"/>
        </w:rPr>
        <w:t>. 2012;14(7):849-856. doi:10.1093/ntr/ntr297</w:t>
      </w:r>
    </w:p>
    <w:p w14:paraId="626F5A92" w14:textId="77777777" w:rsidR="0088248C" w:rsidRPr="0088248C" w:rsidRDefault="0088248C" w:rsidP="0088248C">
      <w:pPr>
        <w:pStyle w:val="Bibliography"/>
        <w:rPr>
          <w:rFonts w:ascii="Calibri" w:cs="Calibri"/>
        </w:rPr>
      </w:pPr>
      <w:r w:rsidRPr="0088248C">
        <w:rPr>
          <w:rFonts w:ascii="Calibri" w:cs="Calibri"/>
        </w:rPr>
        <w:t>11.</w:t>
      </w:r>
      <w:r w:rsidRPr="0088248C">
        <w:rPr>
          <w:rFonts w:ascii="Calibri" w:cs="Calibri"/>
        </w:rPr>
        <w:tab/>
        <w:t xml:space="preserve">Shiffman S, Hughes J, Ferguson S, Pillitteri J, Gitchell J, Burton S. Smokers’ interest in using nicotine replacement to aid smoking reduction. </w:t>
      </w:r>
      <w:r w:rsidRPr="0088248C">
        <w:rPr>
          <w:rFonts w:ascii="Calibri" w:cs="Calibri"/>
          <w:i/>
          <w:iCs/>
        </w:rPr>
        <w:t>Nicotine Tob Res</w:t>
      </w:r>
      <w:r w:rsidRPr="0088248C">
        <w:rPr>
          <w:rFonts w:ascii="Calibri" w:cs="Calibri"/>
        </w:rPr>
        <w:t>. 2007;9(11):1177-1182. doi:10.1080/14622200701648441</w:t>
      </w:r>
    </w:p>
    <w:p w14:paraId="64F26E13" w14:textId="77777777" w:rsidR="0088248C" w:rsidRPr="0088248C" w:rsidRDefault="0088248C" w:rsidP="0088248C">
      <w:pPr>
        <w:pStyle w:val="Bibliography"/>
        <w:rPr>
          <w:rFonts w:ascii="Calibri" w:cs="Calibri"/>
        </w:rPr>
      </w:pPr>
      <w:r w:rsidRPr="0088248C">
        <w:rPr>
          <w:rFonts w:ascii="Calibri" w:cs="Calibri"/>
        </w:rPr>
        <w:t>12.</w:t>
      </w:r>
      <w:r w:rsidRPr="0088248C">
        <w:rPr>
          <w:rFonts w:ascii="Calibri" w:cs="Calibri"/>
        </w:rPr>
        <w:tab/>
        <w:t xml:space="preserve">Schmidt L, Reidmohr A, Harwell TS, Helgerson SD. Prevalence and Reasons for Initiating Use of Electronic Cigarettes Among Adults in Montana, 2013. </w:t>
      </w:r>
      <w:r w:rsidRPr="0088248C">
        <w:rPr>
          <w:rFonts w:ascii="Calibri" w:cs="Calibri"/>
          <w:i/>
          <w:iCs/>
        </w:rPr>
        <w:t>Prev Chronic Dis</w:t>
      </w:r>
      <w:r w:rsidRPr="0088248C">
        <w:rPr>
          <w:rFonts w:ascii="Calibri" w:cs="Calibri"/>
        </w:rPr>
        <w:t>. 2014;11:140283. doi:10.5888/pcd11.140283</w:t>
      </w:r>
    </w:p>
    <w:p w14:paraId="4375C357" w14:textId="77777777" w:rsidR="0088248C" w:rsidRPr="0088248C" w:rsidRDefault="0088248C" w:rsidP="0088248C">
      <w:pPr>
        <w:pStyle w:val="Bibliography"/>
        <w:rPr>
          <w:rFonts w:ascii="Calibri" w:cs="Calibri"/>
        </w:rPr>
      </w:pPr>
      <w:r w:rsidRPr="0088248C">
        <w:rPr>
          <w:rFonts w:ascii="Calibri" w:cs="Calibri"/>
        </w:rPr>
        <w:lastRenderedPageBreak/>
        <w:t>13.</w:t>
      </w:r>
      <w:r w:rsidRPr="0088248C">
        <w:rPr>
          <w:rFonts w:ascii="Calibri" w:cs="Calibri"/>
        </w:rPr>
        <w:tab/>
        <w:t xml:space="preserve">Hughes J R. Smokers who choose to quit gradually versus abruptly. </w:t>
      </w:r>
      <w:r w:rsidRPr="0088248C">
        <w:rPr>
          <w:rFonts w:ascii="Calibri" w:cs="Calibri"/>
          <w:i/>
          <w:iCs/>
        </w:rPr>
        <w:t>Addiction</w:t>
      </w:r>
      <w:r w:rsidRPr="0088248C">
        <w:rPr>
          <w:rFonts w:ascii="Calibri" w:cs="Calibri"/>
        </w:rPr>
        <w:t>. 2007;102(8):1326-1327. doi:10.1111/j.1360-0443.2007.01948.x</w:t>
      </w:r>
    </w:p>
    <w:p w14:paraId="17D3C4CA" w14:textId="77777777" w:rsidR="0088248C" w:rsidRPr="0088248C" w:rsidRDefault="0088248C" w:rsidP="0088248C">
      <w:pPr>
        <w:pStyle w:val="Bibliography"/>
        <w:rPr>
          <w:rFonts w:ascii="Calibri" w:cs="Calibri"/>
        </w:rPr>
      </w:pPr>
      <w:r w:rsidRPr="0088248C">
        <w:rPr>
          <w:rFonts w:ascii="Calibri" w:cs="Calibri"/>
        </w:rPr>
        <w:t>14.</w:t>
      </w:r>
      <w:r w:rsidRPr="0088248C">
        <w:rPr>
          <w:rFonts w:ascii="Calibri" w:cs="Calibri"/>
        </w:rPr>
        <w:tab/>
        <w:t xml:space="preserve">Lindson N, Michie S, Aveyard P. Exploratory Analyses of the Popularity and Efficacy of Four Behavioral Methods of Gradual Smoking Cessation. </w:t>
      </w:r>
      <w:r w:rsidRPr="0088248C">
        <w:rPr>
          <w:rFonts w:ascii="Calibri" w:cs="Calibri"/>
          <w:i/>
          <w:iCs/>
        </w:rPr>
        <w:t>Nicotine Tob Res</w:t>
      </w:r>
      <w:r w:rsidRPr="0088248C">
        <w:rPr>
          <w:rFonts w:ascii="Calibri" w:cs="Calibri"/>
        </w:rPr>
        <w:t>. 2020;22(12):2257-2261. doi:10.1093/ntr/ntaa123</w:t>
      </w:r>
    </w:p>
    <w:p w14:paraId="3231273D" w14:textId="77777777" w:rsidR="0088248C" w:rsidRPr="0088248C" w:rsidRDefault="0088248C" w:rsidP="0088248C">
      <w:pPr>
        <w:pStyle w:val="Bibliography"/>
        <w:rPr>
          <w:rFonts w:ascii="Calibri" w:cs="Calibri"/>
        </w:rPr>
      </w:pPr>
      <w:r w:rsidRPr="0088248C">
        <w:rPr>
          <w:rFonts w:ascii="Calibri" w:cs="Calibri"/>
        </w:rPr>
        <w:t>15.</w:t>
      </w:r>
      <w:r w:rsidRPr="0088248C">
        <w:rPr>
          <w:rFonts w:ascii="Calibri" w:cs="Calibri"/>
        </w:rPr>
        <w:tab/>
        <w:t xml:space="preserve">Cinciripini PM, Lapitsky L, Seay S, Wallfisch A, Kitchens K, Van Vunakis H. The effects of smoking schedules on cessation outcome: Can we improve on common methods of gradual and abrupt nicotine withdrawal? </w:t>
      </w:r>
      <w:r w:rsidRPr="0088248C">
        <w:rPr>
          <w:rFonts w:ascii="Calibri" w:cs="Calibri"/>
          <w:i/>
          <w:iCs/>
        </w:rPr>
        <w:t>J Consult Clin Psychol</w:t>
      </w:r>
      <w:r w:rsidRPr="0088248C">
        <w:rPr>
          <w:rFonts w:ascii="Calibri" w:cs="Calibri"/>
        </w:rPr>
        <w:t>. 1995;63(3):388-399. doi:10.1037/0022-006X.63.3.388</w:t>
      </w:r>
    </w:p>
    <w:p w14:paraId="22BB2F4C" w14:textId="77777777" w:rsidR="0088248C" w:rsidRPr="0088248C" w:rsidRDefault="0088248C" w:rsidP="0088248C">
      <w:pPr>
        <w:pStyle w:val="Bibliography"/>
        <w:rPr>
          <w:rFonts w:ascii="Calibri" w:cs="Calibri"/>
        </w:rPr>
      </w:pPr>
      <w:r w:rsidRPr="0088248C">
        <w:rPr>
          <w:rFonts w:ascii="Calibri" w:cs="Calibri"/>
        </w:rPr>
        <w:t>16.</w:t>
      </w:r>
      <w:r w:rsidRPr="0088248C">
        <w:rPr>
          <w:rFonts w:ascii="Calibri" w:cs="Calibri"/>
        </w:rPr>
        <w:tab/>
        <w:t xml:space="preserve">Brockway BS, Kleinmann G, Edleson J, Gruenewald K. Non-aversive procedures and their effect on cigarette smoking. </w:t>
      </w:r>
      <w:r w:rsidRPr="0088248C">
        <w:rPr>
          <w:rFonts w:ascii="Calibri" w:cs="Calibri"/>
          <w:i/>
          <w:iCs/>
        </w:rPr>
        <w:t>Addict Behav</w:t>
      </w:r>
      <w:r w:rsidRPr="0088248C">
        <w:rPr>
          <w:rFonts w:ascii="Calibri" w:cs="Calibri"/>
        </w:rPr>
        <w:t>. 1977;2(2-3):121-128. doi:10.1016/0306-4603(77)90029-6</w:t>
      </w:r>
    </w:p>
    <w:p w14:paraId="02122BD0" w14:textId="77777777" w:rsidR="0088248C" w:rsidRPr="0088248C" w:rsidRDefault="0088248C" w:rsidP="0088248C">
      <w:pPr>
        <w:pStyle w:val="Bibliography"/>
        <w:rPr>
          <w:rFonts w:ascii="Calibri" w:cs="Calibri"/>
        </w:rPr>
      </w:pPr>
      <w:r w:rsidRPr="0088248C">
        <w:rPr>
          <w:rFonts w:ascii="Calibri" w:cs="Calibri"/>
        </w:rPr>
        <w:t>17.</w:t>
      </w:r>
      <w:r w:rsidRPr="0088248C">
        <w:rPr>
          <w:rFonts w:ascii="Calibri" w:cs="Calibri"/>
        </w:rPr>
        <w:tab/>
        <w:t xml:space="preserve">Haustein K. A double-blind, randomized, placebo-controlled multicentre trial of a nicotine chewing gum in smoking reduction. </w:t>
      </w:r>
      <w:r w:rsidRPr="0088248C">
        <w:rPr>
          <w:rFonts w:ascii="Calibri" w:cs="Calibri"/>
          <w:i/>
          <w:iCs/>
        </w:rPr>
        <w:t>Study ID 980-CHC-9021-0013 Unpubl Data</w:t>
      </w:r>
      <w:r w:rsidRPr="0088248C">
        <w:rPr>
          <w:rFonts w:ascii="Calibri" w:cs="Calibri"/>
        </w:rPr>
        <w:t>. Published online 2001.</w:t>
      </w:r>
    </w:p>
    <w:p w14:paraId="0E277CB1" w14:textId="77777777" w:rsidR="0088248C" w:rsidRPr="0088248C" w:rsidRDefault="0088248C" w:rsidP="0088248C">
      <w:pPr>
        <w:pStyle w:val="Bibliography"/>
        <w:rPr>
          <w:rFonts w:ascii="Calibri" w:cs="Calibri"/>
        </w:rPr>
      </w:pPr>
      <w:r w:rsidRPr="0088248C">
        <w:rPr>
          <w:rFonts w:ascii="Calibri" w:cs="Calibri"/>
        </w:rPr>
        <w:t>18.</w:t>
      </w:r>
      <w:r w:rsidRPr="0088248C">
        <w:rPr>
          <w:rFonts w:ascii="Calibri" w:cs="Calibri"/>
        </w:rPr>
        <w:tab/>
        <w:t xml:space="preserve">Batra A, Klingler K, Landfeldt B, Friederich H, Westin A, Danielsson T. Smoking reduction treatment with 4-mg nicotine gum: A double-blind, randomized, placebo-controlled study. </w:t>
      </w:r>
      <w:r w:rsidRPr="0088248C">
        <w:rPr>
          <w:rFonts w:ascii="Calibri" w:cs="Calibri"/>
          <w:i/>
          <w:iCs/>
        </w:rPr>
        <w:t>Clin Pharmacol Ther</w:t>
      </w:r>
      <w:r w:rsidRPr="0088248C">
        <w:rPr>
          <w:rFonts w:ascii="Calibri" w:cs="Calibri"/>
        </w:rPr>
        <w:t>. 2005;78(6):689-696. doi:10.1016/j.clpt.2005.08.019</w:t>
      </w:r>
    </w:p>
    <w:p w14:paraId="1BE759A3" w14:textId="77777777" w:rsidR="0088248C" w:rsidRPr="0088248C" w:rsidRDefault="0088248C" w:rsidP="0088248C">
      <w:pPr>
        <w:pStyle w:val="Bibliography"/>
        <w:rPr>
          <w:rFonts w:ascii="Calibri" w:cs="Calibri"/>
        </w:rPr>
      </w:pPr>
      <w:r w:rsidRPr="0088248C">
        <w:rPr>
          <w:rFonts w:ascii="Calibri" w:cs="Calibri"/>
        </w:rPr>
        <w:t>19.</w:t>
      </w:r>
      <w:r w:rsidRPr="0088248C">
        <w:rPr>
          <w:rFonts w:ascii="Calibri" w:cs="Calibri"/>
        </w:rPr>
        <w:tab/>
        <w:t xml:space="preserve">Bolliger CT. Smoking reduction with oral nicotine inhalers: double blind, randomised clinical trial of efficacy and safety. </w:t>
      </w:r>
      <w:r w:rsidRPr="0088248C">
        <w:rPr>
          <w:rFonts w:ascii="Calibri" w:cs="Calibri"/>
          <w:i/>
          <w:iCs/>
        </w:rPr>
        <w:t>BMJ</w:t>
      </w:r>
      <w:r w:rsidRPr="0088248C">
        <w:rPr>
          <w:rFonts w:ascii="Calibri" w:cs="Calibri"/>
        </w:rPr>
        <w:t>. 2000;321(7257):329-333. doi:10.1136/bmj.321.7257.329</w:t>
      </w:r>
    </w:p>
    <w:p w14:paraId="156689B3" w14:textId="77777777" w:rsidR="0088248C" w:rsidRPr="0088248C" w:rsidRDefault="0088248C" w:rsidP="0088248C">
      <w:pPr>
        <w:pStyle w:val="Bibliography"/>
        <w:rPr>
          <w:rFonts w:ascii="Calibri" w:cs="Calibri"/>
        </w:rPr>
      </w:pPr>
      <w:r w:rsidRPr="0088248C">
        <w:rPr>
          <w:rFonts w:ascii="Calibri" w:cs="Calibri"/>
        </w:rPr>
        <w:t>20.</w:t>
      </w:r>
      <w:r w:rsidRPr="0088248C">
        <w:rPr>
          <w:rFonts w:ascii="Calibri" w:cs="Calibri"/>
        </w:rPr>
        <w:tab/>
        <w:t xml:space="preserve">Rennard S, Glover E, Leischow S, et al. Efficacy of the nicotine inhaler in smoking reduction: A double-blind, randomized trial. </w:t>
      </w:r>
      <w:r w:rsidRPr="0088248C">
        <w:rPr>
          <w:rFonts w:ascii="Calibri" w:cs="Calibri"/>
          <w:i/>
          <w:iCs/>
        </w:rPr>
        <w:t>Nicotine Tob Res</w:t>
      </w:r>
      <w:r w:rsidRPr="0088248C">
        <w:rPr>
          <w:rFonts w:ascii="Calibri" w:cs="Calibri"/>
        </w:rPr>
        <w:t>. 2006;8(4):555-564. doi:10.1080/14622200600789916</w:t>
      </w:r>
    </w:p>
    <w:p w14:paraId="19BD5672" w14:textId="77777777" w:rsidR="0088248C" w:rsidRPr="0088248C" w:rsidRDefault="0088248C" w:rsidP="0088248C">
      <w:pPr>
        <w:pStyle w:val="Bibliography"/>
        <w:rPr>
          <w:rFonts w:ascii="Calibri" w:cs="Calibri"/>
        </w:rPr>
      </w:pPr>
      <w:r w:rsidRPr="0088248C">
        <w:rPr>
          <w:rFonts w:ascii="Calibri" w:cs="Calibri"/>
        </w:rPr>
        <w:t>21.</w:t>
      </w:r>
      <w:r w:rsidRPr="0088248C">
        <w:rPr>
          <w:rFonts w:ascii="Calibri" w:cs="Calibri"/>
        </w:rPr>
        <w:tab/>
        <w:t xml:space="preserve">Wennike P, Danielsson T, Landfeldt B, Westin Å, Tønnesen P. Smoking reduction promotes smoking cessation: results from a double blind, randomized, placebo-controlled trial of nicotine gum with 2-year follow-up: Smoking reduction with nicotine gum. </w:t>
      </w:r>
      <w:r w:rsidRPr="0088248C">
        <w:rPr>
          <w:rFonts w:ascii="Calibri" w:cs="Calibri"/>
          <w:i/>
          <w:iCs/>
        </w:rPr>
        <w:t>Addiction</w:t>
      </w:r>
      <w:r w:rsidRPr="0088248C">
        <w:rPr>
          <w:rFonts w:ascii="Calibri" w:cs="Calibri"/>
        </w:rPr>
        <w:t>. 2003;98(10):1395-1402. doi:10.1046/j.1360-0443.2003.00489.x</w:t>
      </w:r>
    </w:p>
    <w:p w14:paraId="0FAA12A8" w14:textId="77777777" w:rsidR="0088248C" w:rsidRPr="0088248C" w:rsidRDefault="0088248C" w:rsidP="0088248C">
      <w:pPr>
        <w:pStyle w:val="Bibliography"/>
        <w:rPr>
          <w:rFonts w:ascii="Calibri" w:cs="Calibri"/>
        </w:rPr>
      </w:pPr>
      <w:r w:rsidRPr="0088248C">
        <w:rPr>
          <w:rFonts w:ascii="Calibri" w:cs="Calibri"/>
        </w:rPr>
        <w:t>22.</w:t>
      </w:r>
      <w:r w:rsidRPr="0088248C">
        <w:rPr>
          <w:rFonts w:ascii="Calibri" w:cs="Calibri"/>
        </w:rPr>
        <w:tab/>
        <w:t xml:space="preserve">Shiyko MP, Li Y, Rindskopf D. Poisson Growth Mixture Modeling of Intensive Longitudinal Data: An Application to Smoking Cessation Behavior. </w:t>
      </w:r>
      <w:r w:rsidRPr="0088248C">
        <w:rPr>
          <w:rFonts w:ascii="Calibri" w:cs="Calibri"/>
          <w:i/>
          <w:iCs/>
        </w:rPr>
        <w:t>Struct Equ Model Multidiscip J</w:t>
      </w:r>
      <w:r w:rsidRPr="0088248C">
        <w:rPr>
          <w:rFonts w:ascii="Calibri" w:cs="Calibri"/>
        </w:rPr>
        <w:t>. 2012;19(1):65-85. doi:10.1080/10705511.2012.634722</w:t>
      </w:r>
    </w:p>
    <w:p w14:paraId="0A9A7633" w14:textId="77777777" w:rsidR="0088248C" w:rsidRPr="0088248C" w:rsidRDefault="0088248C" w:rsidP="0088248C">
      <w:pPr>
        <w:pStyle w:val="Bibliography"/>
        <w:rPr>
          <w:rFonts w:ascii="Calibri" w:cs="Calibri"/>
        </w:rPr>
      </w:pPr>
      <w:r w:rsidRPr="0088248C">
        <w:rPr>
          <w:rFonts w:ascii="Calibri" w:cs="Calibri"/>
        </w:rPr>
        <w:t>23.</w:t>
      </w:r>
      <w:r w:rsidRPr="0088248C">
        <w:rPr>
          <w:rFonts w:ascii="Calibri" w:cs="Calibri"/>
        </w:rPr>
        <w:tab/>
        <w:t>Weyenberg G, Lindson N, Klemperer E, Taylor G. Smoking reduction trajectories, and their association with smoking cessation: A secondary analysis of longitudinal RCT data. Published online August 30, 2022. doi:10.17605/OSF.IO/QH378</w:t>
      </w:r>
    </w:p>
    <w:p w14:paraId="62B53AB9" w14:textId="77777777" w:rsidR="0088248C" w:rsidRPr="0088248C" w:rsidRDefault="0088248C" w:rsidP="0088248C">
      <w:pPr>
        <w:pStyle w:val="Bibliography"/>
        <w:rPr>
          <w:rFonts w:ascii="Calibri" w:cs="Calibri"/>
        </w:rPr>
      </w:pPr>
      <w:r w:rsidRPr="0088248C">
        <w:rPr>
          <w:rFonts w:ascii="Calibri" w:cs="Calibri"/>
        </w:rPr>
        <w:t>24.</w:t>
      </w:r>
      <w:r w:rsidRPr="0088248C">
        <w:rPr>
          <w:rFonts w:ascii="Calibri" w:cs="Calibri"/>
        </w:rPr>
        <w:tab/>
        <w:t>Barrows A. mcneil-lca. Published online March 29, 2023. Accessed April 24, 2023. https://github.com/ajbarrows/mcneil-lca</w:t>
      </w:r>
    </w:p>
    <w:p w14:paraId="5D9AADE3" w14:textId="77777777" w:rsidR="0088248C" w:rsidRPr="0088248C" w:rsidRDefault="0088248C" w:rsidP="0088248C">
      <w:pPr>
        <w:pStyle w:val="Bibliography"/>
        <w:rPr>
          <w:rFonts w:ascii="Calibri" w:cs="Calibri"/>
        </w:rPr>
      </w:pPr>
      <w:r w:rsidRPr="0088248C">
        <w:rPr>
          <w:rFonts w:ascii="Calibri" w:cs="Calibri"/>
        </w:rPr>
        <w:lastRenderedPageBreak/>
        <w:t>25.</w:t>
      </w:r>
      <w:r w:rsidRPr="0088248C">
        <w:rPr>
          <w:rFonts w:ascii="Calibri" w:cs="Calibri"/>
        </w:rPr>
        <w:tab/>
        <w:t xml:space="preserve">Benowitz NL, Bernert JT, Foulds J, et al. Biochemical Verification of Tobacco Use and Abstinence: 2019 Update. </w:t>
      </w:r>
      <w:r w:rsidRPr="0088248C">
        <w:rPr>
          <w:rFonts w:ascii="Calibri" w:cs="Calibri"/>
          <w:i/>
          <w:iCs/>
        </w:rPr>
        <w:t>Nicotine Tob Res</w:t>
      </w:r>
      <w:r w:rsidRPr="0088248C">
        <w:rPr>
          <w:rFonts w:ascii="Calibri" w:cs="Calibri"/>
        </w:rPr>
        <w:t>. 2020;22(7):1086-1097. doi:10.1093/ntr/ntz132</w:t>
      </w:r>
    </w:p>
    <w:p w14:paraId="120DBFC6" w14:textId="77777777" w:rsidR="0088248C" w:rsidRPr="0088248C" w:rsidRDefault="0088248C" w:rsidP="0088248C">
      <w:pPr>
        <w:pStyle w:val="Bibliography"/>
        <w:rPr>
          <w:rFonts w:ascii="Calibri" w:cs="Calibri"/>
        </w:rPr>
      </w:pPr>
      <w:r w:rsidRPr="0088248C">
        <w:rPr>
          <w:rFonts w:ascii="Calibri" w:cs="Calibri"/>
        </w:rPr>
        <w:t>26.</w:t>
      </w:r>
      <w:r w:rsidRPr="0088248C">
        <w:rPr>
          <w:rFonts w:ascii="Calibri" w:cs="Calibri"/>
        </w:rPr>
        <w:tab/>
        <w:t xml:space="preserve">Fagerstrom KO, Heatherton TF, Kozlowski LT. Nicotine addiction and its assessment. </w:t>
      </w:r>
      <w:r w:rsidRPr="0088248C">
        <w:rPr>
          <w:rFonts w:ascii="Calibri" w:cs="Calibri"/>
          <w:i/>
          <w:iCs/>
        </w:rPr>
        <w:t>Ear Nose Throat J</w:t>
      </w:r>
      <w:r w:rsidRPr="0088248C">
        <w:rPr>
          <w:rFonts w:ascii="Calibri" w:cs="Calibri"/>
        </w:rPr>
        <w:t>. 1990;69(11):763-765.</w:t>
      </w:r>
    </w:p>
    <w:p w14:paraId="3482CE65" w14:textId="77777777" w:rsidR="0088248C" w:rsidRPr="0088248C" w:rsidRDefault="0088248C" w:rsidP="0088248C">
      <w:pPr>
        <w:pStyle w:val="Bibliography"/>
        <w:rPr>
          <w:rFonts w:ascii="Calibri" w:cs="Calibri"/>
        </w:rPr>
      </w:pPr>
      <w:r w:rsidRPr="0088248C">
        <w:rPr>
          <w:rFonts w:ascii="Calibri" w:cs="Calibri"/>
        </w:rPr>
        <w:t>27.</w:t>
      </w:r>
      <w:r w:rsidRPr="0088248C">
        <w:rPr>
          <w:rFonts w:ascii="Calibri" w:cs="Calibri"/>
        </w:rPr>
        <w:tab/>
        <w:t xml:space="preserve">Hays RD, Morales LS. The RAND-36 measure of health-related quality of life. </w:t>
      </w:r>
      <w:r w:rsidRPr="0088248C">
        <w:rPr>
          <w:rFonts w:ascii="Calibri" w:cs="Calibri"/>
          <w:i/>
          <w:iCs/>
        </w:rPr>
        <w:t>Ann Med</w:t>
      </w:r>
      <w:r w:rsidRPr="0088248C">
        <w:rPr>
          <w:rFonts w:ascii="Calibri" w:cs="Calibri"/>
        </w:rPr>
        <w:t>. 2001;33(5):350-357. doi:10.3109/07853890109002089</w:t>
      </w:r>
    </w:p>
    <w:p w14:paraId="1934CCC3" w14:textId="77777777" w:rsidR="0088248C" w:rsidRPr="0088248C" w:rsidRDefault="0088248C" w:rsidP="0088248C">
      <w:pPr>
        <w:pStyle w:val="Bibliography"/>
        <w:rPr>
          <w:rFonts w:ascii="Calibri" w:cs="Calibri"/>
        </w:rPr>
      </w:pPr>
      <w:r w:rsidRPr="0088248C">
        <w:rPr>
          <w:rFonts w:ascii="Calibri" w:cs="Calibri"/>
        </w:rPr>
        <w:t>28.</w:t>
      </w:r>
      <w:r w:rsidRPr="0088248C">
        <w:rPr>
          <w:rFonts w:ascii="Calibri" w:cs="Calibri"/>
        </w:rPr>
        <w:tab/>
        <w:t xml:space="preserve">Hays RD, Sherbourne CD, Mazel RM. The rand 36-item health survey 1.0. </w:t>
      </w:r>
      <w:r w:rsidRPr="0088248C">
        <w:rPr>
          <w:rFonts w:ascii="Calibri" w:cs="Calibri"/>
          <w:i/>
          <w:iCs/>
        </w:rPr>
        <w:t>Health Econ</w:t>
      </w:r>
      <w:r w:rsidRPr="0088248C">
        <w:rPr>
          <w:rFonts w:ascii="Calibri" w:cs="Calibri"/>
        </w:rPr>
        <w:t>. 1993;2(3):217-227. doi:10.1002/hec.4730020305</w:t>
      </w:r>
    </w:p>
    <w:p w14:paraId="19A0270A" w14:textId="77777777" w:rsidR="0088248C" w:rsidRPr="0088248C" w:rsidRDefault="0088248C" w:rsidP="0088248C">
      <w:pPr>
        <w:pStyle w:val="Bibliography"/>
        <w:rPr>
          <w:rFonts w:ascii="Calibri" w:cs="Calibri"/>
        </w:rPr>
      </w:pPr>
      <w:r w:rsidRPr="0088248C">
        <w:rPr>
          <w:rFonts w:ascii="Calibri" w:cs="Calibri"/>
        </w:rPr>
        <w:t>29.</w:t>
      </w:r>
      <w:r w:rsidRPr="0088248C">
        <w:rPr>
          <w:rFonts w:ascii="Calibri" w:cs="Calibri"/>
        </w:rPr>
        <w:tab/>
        <w:t xml:space="preserve">Hays RD, Prince-Embury S, Chen H. </w:t>
      </w:r>
      <w:r w:rsidRPr="0088248C">
        <w:rPr>
          <w:rFonts w:ascii="Calibri" w:cs="Calibri"/>
          <w:i/>
          <w:iCs/>
        </w:rPr>
        <w:t>RAND-36 Health Status Inventory</w:t>
      </w:r>
      <w:r w:rsidRPr="0088248C">
        <w:rPr>
          <w:rFonts w:ascii="Calibri" w:cs="Calibri"/>
        </w:rPr>
        <w:t>. Psychological Corporation San Antonio, TX; 1998.</w:t>
      </w:r>
    </w:p>
    <w:p w14:paraId="30066813" w14:textId="77777777" w:rsidR="0088248C" w:rsidRPr="0088248C" w:rsidRDefault="0088248C" w:rsidP="0088248C">
      <w:pPr>
        <w:pStyle w:val="Bibliography"/>
        <w:rPr>
          <w:rFonts w:ascii="Calibri" w:cs="Calibri"/>
        </w:rPr>
      </w:pPr>
      <w:r w:rsidRPr="0088248C">
        <w:rPr>
          <w:rFonts w:ascii="Calibri" w:cs="Calibri"/>
        </w:rPr>
        <w:t>30.</w:t>
      </w:r>
      <w:r w:rsidRPr="0088248C">
        <w:rPr>
          <w:rFonts w:ascii="Calibri" w:cs="Calibri"/>
        </w:rPr>
        <w:tab/>
        <w:t xml:space="preserve">Pepinsky TB. A Note on Listwise Deletion versus Multiple Imputation. </w:t>
      </w:r>
      <w:r w:rsidRPr="0088248C">
        <w:rPr>
          <w:rFonts w:ascii="Calibri" w:cs="Calibri"/>
          <w:i/>
          <w:iCs/>
        </w:rPr>
        <w:t>Polit Anal</w:t>
      </w:r>
      <w:r w:rsidRPr="0088248C">
        <w:rPr>
          <w:rFonts w:ascii="Calibri" w:cs="Calibri"/>
        </w:rPr>
        <w:t>. 2018;26(4):480-488. doi:10.1017/pan.2018.18</w:t>
      </w:r>
    </w:p>
    <w:p w14:paraId="00D378A6" w14:textId="77777777" w:rsidR="0088248C" w:rsidRPr="0088248C" w:rsidRDefault="0088248C" w:rsidP="0088248C">
      <w:pPr>
        <w:pStyle w:val="Bibliography"/>
        <w:rPr>
          <w:rFonts w:ascii="Calibri" w:cs="Calibri"/>
        </w:rPr>
      </w:pPr>
      <w:r w:rsidRPr="0088248C">
        <w:rPr>
          <w:rFonts w:ascii="Calibri" w:cs="Calibri"/>
        </w:rPr>
        <w:t>31.</w:t>
      </w:r>
      <w:r w:rsidRPr="0088248C">
        <w:rPr>
          <w:rFonts w:ascii="Calibri" w:cs="Calibri"/>
        </w:rPr>
        <w:tab/>
        <w:t xml:space="preserve">Proust-Lima C, Philipps V, Liquet B. Estimation of Extended Mixed Models Using Latent Classes and Latent Processes: The </w:t>
      </w:r>
      <w:r w:rsidRPr="0088248C">
        <w:rPr>
          <w:rFonts w:ascii="Calibri" w:cs="Calibri"/>
          <w:i/>
          <w:iCs/>
        </w:rPr>
        <w:t>R</w:t>
      </w:r>
      <w:r w:rsidRPr="0088248C">
        <w:rPr>
          <w:rFonts w:ascii="Calibri" w:cs="Calibri"/>
        </w:rPr>
        <w:t xml:space="preserve"> Package </w:t>
      </w:r>
      <w:r w:rsidRPr="0088248C">
        <w:rPr>
          <w:rFonts w:ascii="Calibri" w:cs="Calibri"/>
          <w:b/>
          <w:bCs/>
        </w:rPr>
        <w:t>lcmm</w:t>
      </w:r>
      <w:r w:rsidRPr="0088248C">
        <w:rPr>
          <w:rFonts w:ascii="Calibri" w:cs="Calibri"/>
        </w:rPr>
        <w:t xml:space="preserve">. </w:t>
      </w:r>
      <w:r w:rsidRPr="0088248C">
        <w:rPr>
          <w:rFonts w:ascii="Calibri" w:cs="Calibri"/>
          <w:i/>
          <w:iCs/>
        </w:rPr>
        <w:t>J Stat Softw</w:t>
      </w:r>
      <w:r w:rsidRPr="0088248C">
        <w:rPr>
          <w:rFonts w:ascii="Calibri" w:cs="Calibri"/>
        </w:rPr>
        <w:t>. 2017;78(2). doi:10.18637/jss.v078.i02</w:t>
      </w:r>
    </w:p>
    <w:p w14:paraId="4BC82051" w14:textId="77777777" w:rsidR="0088248C" w:rsidRPr="0088248C" w:rsidRDefault="0088248C" w:rsidP="0088248C">
      <w:pPr>
        <w:pStyle w:val="Bibliography"/>
        <w:rPr>
          <w:rFonts w:ascii="Calibri" w:cs="Calibri"/>
        </w:rPr>
      </w:pPr>
      <w:r w:rsidRPr="0088248C">
        <w:rPr>
          <w:rFonts w:ascii="Calibri" w:cs="Calibri"/>
        </w:rPr>
        <w:t>32.</w:t>
      </w:r>
      <w:r w:rsidRPr="0088248C">
        <w:rPr>
          <w:rFonts w:ascii="Calibri" w:cs="Calibri"/>
        </w:rPr>
        <w:tab/>
        <w:t xml:space="preserve">Proust-Lima C, Philipps V, Diakite A, Liquet B. </w:t>
      </w:r>
      <w:r w:rsidRPr="0088248C">
        <w:rPr>
          <w:rFonts w:ascii="Calibri" w:cs="Calibri"/>
          <w:i/>
          <w:iCs/>
        </w:rPr>
        <w:t>Lcmm: Extended Mixed Models Using Latent Classes and Latent Processes</w:t>
      </w:r>
      <w:r w:rsidRPr="0088248C">
        <w:rPr>
          <w:rFonts w:ascii="Calibri" w:cs="Calibri"/>
        </w:rPr>
        <w:t>.; 2022. https://cran.r-project.org/package=lcmm</w:t>
      </w:r>
    </w:p>
    <w:p w14:paraId="578C9D1D" w14:textId="77777777" w:rsidR="0088248C" w:rsidRPr="0088248C" w:rsidRDefault="0088248C" w:rsidP="0088248C">
      <w:pPr>
        <w:pStyle w:val="Bibliography"/>
        <w:rPr>
          <w:rFonts w:ascii="Calibri" w:cs="Calibri"/>
        </w:rPr>
      </w:pPr>
      <w:r w:rsidRPr="0088248C">
        <w:rPr>
          <w:rFonts w:ascii="Calibri" w:cs="Calibri"/>
        </w:rPr>
        <w:t>33.</w:t>
      </w:r>
      <w:r w:rsidRPr="0088248C">
        <w:rPr>
          <w:rFonts w:ascii="Calibri" w:cs="Calibri"/>
        </w:rPr>
        <w:tab/>
        <w:t xml:space="preserve">Hagenaars JA, McCutcheon AL, eds. </w:t>
      </w:r>
      <w:r w:rsidRPr="0088248C">
        <w:rPr>
          <w:rFonts w:ascii="Calibri" w:cs="Calibri"/>
          <w:i/>
          <w:iCs/>
        </w:rPr>
        <w:t>Applied Latent Class Analysis</w:t>
      </w:r>
      <w:r w:rsidRPr="0088248C">
        <w:rPr>
          <w:rFonts w:ascii="Calibri" w:cs="Calibri"/>
        </w:rPr>
        <w:t>. Cambridge University Press; 2002.</w:t>
      </w:r>
    </w:p>
    <w:p w14:paraId="48745719" w14:textId="77777777" w:rsidR="0088248C" w:rsidRPr="0088248C" w:rsidRDefault="0088248C" w:rsidP="0088248C">
      <w:pPr>
        <w:pStyle w:val="Bibliography"/>
        <w:rPr>
          <w:rFonts w:ascii="Calibri" w:cs="Calibri"/>
        </w:rPr>
      </w:pPr>
      <w:r w:rsidRPr="0088248C">
        <w:rPr>
          <w:rFonts w:ascii="Calibri" w:cs="Calibri"/>
        </w:rPr>
        <w:t>34.</w:t>
      </w:r>
      <w:r w:rsidRPr="0088248C">
        <w:rPr>
          <w:rFonts w:ascii="Calibri" w:cs="Calibri"/>
        </w:rPr>
        <w:tab/>
        <w:t xml:space="preserve">Friedman J, Hastie T, Tibshirani R. Regularization Paths for Generalized Linear Models via Coordinate Descent. </w:t>
      </w:r>
      <w:r w:rsidRPr="0088248C">
        <w:rPr>
          <w:rFonts w:ascii="Calibri" w:cs="Calibri"/>
          <w:i/>
          <w:iCs/>
        </w:rPr>
        <w:t>J Stat Softw</w:t>
      </w:r>
      <w:r w:rsidRPr="0088248C">
        <w:rPr>
          <w:rFonts w:ascii="Calibri" w:cs="Calibri"/>
        </w:rPr>
        <w:t>. 2010;33(1):1-22. doi:10.18637/jss.v033.i01</w:t>
      </w:r>
    </w:p>
    <w:p w14:paraId="323E33B3" w14:textId="77777777" w:rsidR="0088248C" w:rsidRPr="0088248C" w:rsidRDefault="0088248C" w:rsidP="0088248C">
      <w:pPr>
        <w:pStyle w:val="Bibliography"/>
        <w:rPr>
          <w:rFonts w:ascii="Calibri" w:cs="Calibri"/>
        </w:rPr>
      </w:pPr>
      <w:r w:rsidRPr="0088248C">
        <w:rPr>
          <w:rFonts w:ascii="Calibri" w:cs="Calibri"/>
        </w:rPr>
        <w:t>35.</w:t>
      </w:r>
      <w:r w:rsidRPr="0088248C">
        <w:rPr>
          <w:rFonts w:ascii="Calibri" w:cs="Calibri"/>
        </w:rPr>
        <w:tab/>
        <w:t xml:space="preserve">Simon N, Friedman J, Hastie T, Tibshirani R. Regularization Paths for Cox’s Proportional Hazards Model via Coordinate Descent. </w:t>
      </w:r>
      <w:r w:rsidRPr="0088248C">
        <w:rPr>
          <w:rFonts w:ascii="Calibri" w:cs="Calibri"/>
          <w:i/>
          <w:iCs/>
        </w:rPr>
        <w:t>J Stat Softw</w:t>
      </w:r>
      <w:r w:rsidRPr="0088248C">
        <w:rPr>
          <w:rFonts w:ascii="Calibri" w:cs="Calibri"/>
        </w:rPr>
        <w:t>. 2011;39(5):1-13. doi:10.18637/jss.v039.i05</w:t>
      </w:r>
    </w:p>
    <w:p w14:paraId="175216CC" w14:textId="77777777" w:rsidR="0088248C" w:rsidRPr="0088248C" w:rsidRDefault="0088248C" w:rsidP="0088248C">
      <w:pPr>
        <w:pStyle w:val="Bibliography"/>
        <w:rPr>
          <w:rFonts w:ascii="Calibri" w:cs="Calibri"/>
        </w:rPr>
      </w:pPr>
      <w:r w:rsidRPr="0088248C">
        <w:rPr>
          <w:rFonts w:ascii="Calibri" w:cs="Calibri"/>
        </w:rPr>
        <w:t>36.</w:t>
      </w:r>
      <w:r w:rsidRPr="0088248C">
        <w:rPr>
          <w:rFonts w:ascii="Calibri" w:cs="Calibri"/>
        </w:rPr>
        <w:tab/>
        <w:t xml:space="preserve">Breiman L, Friedman JH, Olshen RA, Stone CJ. </w:t>
      </w:r>
      <w:r w:rsidRPr="0088248C">
        <w:rPr>
          <w:rFonts w:ascii="Calibri" w:cs="Calibri"/>
          <w:i/>
          <w:iCs/>
        </w:rPr>
        <w:t>Classification And Regression Trees</w:t>
      </w:r>
      <w:r w:rsidRPr="0088248C">
        <w:rPr>
          <w:rFonts w:ascii="Calibri" w:cs="Calibri"/>
        </w:rPr>
        <w:t>. 1st ed. Routledge; 2017. doi:10.1201/9781315139470</w:t>
      </w:r>
    </w:p>
    <w:p w14:paraId="43414F80" w14:textId="77777777" w:rsidR="0088248C" w:rsidRPr="0088248C" w:rsidRDefault="0088248C" w:rsidP="0088248C">
      <w:pPr>
        <w:pStyle w:val="Bibliography"/>
        <w:rPr>
          <w:rFonts w:ascii="Calibri" w:cs="Calibri"/>
        </w:rPr>
      </w:pPr>
      <w:r w:rsidRPr="0088248C">
        <w:rPr>
          <w:rFonts w:ascii="Calibri" w:cs="Calibri"/>
        </w:rPr>
        <w:t>37.</w:t>
      </w:r>
      <w:r w:rsidRPr="0088248C">
        <w:rPr>
          <w:rFonts w:ascii="Calibri" w:cs="Calibri"/>
        </w:rPr>
        <w:tab/>
        <w:t xml:space="preserve">Mason SJ, Graham NE. Areas beneath the relative operating characteristics (ROC) and relative operating levels (ROL) curves: Statistical significance and interpretation. </w:t>
      </w:r>
      <w:r w:rsidRPr="0088248C">
        <w:rPr>
          <w:rFonts w:ascii="Calibri" w:cs="Calibri"/>
          <w:i/>
          <w:iCs/>
        </w:rPr>
        <w:t>Q J R Meteorol Soc</w:t>
      </w:r>
      <w:r w:rsidRPr="0088248C">
        <w:rPr>
          <w:rFonts w:ascii="Calibri" w:cs="Calibri"/>
        </w:rPr>
        <w:t>. 2002;128(584):2145-2166. doi:10.1256/003590002320603584</w:t>
      </w:r>
    </w:p>
    <w:p w14:paraId="3B93AE9A" w14:textId="77777777" w:rsidR="0088248C" w:rsidRPr="0088248C" w:rsidRDefault="0088248C" w:rsidP="0088248C">
      <w:pPr>
        <w:pStyle w:val="Bibliography"/>
        <w:rPr>
          <w:rFonts w:ascii="Calibri" w:cs="Calibri"/>
        </w:rPr>
      </w:pPr>
      <w:r w:rsidRPr="0088248C">
        <w:rPr>
          <w:rFonts w:ascii="Calibri" w:cs="Calibri"/>
        </w:rPr>
        <w:t>38.</w:t>
      </w:r>
      <w:r w:rsidRPr="0088248C">
        <w:rPr>
          <w:rFonts w:ascii="Calibri" w:cs="Calibri"/>
        </w:rPr>
        <w:tab/>
        <w:t xml:space="preserve">Lindson-Hawley N, Shinkins B, West R, Michie S, Aveyard P. Does cigarette reduction while using nicotine replacement therapy prior to a quit attempt predict abstinence following quit date?: Does cigarette reduction predict abstinence? </w:t>
      </w:r>
      <w:r w:rsidRPr="0088248C">
        <w:rPr>
          <w:rFonts w:ascii="Calibri" w:cs="Calibri"/>
          <w:i/>
          <w:iCs/>
        </w:rPr>
        <w:t>Addiction</w:t>
      </w:r>
      <w:r w:rsidRPr="0088248C">
        <w:rPr>
          <w:rFonts w:ascii="Calibri" w:cs="Calibri"/>
        </w:rPr>
        <w:t>. 2016;111(7):1275-1282. doi:10.1111/add.13330</w:t>
      </w:r>
    </w:p>
    <w:p w14:paraId="2B9E2044" w14:textId="77777777" w:rsidR="0088248C" w:rsidRPr="0088248C" w:rsidRDefault="0088248C" w:rsidP="0088248C">
      <w:pPr>
        <w:pStyle w:val="Bibliography"/>
        <w:rPr>
          <w:rFonts w:ascii="Calibri" w:cs="Calibri"/>
        </w:rPr>
      </w:pPr>
      <w:r w:rsidRPr="0088248C">
        <w:rPr>
          <w:rFonts w:ascii="Calibri" w:cs="Calibri"/>
        </w:rPr>
        <w:lastRenderedPageBreak/>
        <w:t>39.</w:t>
      </w:r>
      <w:r w:rsidRPr="0088248C">
        <w:rPr>
          <w:rFonts w:ascii="Calibri" w:cs="Calibri"/>
        </w:rPr>
        <w:tab/>
        <w:t xml:space="preserve">Klemperer EM, Hughes JR. Does the Magnitude of Reduction in Cigarettes Per Day Predict Smoking Cessation? A Qualitative Review. </w:t>
      </w:r>
      <w:r w:rsidRPr="0088248C">
        <w:rPr>
          <w:rFonts w:ascii="Calibri" w:cs="Calibri"/>
          <w:i/>
          <w:iCs/>
        </w:rPr>
        <w:t>Nicotine Tob Res</w:t>
      </w:r>
      <w:r w:rsidRPr="0088248C">
        <w:rPr>
          <w:rFonts w:ascii="Calibri" w:cs="Calibri"/>
        </w:rPr>
        <w:t>. Published online March 5, 2015. doi:10.1093/ntr/ntv058</w:t>
      </w:r>
    </w:p>
    <w:p w14:paraId="6C488DC4" w14:textId="77777777" w:rsidR="0088248C" w:rsidRPr="0088248C" w:rsidRDefault="0088248C" w:rsidP="0088248C">
      <w:pPr>
        <w:pStyle w:val="Bibliography"/>
        <w:rPr>
          <w:rFonts w:ascii="Calibri" w:cs="Calibri"/>
        </w:rPr>
      </w:pPr>
      <w:r w:rsidRPr="0088248C">
        <w:rPr>
          <w:rFonts w:ascii="Calibri" w:cs="Calibri"/>
        </w:rPr>
        <w:t>40.</w:t>
      </w:r>
      <w:r w:rsidRPr="0088248C">
        <w:rPr>
          <w:rFonts w:ascii="Calibri" w:cs="Calibri"/>
        </w:rPr>
        <w:tab/>
        <w:t xml:space="preserve">Borrelli B, Gaynor S, Tooley E, Armitage CJ, Wearden A, Bartlett YK. Identification of three different types of smokers who are not motivated to quit: Results from a latent class analysis. </w:t>
      </w:r>
      <w:r w:rsidRPr="0088248C">
        <w:rPr>
          <w:rFonts w:ascii="Calibri" w:cs="Calibri"/>
          <w:i/>
          <w:iCs/>
        </w:rPr>
        <w:t>Health Psychol</w:t>
      </w:r>
      <w:r w:rsidRPr="0088248C">
        <w:rPr>
          <w:rFonts w:ascii="Calibri" w:cs="Calibri"/>
        </w:rPr>
        <w:t>. 2018;37(2):179-187. doi:10.1037/hea0000561</w:t>
      </w:r>
    </w:p>
    <w:p w14:paraId="367399D4" w14:textId="77777777" w:rsidR="0088248C" w:rsidRPr="0088248C" w:rsidRDefault="0088248C" w:rsidP="0088248C">
      <w:pPr>
        <w:pStyle w:val="Bibliography"/>
        <w:rPr>
          <w:rFonts w:ascii="Calibri" w:cs="Calibri"/>
        </w:rPr>
      </w:pPr>
      <w:r w:rsidRPr="0088248C">
        <w:rPr>
          <w:rFonts w:ascii="Calibri" w:cs="Calibri"/>
        </w:rPr>
        <w:t>41.</w:t>
      </w:r>
      <w:r w:rsidRPr="0088248C">
        <w:rPr>
          <w:rFonts w:ascii="Calibri" w:cs="Calibri"/>
        </w:rPr>
        <w:tab/>
        <w:t xml:space="preserve">Hughes JR, Carpenter MJ. The feasibility of smoking reduction: an update. </w:t>
      </w:r>
      <w:r w:rsidRPr="0088248C">
        <w:rPr>
          <w:rFonts w:ascii="Calibri" w:cs="Calibri"/>
          <w:i/>
          <w:iCs/>
        </w:rPr>
        <w:t>Addiction</w:t>
      </w:r>
      <w:r w:rsidRPr="0088248C">
        <w:rPr>
          <w:rFonts w:ascii="Calibri" w:cs="Calibri"/>
        </w:rPr>
        <w:t>. 2005;100(8):1074-1089. doi:10.1111/j.1360-0443.2005.01174.x</w:t>
      </w:r>
    </w:p>
    <w:p w14:paraId="447B4CD8" w14:textId="08936483" w:rsidR="00A12364" w:rsidRPr="006A4A32" w:rsidRDefault="00A12364" w:rsidP="00B972A9">
      <w:pPr>
        <w:rPr>
          <w:vertAlign w:val="subscript"/>
        </w:rPr>
      </w:pPr>
      <w:r>
        <w:fldChar w:fldCharType="end"/>
      </w:r>
    </w:p>
    <w:p w14:paraId="06782F1C" w14:textId="77777777" w:rsidR="00B972A9" w:rsidRDefault="00B972A9" w:rsidP="00B972A9"/>
    <w:p w14:paraId="53D238E8" w14:textId="77777777" w:rsidR="00B972A9" w:rsidRDefault="00B972A9" w:rsidP="00B972A9"/>
    <w:p w14:paraId="571E219B" w14:textId="77777777" w:rsidR="00B972A9" w:rsidRDefault="00B972A9" w:rsidP="00B972A9"/>
    <w:p w14:paraId="19218E56" w14:textId="77777777" w:rsidR="00B972A9" w:rsidRDefault="00B972A9" w:rsidP="00B972A9"/>
    <w:p w14:paraId="3683F6E0" w14:textId="77777777" w:rsidR="00B972A9" w:rsidRDefault="00B972A9" w:rsidP="00B972A9"/>
    <w:p w14:paraId="13FB046C" w14:textId="77777777" w:rsidR="003D620A" w:rsidRDefault="003D620A" w:rsidP="00B972A9"/>
    <w:p w14:paraId="3B2E21F2" w14:textId="77777777" w:rsidR="003D620A" w:rsidRDefault="003D620A" w:rsidP="00B972A9"/>
    <w:p w14:paraId="67AA0D69" w14:textId="77777777" w:rsidR="006C146D" w:rsidRDefault="006C146D" w:rsidP="00B972A9"/>
    <w:p w14:paraId="2A077AA9" w14:textId="77777777" w:rsidR="006C146D" w:rsidRDefault="006C146D" w:rsidP="00B972A9"/>
    <w:p w14:paraId="2D8D32BB" w14:textId="77777777" w:rsidR="006C146D" w:rsidRDefault="006C146D" w:rsidP="00B972A9"/>
    <w:p w14:paraId="554EF75E" w14:textId="77777777" w:rsidR="006C146D" w:rsidRDefault="006C146D" w:rsidP="00B972A9"/>
    <w:p w14:paraId="02C249BE" w14:textId="77777777" w:rsidR="006C146D" w:rsidRDefault="006C146D" w:rsidP="00B972A9"/>
    <w:p w14:paraId="278BC77C" w14:textId="77777777" w:rsidR="006C146D" w:rsidRDefault="006C146D" w:rsidP="00B972A9"/>
    <w:p w14:paraId="56CED430" w14:textId="77777777" w:rsidR="006C146D" w:rsidRDefault="006C146D" w:rsidP="00B972A9"/>
    <w:p w14:paraId="74D546D6" w14:textId="77777777" w:rsidR="006C146D" w:rsidRDefault="006C146D" w:rsidP="00B972A9"/>
    <w:p w14:paraId="158E74C9" w14:textId="77777777" w:rsidR="006C146D" w:rsidRDefault="006C146D" w:rsidP="00B972A9"/>
    <w:p w14:paraId="79099B4C" w14:textId="77777777" w:rsidR="006C146D" w:rsidRDefault="006C146D" w:rsidP="00B972A9"/>
    <w:p w14:paraId="560FCEC1" w14:textId="77777777" w:rsidR="006C146D" w:rsidRDefault="006C146D" w:rsidP="00B972A9"/>
    <w:p w14:paraId="1ED53D5A" w14:textId="77777777" w:rsidR="006C146D" w:rsidRDefault="006C146D" w:rsidP="00B972A9"/>
    <w:p w14:paraId="010F51EA" w14:textId="77777777" w:rsidR="006C146D" w:rsidRDefault="006C146D" w:rsidP="00B972A9"/>
    <w:p w14:paraId="245CBF9F" w14:textId="77777777" w:rsidR="006C146D" w:rsidRDefault="006C146D" w:rsidP="00B972A9"/>
    <w:p w14:paraId="6B340C94" w14:textId="77777777" w:rsidR="006C146D" w:rsidRDefault="006C146D" w:rsidP="00B972A9"/>
    <w:p w14:paraId="3A52B86F" w14:textId="77777777" w:rsidR="006C146D" w:rsidRDefault="006C146D" w:rsidP="00B972A9"/>
    <w:p w14:paraId="77F35856" w14:textId="77777777" w:rsidR="006C146D" w:rsidRDefault="006C146D" w:rsidP="00B972A9"/>
    <w:p w14:paraId="317DF649" w14:textId="77777777" w:rsidR="006C146D" w:rsidRDefault="006C146D" w:rsidP="00B972A9"/>
    <w:p w14:paraId="2A790E73" w14:textId="77777777" w:rsidR="004A3A2D" w:rsidRDefault="004A3A2D" w:rsidP="00B972A9"/>
    <w:p w14:paraId="6F9E2373" w14:textId="77777777" w:rsidR="004A3A2D" w:rsidRDefault="004A3A2D" w:rsidP="00B972A9"/>
    <w:p w14:paraId="1484D66D" w14:textId="77777777" w:rsidR="004A3A2D" w:rsidRDefault="004A3A2D" w:rsidP="00B972A9"/>
    <w:p w14:paraId="47418A11" w14:textId="77777777" w:rsidR="004A3A2D" w:rsidRDefault="004A3A2D" w:rsidP="00B972A9"/>
    <w:p w14:paraId="0C55A5E0" w14:textId="57576FC5" w:rsidR="00B50F5E" w:rsidRPr="00B972A9" w:rsidRDefault="003931B1" w:rsidP="00B972A9">
      <w:r>
        <w:br w:type="page"/>
      </w:r>
    </w:p>
    <w:p w14:paraId="0E61EDBC" w14:textId="77FD9765" w:rsidR="00D946B1" w:rsidRDefault="0074105C" w:rsidP="00D946B1">
      <w:pPr>
        <w:pStyle w:val="Heading1"/>
      </w:pPr>
      <w:r>
        <w:lastRenderedPageBreak/>
        <w:t>TABLES</w:t>
      </w:r>
    </w:p>
    <w:p w14:paraId="63E06549" w14:textId="77777777" w:rsidR="00ED79EE" w:rsidRPr="00ED79EE" w:rsidRDefault="00ED79EE" w:rsidP="00ED79EE"/>
    <w:p w14:paraId="54680001" w14:textId="0EED2F3C" w:rsidR="00B972A9" w:rsidRDefault="00F829B7" w:rsidP="00B972A9">
      <w:pPr>
        <w:pStyle w:val="Caption"/>
        <w:keepNext/>
      </w:pPr>
      <w:r w:rsidRPr="00F829B7">
        <w:rPr>
          <w:b/>
          <w:bCs/>
        </w:rPr>
        <w:t>Table 1</w:t>
      </w:r>
      <w:r>
        <w:t xml:space="preserve"> </w:t>
      </w:r>
      <w:r w:rsidR="00B972A9">
        <w:t>Participant characteristics by assigned latent class.</w:t>
      </w:r>
    </w:p>
    <w:tbl>
      <w:tblPr>
        <w:tblW w:w="5000" w:type="pct"/>
        <w:tblBorders>
          <w:top w:val="single" w:sz="4" w:space="0" w:color="auto"/>
          <w:bottom w:val="single" w:sz="4" w:space="0" w:color="auto"/>
        </w:tblBorders>
        <w:shd w:val="clear" w:color="auto" w:fill="CED7E7"/>
        <w:tblLook w:val="04A0" w:firstRow="1" w:lastRow="0" w:firstColumn="1" w:lastColumn="0" w:noHBand="0" w:noVBand="1"/>
      </w:tblPr>
      <w:tblGrid>
        <w:gridCol w:w="1560"/>
        <w:gridCol w:w="1560"/>
        <w:gridCol w:w="1560"/>
        <w:gridCol w:w="1560"/>
        <w:gridCol w:w="1560"/>
        <w:gridCol w:w="1560"/>
      </w:tblGrid>
      <w:tr w:rsidR="009976C4" w:rsidRPr="00502708" w14:paraId="47DC4BB2" w14:textId="77777777" w:rsidTr="00A6659A">
        <w:trPr>
          <w:trHeight w:val="144"/>
        </w:trPr>
        <w:tc>
          <w:tcPr>
            <w:tcW w:w="833" w:type="pct"/>
            <w:tcBorders>
              <w:top w:val="single" w:sz="4" w:space="0" w:color="auto"/>
              <w:bottom w:val="nil"/>
            </w:tcBorders>
            <w:shd w:val="clear" w:color="auto" w:fill="auto"/>
            <w:tcMar>
              <w:top w:w="80" w:type="dxa"/>
              <w:left w:w="80" w:type="dxa"/>
              <w:bottom w:w="80" w:type="dxa"/>
              <w:right w:w="80" w:type="dxa"/>
            </w:tcMar>
          </w:tcPr>
          <w:p w14:paraId="7523019C" w14:textId="77777777" w:rsidR="00502708" w:rsidRPr="00665D6F" w:rsidRDefault="00502708" w:rsidP="009976C4">
            <w:pPr>
              <w:rPr>
                <w:rFonts w:cstheme="minorHAnsi"/>
                <w:sz w:val="20"/>
                <w:szCs w:val="20"/>
              </w:rPr>
            </w:pPr>
          </w:p>
        </w:tc>
        <w:tc>
          <w:tcPr>
            <w:tcW w:w="833" w:type="pct"/>
            <w:tcBorders>
              <w:top w:val="single" w:sz="4" w:space="0" w:color="auto"/>
              <w:bottom w:val="nil"/>
            </w:tcBorders>
            <w:shd w:val="clear" w:color="auto" w:fill="auto"/>
            <w:tcMar>
              <w:top w:w="80" w:type="dxa"/>
              <w:left w:w="80" w:type="dxa"/>
              <w:bottom w:w="80" w:type="dxa"/>
              <w:right w:w="80" w:type="dxa"/>
            </w:tcMar>
          </w:tcPr>
          <w:p w14:paraId="5B01C36B"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Full Cohort</w:t>
            </w:r>
          </w:p>
        </w:tc>
        <w:tc>
          <w:tcPr>
            <w:tcW w:w="833" w:type="pct"/>
            <w:tcBorders>
              <w:top w:val="single" w:sz="4" w:space="0" w:color="auto"/>
              <w:bottom w:val="nil"/>
            </w:tcBorders>
            <w:shd w:val="clear" w:color="auto" w:fill="auto"/>
            <w:tcMar>
              <w:top w:w="80" w:type="dxa"/>
              <w:left w:w="80" w:type="dxa"/>
              <w:bottom w:w="80" w:type="dxa"/>
              <w:right w:w="80" w:type="dxa"/>
            </w:tcMar>
          </w:tcPr>
          <w:p w14:paraId="6DB2C28D"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Analysis Sample</w:t>
            </w:r>
          </w:p>
        </w:tc>
        <w:tc>
          <w:tcPr>
            <w:tcW w:w="833" w:type="pct"/>
            <w:tcBorders>
              <w:top w:val="single" w:sz="4" w:space="0" w:color="auto"/>
              <w:bottom w:val="nil"/>
            </w:tcBorders>
            <w:shd w:val="clear" w:color="auto" w:fill="auto"/>
            <w:tcMar>
              <w:top w:w="80" w:type="dxa"/>
              <w:left w:w="80" w:type="dxa"/>
              <w:bottom w:w="80" w:type="dxa"/>
              <w:right w:w="80" w:type="dxa"/>
            </w:tcMar>
          </w:tcPr>
          <w:p w14:paraId="7DDE7D86"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Class 1</w:t>
            </w:r>
          </w:p>
        </w:tc>
        <w:tc>
          <w:tcPr>
            <w:tcW w:w="833" w:type="pct"/>
            <w:tcBorders>
              <w:top w:val="single" w:sz="4" w:space="0" w:color="auto"/>
              <w:bottom w:val="nil"/>
            </w:tcBorders>
            <w:shd w:val="clear" w:color="auto" w:fill="auto"/>
            <w:tcMar>
              <w:top w:w="80" w:type="dxa"/>
              <w:left w:w="80" w:type="dxa"/>
              <w:bottom w:w="80" w:type="dxa"/>
              <w:right w:w="80" w:type="dxa"/>
            </w:tcMar>
          </w:tcPr>
          <w:p w14:paraId="5B8289DF"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Class 2</w:t>
            </w:r>
          </w:p>
        </w:tc>
        <w:tc>
          <w:tcPr>
            <w:tcW w:w="833" w:type="pct"/>
            <w:tcBorders>
              <w:top w:val="single" w:sz="4" w:space="0" w:color="auto"/>
              <w:bottom w:val="nil"/>
            </w:tcBorders>
            <w:shd w:val="clear" w:color="auto" w:fill="auto"/>
            <w:tcMar>
              <w:top w:w="80" w:type="dxa"/>
              <w:left w:w="80" w:type="dxa"/>
              <w:bottom w:w="80" w:type="dxa"/>
              <w:right w:w="80" w:type="dxa"/>
            </w:tcMar>
          </w:tcPr>
          <w:p w14:paraId="39F00428"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Class 3</w:t>
            </w:r>
          </w:p>
        </w:tc>
      </w:tr>
      <w:tr w:rsidR="009976C4" w:rsidRPr="00502708" w14:paraId="7D86ADE3" w14:textId="77777777" w:rsidTr="00A6659A">
        <w:trPr>
          <w:trHeight w:val="144"/>
        </w:trPr>
        <w:tc>
          <w:tcPr>
            <w:tcW w:w="833" w:type="pct"/>
            <w:tcBorders>
              <w:top w:val="nil"/>
              <w:bottom w:val="single" w:sz="4" w:space="0" w:color="auto"/>
            </w:tcBorders>
            <w:shd w:val="clear" w:color="auto" w:fill="auto"/>
            <w:tcMar>
              <w:top w:w="80" w:type="dxa"/>
              <w:left w:w="80" w:type="dxa"/>
              <w:bottom w:w="80" w:type="dxa"/>
              <w:right w:w="80" w:type="dxa"/>
            </w:tcMar>
          </w:tcPr>
          <w:p w14:paraId="6950CB58"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N (%)</w:t>
            </w:r>
          </w:p>
        </w:tc>
        <w:tc>
          <w:tcPr>
            <w:tcW w:w="833" w:type="pct"/>
            <w:tcBorders>
              <w:top w:val="nil"/>
              <w:bottom w:val="single" w:sz="4" w:space="0" w:color="auto"/>
            </w:tcBorders>
            <w:shd w:val="clear" w:color="auto" w:fill="auto"/>
            <w:tcMar>
              <w:top w:w="80" w:type="dxa"/>
              <w:left w:w="80" w:type="dxa"/>
              <w:bottom w:w="80" w:type="dxa"/>
              <w:right w:w="80" w:type="dxa"/>
            </w:tcMar>
          </w:tcPr>
          <w:p w14:paraId="5B95ED7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2066</w:t>
            </w:r>
          </w:p>
        </w:tc>
        <w:tc>
          <w:tcPr>
            <w:tcW w:w="833" w:type="pct"/>
            <w:tcBorders>
              <w:top w:val="nil"/>
              <w:bottom w:val="single" w:sz="4" w:space="0" w:color="auto"/>
            </w:tcBorders>
            <w:shd w:val="clear" w:color="auto" w:fill="auto"/>
            <w:tcMar>
              <w:top w:w="80" w:type="dxa"/>
              <w:left w:w="80" w:type="dxa"/>
              <w:bottom w:w="80" w:type="dxa"/>
              <w:right w:w="80" w:type="dxa"/>
            </w:tcMar>
          </w:tcPr>
          <w:p w14:paraId="21C31FA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1783 (100)</w:t>
            </w:r>
          </w:p>
        </w:tc>
        <w:tc>
          <w:tcPr>
            <w:tcW w:w="833" w:type="pct"/>
            <w:tcBorders>
              <w:top w:val="nil"/>
              <w:bottom w:val="single" w:sz="4" w:space="0" w:color="auto"/>
            </w:tcBorders>
            <w:shd w:val="clear" w:color="auto" w:fill="auto"/>
            <w:tcMar>
              <w:top w:w="80" w:type="dxa"/>
              <w:left w:w="80" w:type="dxa"/>
              <w:bottom w:w="80" w:type="dxa"/>
              <w:right w:w="80" w:type="dxa"/>
            </w:tcMar>
          </w:tcPr>
          <w:p w14:paraId="55A14EEF"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186 (10.4)</w:t>
            </w:r>
          </w:p>
        </w:tc>
        <w:tc>
          <w:tcPr>
            <w:tcW w:w="833" w:type="pct"/>
            <w:tcBorders>
              <w:top w:val="nil"/>
              <w:bottom w:val="single" w:sz="4" w:space="0" w:color="auto"/>
            </w:tcBorders>
            <w:shd w:val="clear" w:color="auto" w:fill="auto"/>
            <w:tcMar>
              <w:top w:w="80" w:type="dxa"/>
              <w:left w:w="80" w:type="dxa"/>
              <w:bottom w:w="80" w:type="dxa"/>
              <w:right w:w="80" w:type="dxa"/>
            </w:tcMar>
          </w:tcPr>
          <w:p w14:paraId="285E12CC"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803 (45.0)</w:t>
            </w:r>
          </w:p>
        </w:tc>
        <w:tc>
          <w:tcPr>
            <w:tcW w:w="833" w:type="pct"/>
            <w:tcBorders>
              <w:top w:val="nil"/>
              <w:bottom w:val="single" w:sz="4" w:space="0" w:color="auto"/>
            </w:tcBorders>
            <w:shd w:val="clear" w:color="auto" w:fill="auto"/>
            <w:tcMar>
              <w:top w:w="80" w:type="dxa"/>
              <w:left w:w="80" w:type="dxa"/>
              <w:bottom w:w="80" w:type="dxa"/>
              <w:right w:w="80" w:type="dxa"/>
            </w:tcMar>
          </w:tcPr>
          <w:p w14:paraId="3C03EC2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794 (44.5)</w:t>
            </w:r>
          </w:p>
        </w:tc>
      </w:tr>
      <w:tr w:rsidR="009976C4" w:rsidRPr="00502708" w14:paraId="0BCB688D" w14:textId="77777777" w:rsidTr="00A6659A">
        <w:trPr>
          <w:trHeight w:val="144"/>
        </w:trPr>
        <w:tc>
          <w:tcPr>
            <w:tcW w:w="833" w:type="pct"/>
            <w:tcBorders>
              <w:top w:val="single" w:sz="4" w:space="0" w:color="auto"/>
            </w:tcBorders>
            <w:shd w:val="clear" w:color="auto" w:fill="auto"/>
            <w:tcMar>
              <w:top w:w="80" w:type="dxa"/>
              <w:left w:w="80" w:type="dxa"/>
              <w:bottom w:w="80" w:type="dxa"/>
              <w:right w:w="80" w:type="dxa"/>
            </w:tcMar>
          </w:tcPr>
          <w:p w14:paraId="32C9DFF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Study Site (%)</w:t>
            </w:r>
          </w:p>
        </w:tc>
        <w:tc>
          <w:tcPr>
            <w:tcW w:w="833" w:type="pct"/>
            <w:tcBorders>
              <w:top w:val="single" w:sz="4" w:space="0" w:color="auto"/>
            </w:tcBorders>
            <w:shd w:val="clear" w:color="auto" w:fill="auto"/>
            <w:tcMar>
              <w:top w:w="80" w:type="dxa"/>
              <w:left w:w="80" w:type="dxa"/>
              <w:bottom w:w="80" w:type="dxa"/>
              <w:right w:w="80" w:type="dxa"/>
            </w:tcMar>
          </w:tcPr>
          <w:p w14:paraId="05A2D6F0" w14:textId="77777777" w:rsidR="00502708" w:rsidRPr="00665D6F" w:rsidRDefault="00502708" w:rsidP="009976C4">
            <w:pPr>
              <w:rPr>
                <w:rFonts w:cstheme="minorHAnsi"/>
                <w:sz w:val="20"/>
                <w:szCs w:val="20"/>
              </w:rPr>
            </w:pPr>
          </w:p>
        </w:tc>
        <w:tc>
          <w:tcPr>
            <w:tcW w:w="833" w:type="pct"/>
            <w:tcBorders>
              <w:top w:val="single" w:sz="4" w:space="0" w:color="auto"/>
            </w:tcBorders>
            <w:shd w:val="clear" w:color="auto" w:fill="auto"/>
            <w:tcMar>
              <w:top w:w="80" w:type="dxa"/>
              <w:left w:w="80" w:type="dxa"/>
              <w:bottom w:w="80" w:type="dxa"/>
              <w:right w:w="80" w:type="dxa"/>
            </w:tcMar>
          </w:tcPr>
          <w:p w14:paraId="531C697D" w14:textId="77777777" w:rsidR="00502708" w:rsidRPr="00665D6F" w:rsidRDefault="00502708" w:rsidP="009976C4">
            <w:pPr>
              <w:rPr>
                <w:rFonts w:cstheme="minorHAnsi"/>
                <w:sz w:val="20"/>
                <w:szCs w:val="20"/>
              </w:rPr>
            </w:pPr>
          </w:p>
        </w:tc>
        <w:tc>
          <w:tcPr>
            <w:tcW w:w="833" w:type="pct"/>
            <w:tcBorders>
              <w:top w:val="single" w:sz="4" w:space="0" w:color="auto"/>
            </w:tcBorders>
            <w:shd w:val="clear" w:color="auto" w:fill="auto"/>
            <w:tcMar>
              <w:top w:w="80" w:type="dxa"/>
              <w:left w:w="80" w:type="dxa"/>
              <w:bottom w:w="80" w:type="dxa"/>
              <w:right w:w="80" w:type="dxa"/>
            </w:tcMar>
          </w:tcPr>
          <w:p w14:paraId="0407B203" w14:textId="77777777" w:rsidR="00502708" w:rsidRPr="00665D6F" w:rsidRDefault="00502708" w:rsidP="009976C4">
            <w:pPr>
              <w:rPr>
                <w:rFonts w:cstheme="minorHAnsi"/>
                <w:sz w:val="20"/>
                <w:szCs w:val="20"/>
              </w:rPr>
            </w:pPr>
          </w:p>
        </w:tc>
        <w:tc>
          <w:tcPr>
            <w:tcW w:w="833" w:type="pct"/>
            <w:tcBorders>
              <w:top w:val="single" w:sz="4" w:space="0" w:color="auto"/>
            </w:tcBorders>
            <w:shd w:val="clear" w:color="auto" w:fill="auto"/>
            <w:tcMar>
              <w:top w:w="80" w:type="dxa"/>
              <w:left w:w="80" w:type="dxa"/>
              <w:bottom w:w="80" w:type="dxa"/>
              <w:right w:w="80" w:type="dxa"/>
            </w:tcMar>
          </w:tcPr>
          <w:p w14:paraId="3644C926" w14:textId="77777777" w:rsidR="00502708" w:rsidRPr="00665D6F" w:rsidRDefault="00502708" w:rsidP="009976C4">
            <w:pPr>
              <w:rPr>
                <w:rFonts w:cstheme="minorHAnsi"/>
                <w:sz w:val="20"/>
                <w:szCs w:val="20"/>
              </w:rPr>
            </w:pPr>
          </w:p>
        </w:tc>
        <w:tc>
          <w:tcPr>
            <w:tcW w:w="833" w:type="pct"/>
            <w:tcBorders>
              <w:top w:val="single" w:sz="4" w:space="0" w:color="auto"/>
            </w:tcBorders>
            <w:shd w:val="clear" w:color="auto" w:fill="auto"/>
            <w:tcMar>
              <w:top w:w="80" w:type="dxa"/>
              <w:left w:w="80" w:type="dxa"/>
              <w:bottom w:w="80" w:type="dxa"/>
              <w:right w:w="80" w:type="dxa"/>
            </w:tcMar>
          </w:tcPr>
          <w:p w14:paraId="07E58928" w14:textId="77777777" w:rsidR="00502708" w:rsidRPr="00665D6F" w:rsidRDefault="00502708" w:rsidP="009976C4">
            <w:pPr>
              <w:rPr>
                <w:rFonts w:cstheme="minorHAnsi"/>
                <w:sz w:val="20"/>
                <w:szCs w:val="20"/>
              </w:rPr>
            </w:pPr>
          </w:p>
        </w:tc>
      </w:tr>
      <w:tr w:rsidR="009976C4" w:rsidRPr="00502708" w14:paraId="3F9E79AF" w14:textId="77777777" w:rsidTr="00A6659A">
        <w:trPr>
          <w:trHeight w:val="144"/>
        </w:trPr>
        <w:tc>
          <w:tcPr>
            <w:tcW w:w="833" w:type="pct"/>
            <w:shd w:val="clear" w:color="auto" w:fill="auto"/>
            <w:tcMar>
              <w:top w:w="80" w:type="dxa"/>
              <w:left w:w="80" w:type="dxa"/>
              <w:bottom w:w="80" w:type="dxa"/>
              <w:right w:w="80" w:type="dxa"/>
            </w:tcMar>
            <w:vAlign w:val="center"/>
          </w:tcPr>
          <w:p w14:paraId="1576925C" w14:textId="4416E720" w:rsidR="00502708" w:rsidRPr="00665D6F" w:rsidRDefault="009976C4" w:rsidP="009976C4">
            <w:pPr>
              <w:pStyle w:val="Compact"/>
              <w:rPr>
                <w:rFonts w:asciiTheme="minorHAnsi" w:hAnsiTheme="minorHAnsi" w:cstheme="minorHAnsi"/>
                <w:sz w:val="20"/>
                <w:szCs w:val="20"/>
              </w:rPr>
            </w:pPr>
            <w:r>
              <w:rPr>
                <w:rFonts w:asciiTheme="minorHAnsi" w:hAnsiTheme="minorHAnsi" w:cstheme="minorHAnsi"/>
                <w:sz w:val="20"/>
                <w:szCs w:val="20"/>
              </w:rPr>
              <w:t xml:space="preserve">    </w:t>
            </w:r>
            <w:r w:rsidR="00502708" w:rsidRPr="00665D6F">
              <w:rPr>
                <w:rFonts w:asciiTheme="minorHAnsi" w:hAnsiTheme="minorHAnsi" w:cstheme="minorHAnsi"/>
                <w:sz w:val="20"/>
                <w:szCs w:val="20"/>
              </w:rPr>
              <w:t>Australia</w:t>
            </w:r>
          </w:p>
        </w:tc>
        <w:tc>
          <w:tcPr>
            <w:tcW w:w="833" w:type="pct"/>
            <w:shd w:val="clear" w:color="auto" w:fill="auto"/>
            <w:tcMar>
              <w:top w:w="80" w:type="dxa"/>
              <w:left w:w="80" w:type="dxa"/>
              <w:bottom w:w="80" w:type="dxa"/>
              <w:right w:w="80" w:type="dxa"/>
            </w:tcMar>
          </w:tcPr>
          <w:p w14:paraId="00D9A28D"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436 (21.1)</w:t>
            </w:r>
          </w:p>
        </w:tc>
        <w:tc>
          <w:tcPr>
            <w:tcW w:w="833" w:type="pct"/>
            <w:shd w:val="clear" w:color="auto" w:fill="auto"/>
            <w:tcMar>
              <w:top w:w="80" w:type="dxa"/>
              <w:left w:w="80" w:type="dxa"/>
              <w:bottom w:w="80" w:type="dxa"/>
              <w:right w:w="80" w:type="dxa"/>
            </w:tcMar>
          </w:tcPr>
          <w:p w14:paraId="383DA78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360 (20.2)</w:t>
            </w:r>
          </w:p>
        </w:tc>
        <w:tc>
          <w:tcPr>
            <w:tcW w:w="833" w:type="pct"/>
            <w:shd w:val="clear" w:color="auto" w:fill="auto"/>
            <w:tcMar>
              <w:top w:w="80" w:type="dxa"/>
              <w:left w:w="80" w:type="dxa"/>
              <w:bottom w:w="80" w:type="dxa"/>
              <w:right w:w="80" w:type="dxa"/>
            </w:tcMar>
          </w:tcPr>
          <w:p w14:paraId="304FE71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32 (17.2)</w:t>
            </w:r>
          </w:p>
        </w:tc>
        <w:tc>
          <w:tcPr>
            <w:tcW w:w="833" w:type="pct"/>
            <w:shd w:val="clear" w:color="auto" w:fill="auto"/>
            <w:tcMar>
              <w:top w:w="80" w:type="dxa"/>
              <w:left w:w="80" w:type="dxa"/>
              <w:bottom w:w="80" w:type="dxa"/>
              <w:right w:w="80" w:type="dxa"/>
            </w:tcMar>
          </w:tcPr>
          <w:p w14:paraId="0462346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159 (19.8)</w:t>
            </w:r>
          </w:p>
        </w:tc>
        <w:tc>
          <w:tcPr>
            <w:tcW w:w="833" w:type="pct"/>
            <w:shd w:val="clear" w:color="auto" w:fill="auto"/>
            <w:tcMar>
              <w:top w:w="80" w:type="dxa"/>
              <w:left w:w="80" w:type="dxa"/>
              <w:bottom w:w="80" w:type="dxa"/>
              <w:right w:w="80" w:type="dxa"/>
            </w:tcMar>
          </w:tcPr>
          <w:p w14:paraId="468035D8"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169 (21.3)</w:t>
            </w:r>
          </w:p>
        </w:tc>
      </w:tr>
      <w:tr w:rsidR="009976C4" w:rsidRPr="00502708" w14:paraId="427A32B4" w14:textId="77777777" w:rsidTr="00A6659A">
        <w:trPr>
          <w:trHeight w:val="144"/>
        </w:trPr>
        <w:tc>
          <w:tcPr>
            <w:tcW w:w="833" w:type="pct"/>
            <w:shd w:val="clear" w:color="auto" w:fill="auto"/>
            <w:tcMar>
              <w:top w:w="80" w:type="dxa"/>
              <w:left w:w="80" w:type="dxa"/>
              <w:bottom w:w="80" w:type="dxa"/>
              <w:right w:w="80" w:type="dxa"/>
            </w:tcMar>
            <w:vAlign w:val="center"/>
          </w:tcPr>
          <w:p w14:paraId="3DAEFCBA" w14:textId="2FC0BC36" w:rsidR="00502708" w:rsidRPr="00665D6F" w:rsidRDefault="009976C4" w:rsidP="009976C4">
            <w:pPr>
              <w:pStyle w:val="Compact"/>
              <w:rPr>
                <w:rFonts w:asciiTheme="minorHAnsi" w:hAnsiTheme="minorHAnsi" w:cstheme="minorHAnsi"/>
                <w:sz w:val="20"/>
                <w:szCs w:val="20"/>
              </w:rPr>
            </w:pPr>
            <w:r>
              <w:rPr>
                <w:rFonts w:asciiTheme="minorHAnsi" w:hAnsiTheme="minorHAnsi" w:cstheme="minorHAnsi"/>
                <w:sz w:val="20"/>
                <w:szCs w:val="20"/>
              </w:rPr>
              <w:t xml:space="preserve">    </w:t>
            </w:r>
            <w:r w:rsidR="00502708" w:rsidRPr="00665D6F">
              <w:rPr>
                <w:rFonts w:asciiTheme="minorHAnsi" w:hAnsiTheme="minorHAnsi" w:cstheme="minorHAnsi"/>
                <w:sz w:val="20"/>
                <w:szCs w:val="20"/>
              </w:rPr>
              <w:t>Denmark</w:t>
            </w:r>
          </w:p>
        </w:tc>
        <w:tc>
          <w:tcPr>
            <w:tcW w:w="833" w:type="pct"/>
            <w:shd w:val="clear" w:color="auto" w:fill="auto"/>
            <w:tcMar>
              <w:top w:w="80" w:type="dxa"/>
              <w:left w:w="80" w:type="dxa"/>
              <w:bottom w:w="80" w:type="dxa"/>
              <w:right w:w="80" w:type="dxa"/>
            </w:tcMar>
          </w:tcPr>
          <w:p w14:paraId="7D22305A"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411 (19.9)</w:t>
            </w:r>
          </w:p>
        </w:tc>
        <w:tc>
          <w:tcPr>
            <w:tcW w:w="833" w:type="pct"/>
            <w:shd w:val="clear" w:color="auto" w:fill="auto"/>
            <w:tcMar>
              <w:top w:w="80" w:type="dxa"/>
              <w:left w:w="80" w:type="dxa"/>
              <w:bottom w:w="80" w:type="dxa"/>
              <w:right w:w="80" w:type="dxa"/>
            </w:tcMar>
          </w:tcPr>
          <w:p w14:paraId="23A5E329"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340 (19.1)</w:t>
            </w:r>
          </w:p>
        </w:tc>
        <w:tc>
          <w:tcPr>
            <w:tcW w:w="833" w:type="pct"/>
            <w:shd w:val="clear" w:color="auto" w:fill="auto"/>
            <w:tcMar>
              <w:top w:w="80" w:type="dxa"/>
              <w:left w:w="80" w:type="dxa"/>
              <w:bottom w:w="80" w:type="dxa"/>
              <w:right w:w="80" w:type="dxa"/>
            </w:tcMar>
          </w:tcPr>
          <w:p w14:paraId="2E08561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35 (18.8)</w:t>
            </w:r>
          </w:p>
        </w:tc>
        <w:tc>
          <w:tcPr>
            <w:tcW w:w="833" w:type="pct"/>
            <w:shd w:val="clear" w:color="auto" w:fill="auto"/>
            <w:tcMar>
              <w:top w:w="80" w:type="dxa"/>
              <w:left w:w="80" w:type="dxa"/>
              <w:bottom w:w="80" w:type="dxa"/>
              <w:right w:w="80" w:type="dxa"/>
            </w:tcMar>
          </w:tcPr>
          <w:p w14:paraId="10DC758C"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175 (21.8)</w:t>
            </w:r>
          </w:p>
        </w:tc>
        <w:tc>
          <w:tcPr>
            <w:tcW w:w="833" w:type="pct"/>
            <w:shd w:val="clear" w:color="auto" w:fill="auto"/>
            <w:tcMar>
              <w:top w:w="80" w:type="dxa"/>
              <w:left w:w="80" w:type="dxa"/>
              <w:bottom w:w="80" w:type="dxa"/>
              <w:right w:w="80" w:type="dxa"/>
            </w:tcMar>
          </w:tcPr>
          <w:p w14:paraId="74963B9F"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130 (16.4)</w:t>
            </w:r>
          </w:p>
        </w:tc>
      </w:tr>
      <w:tr w:rsidR="009976C4" w:rsidRPr="00502708" w14:paraId="6901E7AA" w14:textId="77777777" w:rsidTr="00A6659A">
        <w:trPr>
          <w:trHeight w:val="144"/>
        </w:trPr>
        <w:tc>
          <w:tcPr>
            <w:tcW w:w="833" w:type="pct"/>
            <w:shd w:val="clear" w:color="auto" w:fill="auto"/>
            <w:tcMar>
              <w:top w:w="80" w:type="dxa"/>
              <w:left w:w="80" w:type="dxa"/>
              <w:bottom w:w="80" w:type="dxa"/>
              <w:right w:w="80" w:type="dxa"/>
            </w:tcMar>
            <w:vAlign w:val="center"/>
          </w:tcPr>
          <w:p w14:paraId="64F80B9D" w14:textId="5A27B0C8" w:rsidR="00502708" w:rsidRPr="00665D6F" w:rsidRDefault="009976C4" w:rsidP="009976C4">
            <w:pPr>
              <w:pStyle w:val="Compact"/>
              <w:rPr>
                <w:rFonts w:asciiTheme="minorHAnsi" w:hAnsiTheme="minorHAnsi" w:cstheme="minorHAnsi"/>
                <w:sz w:val="20"/>
                <w:szCs w:val="20"/>
              </w:rPr>
            </w:pPr>
            <w:r>
              <w:rPr>
                <w:rFonts w:asciiTheme="minorHAnsi" w:hAnsiTheme="minorHAnsi" w:cstheme="minorHAnsi"/>
                <w:sz w:val="20"/>
                <w:szCs w:val="20"/>
              </w:rPr>
              <w:t xml:space="preserve">    </w:t>
            </w:r>
            <w:r w:rsidR="00502708" w:rsidRPr="00665D6F">
              <w:rPr>
                <w:rFonts w:asciiTheme="minorHAnsi" w:hAnsiTheme="minorHAnsi" w:cstheme="minorHAnsi"/>
                <w:sz w:val="20"/>
                <w:szCs w:val="20"/>
              </w:rPr>
              <w:t>Germany</w:t>
            </w:r>
          </w:p>
        </w:tc>
        <w:tc>
          <w:tcPr>
            <w:tcW w:w="833" w:type="pct"/>
            <w:shd w:val="clear" w:color="auto" w:fill="auto"/>
            <w:tcMar>
              <w:top w:w="80" w:type="dxa"/>
              <w:left w:w="80" w:type="dxa"/>
              <w:bottom w:w="80" w:type="dxa"/>
              <w:right w:w="80" w:type="dxa"/>
            </w:tcMar>
          </w:tcPr>
          <w:p w14:paraId="1AE27947"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385 (18.6)</w:t>
            </w:r>
          </w:p>
        </w:tc>
        <w:tc>
          <w:tcPr>
            <w:tcW w:w="833" w:type="pct"/>
            <w:shd w:val="clear" w:color="auto" w:fill="auto"/>
            <w:tcMar>
              <w:top w:w="80" w:type="dxa"/>
              <w:left w:w="80" w:type="dxa"/>
              <w:bottom w:w="80" w:type="dxa"/>
              <w:right w:w="80" w:type="dxa"/>
            </w:tcMar>
          </w:tcPr>
          <w:p w14:paraId="7D535A3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353 (19.8)</w:t>
            </w:r>
          </w:p>
        </w:tc>
        <w:tc>
          <w:tcPr>
            <w:tcW w:w="833" w:type="pct"/>
            <w:shd w:val="clear" w:color="auto" w:fill="auto"/>
            <w:tcMar>
              <w:top w:w="80" w:type="dxa"/>
              <w:left w:w="80" w:type="dxa"/>
              <w:bottom w:w="80" w:type="dxa"/>
              <w:right w:w="80" w:type="dxa"/>
            </w:tcMar>
          </w:tcPr>
          <w:p w14:paraId="01B86CB0"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60 (32.3)</w:t>
            </w:r>
          </w:p>
        </w:tc>
        <w:tc>
          <w:tcPr>
            <w:tcW w:w="833" w:type="pct"/>
            <w:shd w:val="clear" w:color="auto" w:fill="auto"/>
            <w:tcMar>
              <w:top w:w="80" w:type="dxa"/>
              <w:left w:w="80" w:type="dxa"/>
              <w:bottom w:w="80" w:type="dxa"/>
              <w:right w:w="80" w:type="dxa"/>
            </w:tcMar>
          </w:tcPr>
          <w:p w14:paraId="1B2E4FB7"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153 (19.1)</w:t>
            </w:r>
          </w:p>
        </w:tc>
        <w:tc>
          <w:tcPr>
            <w:tcW w:w="833" w:type="pct"/>
            <w:shd w:val="clear" w:color="auto" w:fill="auto"/>
            <w:tcMar>
              <w:top w:w="80" w:type="dxa"/>
              <w:left w:w="80" w:type="dxa"/>
              <w:bottom w:w="80" w:type="dxa"/>
              <w:right w:w="80" w:type="dxa"/>
            </w:tcMar>
          </w:tcPr>
          <w:p w14:paraId="5AB4E6AA"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140 (17.6)</w:t>
            </w:r>
          </w:p>
        </w:tc>
      </w:tr>
      <w:tr w:rsidR="009976C4" w:rsidRPr="00502708" w14:paraId="192B9CBB" w14:textId="77777777" w:rsidTr="00A6659A">
        <w:trPr>
          <w:trHeight w:val="144"/>
        </w:trPr>
        <w:tc>
          <w:tcPr>
            <w:tcW w:w="833" w:type="pct"/>
            <w:shd w:val="clear" w:color="auto" w:fill="auto"/>
            <w:tcMar>
              <w:top w:w="80" w:type="dxa"/>
              <w:left w:w="80" w:type="dxa"/>
              <w:bottom w:w="80" w:type="dxa"/>
              <w:right w:w="80" w:type="dxa"/>
            </w:tcMar>
            <w:vAlign w:val="center"/>
          </w:tcPr>
          <w:p w14:paraId="092151C8" w14:textId="75E9FBA7" w:rsidR="00502708" w:rsidRPr="00665D6F" w:rsidRDefault="009976C4" w:rsidP="009976C4">
            <w:pPr>
              <w:pStyle w:val="Compact"/>
              <w:rPr>
                <w:rFonts w:asciiTheme="minorHAnsi" w:hAnsiTheme="minorHAnsi" w:cstheme="minorHAnsi"/>
                <w:sz w:val="20"/>
                <w:szCs w:val="20"/>
              </w:rPr>
            </w:pPr>
            <w:r>
              <w:rPr>
                <w:rFonts w:asciiTheme="minorHAnsi" w:hAnsiTheme="minorHAnsi" w:cstheme="minorHAnsi"/>
                <w:sz w:val="20"/>
                <w:szCs w:val="20"/>
              </w:rPr>
              <w:t xml:space="preserve">    </w:t>
            </w:r>
            <w:r w:rsidR="00502708" w:rsidRPr="00665D6F">
              <w:rPr>
                <w:rFonts w:asciiTheme="minorHAnsi" w:hAnsiTheme="minorHAnsi" w:cstheme="minorHAnsi"/>
                <w:sz w:val="20"/>
                <w:szCs w:val="20"/>
              </w:rPr>
              <w:t>Switzerland</w:t>
            </w:r>
          </w:p>
        </w:tc>
        <w:tc>
          <w:tcPr>
            <w:tcW w:w="833" w:type="pct"/>
            <w:shd w:val="clear" w:color="auto" w:fill="auto"/>
            <w:tcMar>
              <w:top w:w="80" w:type="dxa"/>
              <w:left w:w="80" w:type="dxa"/>
              <w:bottom w:w="80" w:type="dxa"/>
              <w:right w:w="80" w:type="dxa"/>
            </w:tcMar>
          </w:tcPr>
          <w:p w14:paraId="5E4B2425"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400 (19.4)</w:t>
            </w:r>
          </w:p>
        </w:tc>
        <w:tc>
          <w:tcPr>
            <w:tcW w:w="833" w:type="pct"/>
            <w:shd w:val="clear" w:color="auto" w:fill="auto"/>
            <w:tcMar>
              <w:top w:w="80" w:type="dxa"/>
              <w:left w:w="80" w:type="dxa"/>
              <w:bottom w:w="80" w:type="dxa"/>
              <w:right w:w="80" w:type="dxa"/>
            </w:tcMar>
          </w:tcPr>
          <w:p w14:paraId="03B68C0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301 (16.9)</w:t>
            </w:r>
          </w:p>
        </w:tc>
        <w:tc>
          <w:tcPr>
            <w:tcW w:w="833" w:type="pct"/>
            <w:shd w:val="clear" w:color="auto" w:fill="auto"/>
            <w:tcMar>
              <w:top w:w="80" w:type="dxa"/>
              <w:left w:w="80" w:type="dxa"/>
              <w:bottom w:w="80" w:type="dxa"/>
              <w:right w:w="80" w:type="dxa"/>
            </w:tcMar>
          </w:tcPr>
          <w:p w14:paraId="0D263080"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29 (15.6)</w:t>
            </w:r>
          </w:p>
        </w:tc>
        <w:tc>
          <w:tcPr>
            <w:tcW w:w="833" w:type="pct"/>
            <w:shd w:val="clear" w:color="auto" w:fill="auto"/>
            <w:tcMar>
              <w:top w:w="80" w:type="dxa"/>
              <w:left w:w="80" w:type="dxa"/>
              <w:bottom w:w="80" w:type="dxa"/>
              <w:right w:w="80" w:type="dxa"/>
            </w:tcMar>
          </w:tcPr>
          <w:p w14:paraId="0D1F5713"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139 (17.3)</w:t>
            </w:r>
          </w:p>
        </w:tc>
        <w:tc>
          <w:tcPr>
            <w:tcW w:w="833" w:type="pct"/>
            <w:shd w:val="clear" w:color="auto" w:fill="auto"/>
            <w:tcMar>
              <w:top w:w="80" w:type="dxa"/>
              <w:left w:w="80" w:type="dxa"/>
              <w:bottom w:w="80" w:type="dxa"/>
              <w:right w:w="80" w:type="dxa"/>
            </w:tcMar>
          </w:tcPr>
          <w:p w14:paraId="065C2CB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133 (16.8)</w:t>
            </w:r>
          </w:p>
        </w:tc>
      </w:tr>
      <w:tr w:rsidR="009976C4" w:rsidRPr="00502708" w14:paraId="4EFC85F7" w14:textId="77777777" w:rsidTr="00A6659A">
        <w:trPr>
          <w:trHeight w:val="144"/>
        </w:trPr>
        <w:tc>
          <w:tcPr>
            <w:tcW w:w="833" w:type="pct"/>
            <w:shd w:val="clear" w:color="auto" w:fill="auto"/>
            <w:tcMar>
              <w:top w:w="80" w:type="dxa"/>
              <w:left w:w="80" w:type="dxa"/>
              <w:bottom w:w="80" w:type="dxa"/>
              <w:right w:w="80" w:type="dxa"/>
            </w:tcMar>
            <w:vAlign w:val="center"/>
          </w:tcPr>
          <w:p w14:paraId="39287346" w14:textId="766D295C" w:rsidR="00502708" w:rsidRPr="00665D6F" w:rsidRDefault="009976C4" w:rsidP="009976C4">
            <w:pPr>
              <w:pStyle w:val="Compact"/>
              <w:rPr>
                <w:rFonts w:asciiTheme="minorHAnsi" w:hAnsiTheme="minorHAnsi" w:cstheme="minorHAnsi"/>
                <w:sz w:val="20"/>
                <w:szCs w:val="20"/>
              </w:rPr>
            </w:pPr>
            <w:r>
              <w:rPr>
                <w:rFonts w:asciiTheme="minorHAnsi" w:hAnsiTheme="minorHAnsi" w:cstheme="minorHAnsi"/>
                <w:sz w:val="20"/>
                <w:szCs w:val="20"/>
              </w:rPr>
              <w:t xml:space="preserve">    </w:t>
            </w:r>
            <w:r w:rsidR="00502708" w:rsidRPr="00665D6F">
              <w:rPr>
                <w:rFonts w:asciiTheme="minorHAnsi" w:hAnsiTheme="minorHAnsi" w:cstheme="minorHAnsi"/>
                <w:sz w:val="20"/>
                <w:szCs w:val="20"/>
              </w:rPr>
              <w:t>USA</w:t>
            </w:r>
          </w:p>
        </w:tc>
        <w:tc>
          <w:tcPr>
            <w:tcW w:w="833" w:type="pct"/>
            <w:shd w:val="clear" w:color="auto" w:fill="auto"/>
            <w:tcMar>
              <w:top w:w="80" w:type="dxa"/>
              <w:left w:w="80" w:type="dxa"/>
              <w:bottom w:w="80" w:type="dxa"/>
              <w:right w:w="80" w:type="dxa"/>
            </w:tcMar>
          </w:tcPr>
          <w:p w14:paraId="5FDB06E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434 (21.0)</w:t>
            </w:r>
          </w:p>
        </w:tc>
        <w:tc>
          <w:tcPr>
            <w:tcW w:w="833" w:type="pct"/>
            <w:shd w:val="clear" w:color="auto" w:fill="auto"/>
            <w:tcMar>
              <w:top w:w="80" w:type="dxa"/>
              <w:left w:w="80" w:type="dxa"/>
              <w:bottom w:w="80" w:type="dxa"/>
              <w:right w:w="80" w:type="dxa"/>
            </w:tcMar>
          </w:tcPr>
          <w:p w14:paraId="70A43716"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429 (24.1)</w:t>
            </w:r>
          </w:p>
        </w:tc>
        <w:tc>
          <w:tcPr>
            <w:tcW w:w="833" w:type="pct"/>
            <w:shd w:val="clear" w:color="auto" w:fill="auto"/>
            <w:tcMar>
              <w:top w:w="80" w:type="dxa"/>
              <w:left w:w="80" w:type="dxa"/>
              <w:bottom w:w="80" w:type="dxa"/>
              <w:right w:w="80" w:type="dxa"/>
            </w:tcMar>
          </w:tcPr>
          <w:p w14:paraId="66E23429"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30 (16.1)</w:t>
            </w:r>
          </w:p>
        </w:tc>
        <w:tc>
          <w:tcPr>
            <w:tcW w:w="833" w:type="pct"/>
            <w:shd w:val="clear" w:color="auto" w:fill="auto"/>
            <w:tcMar>
              <w:top w:w="80" w:type="dxa"/>
              <w:left w:w="80" w:type="dxa"/>
              <w:bottom w:w="80" w:type="dxa"/>
              <w:right w:w="80" w:type="dxa"/>
            </w:tcMar>
          </w:tcPr>
          <w:p w14:paraId="0EF7FBC3"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177 (22.0)</w:t>
            </w:r>
          </w:p>
        </w:tc>
        <w:tc>
          <w:tcPr>
            <w:tcW w:w="833" w:type="pct"/>
            <w:shd w:val="clear" w:color="auto" w:fill="auto"/>
            <w:tcMar>
              <w:top w:w="80" w:type="dxa"/>
              <w:left w:w="80" w:type="dxa"/>
              <w:bottom w:w="80" w:type="dxa"/>
              <w:right w:w="80" w:type="dxa"/>
            </w:tcMar>
          </w:tcPr>
          <w:p w14:paraId="5A822CC6"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222 (28.0)</w:t>
            </w:r>
          </w:p>
        </w:tc>
      </w:tr>
      <w:tr w:rsidR="009976C4" w:rsidRPr="00502708" w14:paraId="1BA07156" w14:textId="77777777" w:rsidTr="00A6659A">
        <w:trPr>
          <w:trHeight w:val="144"/>
        </w:trPr>
        <w:tc>
          <w:tcPr>
            <w:tcW w:w="833" w:type="pct"/>
            <w:shd w:val="clear" w:color="auto" w:fill="auto"/>
            <w:tcMar>
              <w:top w:w="80" w:type="dxa"/>
              <w:left w:w="80" w:type="dxa"/>
              <w:bottom w:w="80" w:type="dxa"/>
              <w:right w:w="80" w:type="dxa"/>
            </w:tcMar>
          </w:tcPr>
          <w:p w14:paraId="48AC2CFF"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Study Trt. Group = active (%)</w:t>
            </w:r>
          </w:p>
        </w:tc>
        <w:tc>
          <w:tcPr>
            <w:tcW w:w="833" w:type="pct"/>
            <w:shd w:val="clear" w:color="auto" w:fill="auto"/>
            <w:tcMar>
              <w:top w:w="80" w:type="dxa"/>
              <w:left w:w="80" w:type="dxa"/>
              <w:bottom w:w="80" w:type="dxa"/>
              <w:right w:w="80" w:type="dxa"/>
            </w:tcMar>
          </w:tcPr>
          <w:p w14:paraId="10470B6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1032 (50.0)</w:t>
            </w:r>
          </w:p>
        </w:tc>
        <w:tc>
          <w:tcPr>
            <w:tcW w:w="833" w:type="pct"/>
            <w:shd w:val="clear" w:color="auto" w:fill="auto"/>
            <w:tcMar>
              <w:top w:w="80" w:type="dxa"/>
              <w:left w:w="80" w:type="dxa"/>
              <w:bottom w:w="80" w:type="dxa"/>
              <w:right w:w="80" w:type="dxa"/>
            </w:tcMar>
          </w:tcPr>
          <w:p w14:paraId="108E37C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900 (50.5)</w:t>
            </w:r>
          </w:p>
        </w:tc>
        <w:tc>
          <w:tcPr>
            <w:tcW w:w="833" w:type="pct"/>
            <w:shd w:val="clear" w:color="auto" w:fill="auto"/>
            <w:tcMar>
              <w:top w:w="80" w:type="dxa"/>
              <w:left w:w="80" w:type="dxa"/>
              <w:bottom w:w="80" w:type="dxa"/>
              <w:right w:w="80" w:type="dxa"/>
            </w:tcMar>
          </w:tcPr>
          <w:p w14:paraId="3AFFA03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125 (67.2)</w:t>
            </w:r>
          </w:p>
        </w:tc>
        <w:tc>
          <w:tcPr>
            <w:tcW w:w="833" w:type="pct"/>
            <w:shd w:val="clear" w:color="auto" w:fill="auto"/>
            <w:tcMar>
              <w:top w:w="80" w:type="dxa"/>
              <w:left w:w="80" w:type="dxa"/>
              <w:bottom w:w="80" w:type="dxa"/>
              <w:right w:w="80" w:type="dxa"/>
            </w:tcMar>
          </w:tcPr>
          <w:p w14:paraId="7BB1672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413 (51.4)</w:t>
            </w:r>
          </w:p>
        </w:tc>
        <w:tc>
          <w:tcPr>
            <w:tcW w:w="833" w:type="pct"/>
            <w:shd w:val="clear" w:color="auto" w:fill="auto"/>
            <w:tcMar>
              <w:top w:w="80" w:type="dxa"/>
              <w:left w:w="80" w:type="dxa"/>
              <w:bottom w:w="80" w:type="dxa"/>
              <w:right w:w="80" w:type="dxa"/>
            </w:tcMar>
          </w:tcPr>
          <w:p w14:paraId="5FCECD2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362 (45.6)</w:t>
            </w:r>
          </w:p>
        </w:tc>
      </w:tr>
      <w:tr w:rsidR="009976C4" w:rsidRPr="00502708" w14:paraId="2256325D" w14:textId="77777777" w:rsidTr="00A6659A">
        <w:trPr>
          <w:trHeight w:val="144"/>
        </w:trPr>
        <w:tc>
          <w:tcPr>
            <w:tcW w:w="833" w:type="pct"/>
            <w:shd w:val="clear" w:color="auto" w:fill="auto"/>
            <w:tcMar>
              <w:top w:w="80" w:type="dxa"/>
              <w:left w:w="80" w:type="dxa"/>
              <w:bottom w:w="80" w:type="dxa"/>
              <w:right w:w="80" w:type="dxa"/>
            </w:tcMar>
          </w:tcPr>
          <w:p w14:paraId="7528BDDD"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Sex = Male (%)</w:t>
            </w:r>
          </w:p>
        </w:tc>
        <w:tc>
          <w:tcPr>
            <w:tcW w:w="833" w:type="pct"/>
            <w:shd w:val="clear" w:color="auto" w:fill="auto"/>
            <w:tcMar>
              <w:top w:w="80" w:type="dxa"/>
              <w:left w:w="80" w:type="dxa"/>
              <w:bottom w:w="80" w:type="dxa"/>
              <w:right w:w="80" w:type="dxa"/>
            </w:tcMar>
          </w:tcPr>
          <w:p w14:paraId="3708CE6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931 (45.1)</w:t>
            </w:r>
          </w:p>
        </w:tc>
        <w:tc>
          <w:tcPr>
            <w:tcW w:w="833" w:type="pct"/>
            <w:shd w:val="clear" w:color="auto" w:fill="auto"/>
            <w:tcMar>
              <w:top w:w="80" w:type="dxa"/>
              <w:left w:w="80" w:type="dxa"/>
              <w:bottom w:w="80" w:type="dxa"/>
              <w:right w:w="80" w:type="dxa"/>
            </w:tcMar>
          </w:tcPr>
          <w:p w14:paraId="67E24C4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798 (44.8)</w:t>
            </w:r>
          </w:p>
        </w:tc>
        <w:tc>
          <w:tcPr>
            <w:tcW w:w="833" w:type="pct"/>
            <w:shd w:val="clear" w:color="auto" w:fill="auto"/>
            <w:tcMar>
              <w:top w:w="80" w:type="dxa"/>
              <w:left w:w="80" w:type="dxa"/>
              <w:bottom w:w="80" w:type="dxa"/>
              <w:right w:w="80" w:type="dxa"/>
            </w:tcMar>
          </w:tcPr>
          <w:p w14:paraId="6F9464D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96 (51.6)</w:t>
            </w:r>
          </w:p>
        </w:tc>
        <w:tc>
          <w:tcPr>
            <w:tcW w:w="833" w:type="pct"/>
            <w:shd w:val="clear" w:color="auto" w:fill="auto"/>
            <w:tcMar>
              <w:top w:w="80" w:type="dxa"/>
              <w:left w:w="80" w:type="dxa"/>
              <w:bottom w:w="80" w:type="dxa"/>
              <w:right w:w="80" w:type="dxa"/>
            </w:tcMar>
          </w:tcPr>
          <w:p w14:paraId="2AED0597"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357 (44.5)</w:t>
            </w:r>
          </w:p>
        </w:tc>
        <w:tc>
          <w:tcPr>
            <w:tcW w:w="833" w:type="pct"/>
            <w:shd w:val="clear" w:color="auto" w:fill="auto"/>
            <w:tcMar>
              <w:top w:w="80" w:type="dxa"/>
              <w:left w:w="80" w:type="dxa"/>
              <w:bottom w:w="80" w:type="dxa"/>
              <w:right w:w="80" w:type="dxa"/>
            </w:tcMar>
          </w:tcPr>
          <w:p w14:paraId="61FC2CF9"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345 (43.5)</w:t>
            </w:r>
          </w:p>
        </w:tc>
      </w:tr>
      <w:tr w:rsidR="009976C4" w:rsidRPr="00502708" w14:paraId="47AE8642" w14:textId="77777777" w:rsidTr="00A6659A">
        <w:trPr>
          <w:trHeight w:val="144"/>
        </w:trPr>
        <w:tc>
          <w:tcPr>
            <w:tcW w:w="833" w:type="pct"/>
            <w:shd w:val="clear" w:color="auto" w:fill="auto"/>
            <w:tcMar>
              <w:top w:w="80" w:type="dxa"/>
              <w:left w:w="80" w:type="dxa"/>
              <w:bottom w:w="80" w:type="dxa"/>
              <w:right w:w="80" w:type="dxa"/>
            </w:tcMar>
          </w:tcPr>
          <w:p w14:paraId="5FD6CE75"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Age (mean (SD))</w:t>
            </w:r>
          </w:p>
        </w:tc>
        <w:tc>
          <w:tcPr>
            <w:tcW w:w="833" w:type="pct"/>
            <w:shd w:val="clear" w:color="auto" w:fill="auto"/>
            <w:tcMar>
              <w:top w:w="80" w:type="dxa"/>
              <w:left w:w="80" w:type="dxa"/>
              <w:bottom w:w="80" w:type="dxa"/>
              <w:right w:w="80" w:type="dxa"/>
            </w:tcMar>
          </w:tcPr>
          <w:p w14:paraId="4EBB52F1"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43.98 (10.82)</w:t>
            </w:r>
          </w:p>
        </w:tc>
        <w:tc>
          <w:tcPr>
            <w:tcW w:w="833" w:type="pct"/>
            <w:shd w:val="clear" w:color="auto" w:fill="auto"/>
            <w:tcMar>
              <w:top w:w="80" w:type="dxa"/>
              <w:left w:w="80" w:type="dxa"/>
              <w:bottom w:w="80" w:type="dxa"/>
              <w:right w:w="80" w:type="dxa"/>
            </w:tcMar>
          </w:tcPr>
          <w:p w14:paraId="0369CBBC"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44.10(10.72)</w:t>
            </w:r>
          </w:p>
        </w:tc>
        <w:tc>
          <w:tcPr>
            <w:tcW w:w="833" w:type="pct"/>
            <w:shd w:val="clear" w:color="auto" w:fill="auto"/>
            <w:tcMar>
              <w:top w:w="80" w:type="dxa"/>
              <w:left w:w="80" w:type="dxa"/>
              <w:bottom w:w="80" w:type="dxa"/>
              <w:right w:w="80" w:type="dxa"/>
            </w:tcMar>
          </w:tcPr>
          <w:p w14:paraId="0CB99928"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45.79 (11.41)</w:t>
            </w:r>
          </w:p>
        </w:tc>
        <w:tc>
          <w:tcPr>
            <w:tcW w:w="833" w:type="pct"/>
            <w:shd w:val="clear" w:color="auto" w:fill="auto"/>
            <w:tcMar>
              <w:top w:w="80" w:type="dxa"/>
              <w:left w:w="80" w:type="dxa"/>
              <w:bottom w:w="80" w:type="dxa"/>
              <w:right w:w="80" w:type="dxa"/>
            </w:tcMar>
          </w:tcPr>
          <w:p w14:paraId="47354D4D"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44.26 (10.52)</w:t>
            </w:r>
          </w:p>
        </w:tc>
        <w:tc>
          <w:tcPr>
            <w:tcW w:w="833" w:type="pct"/>
            <w:shd w:val="clear" w:color="auto" w:fill="auto"/>
            <w:tcMar>
              <w:top w:w="80" w:type="dxa"/>
              <w:left w:w="80" w:type="dxa"/>
              <w:bottom w:w="80" w:type="dxa"/>
              <w:right w:w="80" w:type="dxa"/>
            </w:tcMar>
          </w:tcPr>
          <w:p w14:paraId="62E35E89"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43.53 (10.73)</w:t>
            </w:r>
          </w:p>
        </w:tc>
      </w:tr>
      <w:tr w:rsidR="009976C4" w:rsidRPr="00502708" w14:paraId="0EDF52E3" w14:textId="77777777" w:rsidTr="00A6659A">
        <w:trPr>
          <w:trHeight w:val="144"/>
        </w:trPr>
        <w:tc>
          <w:tcPr>
            <w:tcW w:w="833" w:type="pct"/>
            <w:shd w:val="clear" w:color="auto" w:fill="auto"/>
            <w:tcMar>
              <w:top w:w="80" w:type="dxa"/>
              <w:left w:w="80" w:type="dxa"/>
              <w:bottom w:w="80" w:type="dxa"/>
              <w:right w:w="80" w:type="dxa"/>
            </w:tcMar>
          </w:tcPr>
          <w:p w14:paraId="0D617FAD"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Baseline FTND (mean (SD))</w:t>
            </w:r>
          </w:p>
        </w:tc>
        <w:tc>
          <w:tcPr>
            <w:tcW w:w="833" w:type="pct"/>
            <w:shd w:val="clear" w:color="auto" w:fill="auto"/>
            <w:tcMar>
              <w:top w:w="80" w:type="dxa"/>
              <w:left w:w="80" w:type="dxa"/>
              <w:bottom w:w="80" w:type="dxa"/>
              <w:right w:w="80" w:type="dxa"/>
            </w:tcMar>
          </w:tcPr>
          <w:p w14:paraId="706BC053"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6.12 (2.00)</w:t>
            </w:r>
          </w:p>
        </w:tc>
        <w:tc>
          <w:tcPr>
            <w:tcW w:w="833" w:type="pct"/>
            <w:shd w:val="clear" w:color="auto" w:fill="auto"/>
            <w:tcMar>
              <w:top w:w="80" w:type="dxa"/>
              <w:left w:w="80" w:type="dxa"/>
              <w:bottom w:w="80" w:type="dxa"/>
              <w:right w:w="80" w:type="dxa"/>
            </w:tcMar>
          </w:tcPr>
          <w:p w14:paraId="70BE1DFF"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6.14 (2.00)</w:t>
            </w:r>
          </w:p>
        </w:tc>
        <w:tc>
          <w:tcPr>
            <w:tcW w:w="833" w:type="pct"/>
            <w:shd w:val="clear" w:color="auto" w:fill="auto"/>
            <w:tcMar>
              <w:top w:w="80" w:type="dxa"/>
              <w:left w:w="80" w:type="dxa"/>
              <w:bottom w:w="80" w:type="dxa"/>
              <w:right w:w="80" w:type="dxa"/>
            </w:tcMar>
          </w:tcPr>
          <w:p w14:paraId="4891A491"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5.60 (2.13)</w:t>
            </w:r>
          </w:p>
        </w:tc>
        <w:tc>
          <w:tcPr>
            <w:tcW w:w="833" w:type="pct"/>
            <w:shd w:val="clear" w:color="auto" w:fill="auto"/>
            <w:tcMar>
              <w:top w:w="80" w:type="dxa"/>
              <w:left w:w="80" w:type="dxa"/>
              <w:bottom w:w="80" w:type="dxa"/>
              <w:right w:w="80" w:type="dxa"/>
            </w:tcMar>
          </w:tcPr>
          <w:p w14:paraId="16631BE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6.11 (2.01)</w:t>
            </w:r>
          </w:p>
        </w:tc>
        <w:tc>
          <w:tcPr>
            <w:tcW w:w="833" w:type="pct"/>
            <w:shd w:val="clear" w:color="auto" w:fill="auto"/>
            <w:tcMar>
              <w:top w:w="80" w:type="dxa"/>
              <w:left w:w="80" w:type="dxa"/>
              <w:bottom w:w="80" w:type="dxa"/>
              <w:right w:w="80" w:type="dxa"/>
            </w:tcMar>
          </w:tcPr>
          <w:p w14:paraId="73333759"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6.30 (1.94)</w:t>
            </w:r>
          </w:p>
        </w:tc>
      </w:tr>
      <w:tr w:rsidR="009976C4" w:rsidRPr="00502708" w14:paraId="741A0D69" w14:textId="77777777" w:rsidTr="00A6659A">
        <w:trPr>
          <w:trHeight w:val="144"/>
        </w:trPr>
        <w:tc>
          <w:tcPr>
            <w:tcW w:w="833" w:type="pct"/>
            <w:shd w:val="clear" w:color="auto" w:fill="auto"/>
            <w:tcMar>
              <w:top w:w="80" w:type="dxa"/>
              <w:left w:w="80" w:type="dxa"/>
              <w:bottom w:w="80" w:type="dxa"/>
              <w:right w:w="80" w:type="dxa"/>
            </w:tcMar>
          </w:tcPr>
          <w:p w14:paraId="287B8431"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Baseline CPD (mean (SD))</w:t>
            </w:r>
          </w:p>
        </w:tc>
        <w:tc>
          <w:tcPr>
            <w:tcW w:w="833" w:type="pct"/>
            <w:shd w:val="clear" w:color="auto" w:fill="auto"/>
            <w:tcMar>
              <w:top w:w="80" w:type="dxa"/>
              <w:left w:w="80" w:type="dxa"/>
              <w:bottom w:w="80" w:type="dxa"/>
              <w:right w:w="80" w:type="dxa"/>
            </w:tcMar>
          </w:tcPr>
          <w:p w14:paraId="258B0858"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27.26 (9.74)</w:t>
            </w:r>
          </w:p>
        </w:tc>
        <w:tc>
          <w:tcPr>
            <w:tcW w:w="833" w:type="pct"/>
            <w:shd w:val="clear" w:color="auto" w:fill="auto"/>
            <w:tcMar>
              <w:top w:w="80" w:type="dxa"/>
              <w:left w:w="80" w:type="dxa"/>
              <w:bottom w:w="80" w:type="dxa"/>
              <w:right w:w="80" w:type="dxa"/>
            </w:tcMar>
          </w:tcPr>
          <w:p w14:paraId="61CBE8D1"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27.32 (9.73)</w:t>
            </w:r>
          </w:p>
        </w:tc>
        <w:tc>
          <w:tcPr>
            <w:tcW w:w="833" w:type="pct"/>
            <w:shd w:val="clear" w:color="auto" w:fill="auto"/>
            <w:tcMar>
              <w:top w:w="80" w:type="dxa"/>
              <w:left w:w="80" w:type="dxa"/>
              <w:bottom w:w="80" w:type="dxa"/>
              <w:right w:w="80" w:type="dxa"/>
            </w:tcMar>
          </w:tcPr>
          <w:p w14:paraId="66AF7363"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25.65 (10.37)</w:t>
            </w:r>
          </w:p>
        </w:tc>
        <w:tc>
          <w:tcPr>
            <w:tcW w:w="833" w:type="pct"/>
            <w:shd w:val="clear" w:color="auto" w:fill="auto"/>
            <w:tcMar>
              <w:top w:w="80" w:type="dxa"/>
              <w:left w:w="80" w:type="dxa"/>
              <w:bottom w:w="80" w:type="dxa"/>
              <w:right w:w="80" w:type="dxa"/>
            </w:tcMar>
          </w:tcPr>
          <w:p w14:paraId="73EA9885"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27.42 (9.78)</w:t>
            </w:r>
          </w:p>
        </w:tc>
        <w:tc>
          <w:tcPr>
            <w:tcW w:w="833" w:type="pct"/>
            <w:shd w:val="clear" w:color="auto" w:fill="auto"/>
            <w:tcMar>
              <w:top w:w="80" w:type="dxa"/>
              <w:left w:w="80" w:type="dxa"/>
              <w:bottom w:w="80" w:type="dxa"/>
              <w:right w:w="80" w:type="dxa"/>
            </w:tcMar>
          </w:tcPr>
          <w:p w14:paraId="09EA1451"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27.62 (9.50)</w:t>
            </w:r>
          </w:p>
        </w:tc>
      </w:tr>
    </w:tbl>
    <w:p w14:paraId="1136FC85" w14:textId="77777777" w:rsidR="0021506F" w:rsidRDefault="0021506F" w:rsidP="0021506F"/>
    <w:p w14:paraId="71844D1C" w14:textId="77777777" w:rsidR="001220A6" w:rsidRPr="00874072" w:rsidRDefault="00C428F8" w:rsidP="00C428F8">
      <w:pPr>
        <w:pStyle w:val="Heading1"/>
        <w:tabs>
          <w:tab w:val="left" w:pos="1839"/>
        </w:tabs>
        <w:rPr>
          <w:rFonts w:asciiTheme="minorHAnsi" w:hAnsiTheme="minorHAnsi" w:cstheme="minorHAnsi"/>
          <w:sz w:val="20"/>
          <w:szCs w:val="20"/>
        </w:rPr>
      </w:pPr>
      <w:r w:rsidRPr="00874072">
        <w:rPr>
          <w:rFonts w:asciiTheme="minorHAnsi" w:hAnsiTheme="minorHAnsi" w:cstheme="minorHAnsi"/>
          <w:sz w:val="20"/>
          <w:szCs w:val="20"/>
        </w:rPr>
        <w:tab/>
      </w:r>
    </w:p>
    <w:p w14:paraId="37CEF373" w14:textId="77777777" w:rsidR="003931B1" w:rsidRDefault="003931B1">
      <w:pPr>
        <w:rPr>
          <w:rFonts w:asciiTheme="majorHAnsi" w:eastAsiaTheme="majorEastAsia" w:hAnsiTheme="majorHAnsi" w:cstheme="majorBidi"/>
          <w:color w:val="2F5496" w:themeColor="accent1" w:themeShade="BF"/>
          <w:sz w:val="32"/>
          <w:szCs w:val="32"/>
        </w:rPr>
      </w:pPr>
      <w:r>
        <w:br w:type="page"/>
      </w:r>
    </w:p>
    <w:p w14:paraId="1FC0CC40" w14:textId="5067C3CA" w:rsidR="00254472" w:rsidRDefault="0074105C" w:rsidP="0021506F">
      <w:pPr>
        <w:pStyle w:val="Heading1"/>
      </w:pPr>
      <w:r>
        <w:lastRenderedPageBreak/>
        <w:t>FIGURE LEGENDS</w:t>
      </w:r>
    </w:p>
    <w:p w14:paraId="46B01C98" w14:textId="53B686B1" w:rsidR="00514EFE" w:rsidRPr="009960E7" w:rsidRDefault="009960E7" w:rsidP="009960E7">
      <w:pPr>
        <w:pStyle w:val="Caption"/>
      </w:pPr>
      <w:r w:rsidRPr="003E2AEA">
        <w:rPr>
          <w:b/>
          <w:bCs/>
        </w:rPr>
        <w:t xml:space="preserve">Figure </w:t>
      </w:r>
      <w:r>
        <w:rPr>
          <w:b/>
          <w:bCs/>
        </w:rPr>
        <w:t>1</w:t>
      </w:r>
      <w:r>
        <w:t xml:space="preserve"> </w:t>
      </w:r>
      <w:ins w:id="67" w:author="Anthony Barrows" w:date="2024-05-20T10:16:00Z">
        <w:r>
          <w:t xml:space="preserve">Overview of methods. </w:t>
        </w:r>
      </w:ins>
      <w:ins w:id="68" w:author="Anthony Barrows" w:date="2024-05-20T10:19:00Z">
        <w:r>
          <w:rPr>
            <w:b/>
            <w:bCs/>
          </w:rPr>
          <w:t>Analysis 1</w:t>
        </w:r>
        <w:r>
          <w:t xml:space="preserve">: Trends in CPD are determined using Latent Class Mixture Models. </w:t>
        </w:r>
        <w:r>
          <w:rPr>
            <w:b/>
            <w:bCs/>
          </w:rPr>
          <w:t>Analysis 2:</w:t>
        </w:r>
        <w:r>
          <w:t xml:space="preserve"> Class membership is predicted through elastic net regression using baseline and demographic variables. </w:t>
        </w:r>
        <w:r>
          <w:rPr>
            <w:b/>
            <w:bCs/>
          </w:rPr>
          <w:t>Analysis 3:</w:t>
        </w:r>
        <w:r>
          <w:t xml:space="preserve"> </w:t>
        </w:r>
      </w:ins>
      <w:ins w:id="69" w:author="Anthony Barrows" w:date="2024-05-20T10:20:00Z">
        <w:r>
          <w:t>Post-trial smoking cessation is predicted through elastic net regression using the same baseline and demographic variables as in Analysis 2, plus latent class membership from the results of Analysis 1.</w:t>
        </w:r>
      </w:ins>
    </w:p>
    <w:p w14:paraId="456BFC39" w14:textId="7DBB0E01" w:rsidR="00B44E25" w:rsidRDefault="00514EFE" w:rsidP="009F04DC">
      <w:pPr>
        <w:pStyle w:val="Caption"/>
      </w:pPr>
      <w:r w:rsidRPr="003E2AEA">
        <w:rPr>
          <w:b/>
          <w:bCs/>
        </w:rPr>
        <w:t xml:space="preserve">Figure </w:t>
      </w:r>
      <w:del w:id="70" w:author="Anthony Barrows" w:date="2024-05-20T10:15:00Z">
        <w:r w:rsidR="007A6EC2" w:rsidRPr="003E2AEA" w:rsidDel="009960E7">
          <w:rPr>
            <w:b/>
            <w:bCs/>
          </w:rPr>
          <w:fldChar w:fldCharType="begin"/>
        </w:r>
        <w:r w:rsidR="007A6EC2" w:rsidRPr="003E2AEA" w:rsidDel="009960E7">
          <w:rPr>
            <w:b/>
            <w:bCs/>
          </w:rPr>
          <w:delInstrText xml:space="preserve"> SEQ Figure \* ARABIC </w:delInstrText>
        </w:r>
        <w:r w:rsidR="007A6EC2" w:rsidRPr="003E2AEA" w:rsidDel="009960E7">
          <w:rPr>
            <w:b/>
            <w:bCs/>
          </w:rPr>
          <w:fldChar w:fldCharType="separate"/>
        </w:r>
        <w:r w:rsidR="000A1C24" w:rsidRPr="003E2AEA" w:rsidDel="009960E7">
          <w:rPr>
            <w:b/>
            <w:bCs/>
            <w:noProof/>
          </w:rPr>
          <w:delText>1</w:delText>
        </w:r>
        <w:r w:rsidR="007A6EC2" w:rsidRPr="003E2AEA" w:rsidDel="009960E7">
          <w:rPr>
            <w:b/>
            <w:bCs/>
            <w:noProof/>
          </w:rPr>
          <w:fldChar w:fldCharType="end"/>
        </w:r>
        <w:r w:rsidDel="009960E7">
          <w:delText xml:space="preserve"> </w:delText>
        </w:r>
      </w:del>
      <w:ins w:id="71" w:author="Anthony Barrows" w:date="2024-05-20T10:15:00Z">
        <w:r w:rsidR="009960E7">
          <w:rPr>
            <w:b/>
            <w:bCs/>
          </w:rPr>
          <w:t>2</w:t>
        </w:r>
        <w:r w:rsidR="009960E7">
          <w:t xml:space="preserve"> </w:t>
        </w:r>
      </w:ins>
      <w:r>
        <w:t>Participant record availability flowchart.</w:t>
      </w:r>
      <w:r w:rsidR="00FA76E3">
        <w:t xml:space="preserve"> Partici</w:t>
      </w:r>
      <w:r w:rsidR="006431E8">
        <w:t xml:space="preserve">pants with baseline CPD values at least one follow-up value were included </w:t>
      </w:r>
      <w:r w:rsidR="00DC0E40">
        <w:t xml:space="preserve">in analysis of smoking trajectories. For smoking cessation analysis, </w:t>
      </w:r>
      <w:r w:rsidR="00290DA4">
        <w:t xml:space="preserve">participants missing CO values were </w:t>
      </w:r>
      <w:r w:rsidR="009457E5">
        <w:t>assumed to have continued smoking.</w:t>
      </w:r>
    </w:p>
    <w:p w14:paraId="03E8536B" w14:textId="05BC3A7D" w:rsidR="00B44E25" w:rsidRDefault="00B44E25" w:rsidP="009F04DC">
      <w:pPr>
        <w:pStyle w:val="Caption"/>
      </w:pPr>
      <w:r w:rsidRPr="003E2AEA">
        <w:rPr>
          <w:b/>
          <w:bCs/>
        </w:rPr>
        <w:t xml:space="preserve">Figure </w:t>
      </w:r>
      <w:del w:id="72" w:author="Anthony Barrows" w:date="2024-05-20T10:15:00Z">
        <w:r w:rsidR="007A6EC2" w:rsidRPr="003E2AEA" w:rsidDel="009960E7">
          <w:rPr>
            <w:b/>
            <w:bCs/>
          </w:rPr>
          <w:fldChar w:fldCharType="begin"/>
        </w:r>
        <w:r w:rsidR="007A6EC2" w:rsidRPr="003E2AEA" w:rsidDel="009960E7">
          <w:rPr>
            <w:b/>
            <w:bCs/>
          </w:rPr>
          <w:delInstrText xml:space="preserve"> SEQ Figure \* ARABIC </w:delInstrText>
        </w:r>
        <w:r w:rsidR="007A6EC2" w:rsidRPr="003E2AEA" w:rsidDel="009960E7">
          <w:rPr>
            <w:b/>
            <w:bCs/>
          </w:rPr>
          <w:fldChar w:fldCharType="separate"/>
        </w:r>
        <w:r w:rsidR="000A1C24" w:rsidRPr="003E2AEA" w:rsidDel="009960E7">
          <w:rPr>
            <w:b/>
            <w:bCs/>
            <w:noProof/>
          </w:rPr>
          <w:delText>2</w:delText>
        </w:r>
        <w:r w:rsidR="007A6EC2" w:rsidRPr="003E2AEA" w:rsidDel="009960E7">
          <w:rPr>
            <w:b/>
            <w:bCs/>
            <w:noProof/>
          </w:rPr>
          <w:fldChar w:fldCharType="end"/>
        </w:r>
        <w:r w:rsidDel="009960E7">
          <w:delText xml:space="preserve"> </w:delText>
        </w:r>
      </w:del>
      <w:ins w:id="73" w:author="Anthony Barrows" w:date="2024-05-20T10:15:00Z">
        <w:r w:rsidR="009960E7">
          <w:rPr>
            <w:b/>
            <w:bCs/>
          </w:rPr>
          <w:t>3</w:t>
        </w:r>
        <w:r w:rsidR="009960E7">
          <w:t xml:space="preserve"> </w:t>
        </w:r>
      </w:ins>
      <w:r>
        <w:t>Average smoking trajectories for the 3-class model (i.e., change from baseline smoking rate)</w:t>
      </w:r>
      <w:r w:rsidR="009457E5">
        <w:t xml:space="preserve"> (n = </w:t>
      </w:r>
      <w:r w:rsidR="00C74DB0">
        <w:t>1783)</w:t>
      </w:r>
      <w:r>
        <w:t>. Error bars represent SD</w:t>
      </w:r>
      <w:r w:rsidR="00C74DB0">
        <w:t xml:space="preserve"> from average </w:t>
      </w:r>
      <w:r w:rsidR="00963CC0">
        <w:t>CPD at each trial follow-up point</w:t>
      </w:r>
      <w:r>
        <w:t>.</w:t>
      </w:r>
    </w:p>
    <w:p w14:paraId="053E764C" w14:textId="76332ABC" w:rsidR="004A3F72" w:rsidRDefault="00B44E25" w:rsidP="00041645">
      <w:pPr>
        <w:pStyle w:val="Caption"/>
      </w:pPr>
      <w:r w:rsidRPr="00F95ACF">
        <w:rPr>
          <w:b/>
          <w:bCs/>
        </w:rPr>
        <w:t xml:space="preserve">Figure </w:t>
      </w:r>
      <w:ins w:id="74" w:author="Anthony Barrows" w:date="2024-05-20T10:15:00Z">
        <w:r w:rsidR="009960E7">
          <w:rPr>
            <w:b/>
            <w:bCs/>
          </w:rPr>
          <w:t>4</w:t>
        </w:r>
      </w:ins>
      <w:del w:id="75" w:author="Anthony Barrows" w:date="2024-05-20T10:15:00Z">
        <w:r w:rsidR="00932251" w:rsidDel="009960E7">
          <w:rPr>
            <w:b/>
            <w:bCs/>
          </w:rPr>
          <w:delText>3</w:delText>
        </w:r>
      </w:del>
      <w:r>
        <w:t xml:space="preserve"> </w:t>
      </w:r>
      <w:r w:rsidR="00672DF7">
        <w:t>Feature importance from prediction of class membership using baseline characteristics</w:t>
      </w:r>
      <w:r w:rsidR="00311B20">
        <w:t xml:space="preserve"> </w:t>
      </w:r>
      <w:r w:rsidR="00A6158E">
        <w:t>(</w:t>
      </w:r>
      <w:r w:rsidR="00304C8E">
        <w:t xml:space="preserve">columns </w:t>
      </w:r>
      <w:r w:rsidR="0018092B">
        <w:rPr>
          <w:b/>
          <w:bCs/>
        </w:rPr>
        <w:t>A-D</w:t>
      </w:r>
      <w:r w:rsidR="00304C8E">
        <w:t xml:space="preserve">) </w:t>
      </w:r>
      <w:r w:rsidR="00311B20">
        <w:t>and smoking cessation 6 months following the trial</w:t>
      </w:r>
      <w:r w:rsidR="00304C8E">
        <w:t xml:space="preserve"> (columns </w:t>
      </w:r>
      <w:r w:rsidR="0018092B">
        <w:rPr>
          <w:b/>
          <w:bCs/>
        </w:rPr>
        <w:t>E</w:t>
      </w:r>
      <w:r w:rsidR="00304C8E">
        <w:t xml:space="preserve"> and </w:t>
      </w:r>
      <w:r w:rsidR="0018092B">
        <w:rPr>
          <w:b/>
          <w:bCs/>
        </w:rPr>
        <w:t>F</w:t>
      </w:r>
      <w:r w:rsidR="00311B20">
        <w:t>)</w:t>
      </w:r>
      <w:r w:rsidR="00672DF7">
        <w:t>.</w:t>
      </w:r>
      <w:r w:rsidR="00311B20">
        <w:t xml:space="preserve"> Each column represents a separate cross-validated binary </w:t>
      </w:r>
      <w:r w:rsidR="00FC3637">
        <w:t xml:space="preserve">logistic regression model.  Values represent mean odds ratios for regularized binary logistic regression coefficients across five outer validation folds. Error bars represent the standard deviations from these averages. Dashed lines represent odds ratios of 1, or no effect. </w:t>
      </w:r>
      <w:r w:rsidR="00304C8E">
        <w:rPr>
          <w:b/>
          <w:bCs/>
        </w:rPr>
        <w:t xml:space="preserve">Columns </w:t>
      </w:r>
      <w:r w:rsidR="0018092B">
        <w:rPr>
          <w:b/>
          <w:bCs/>
        </w:rPr>
        <w:t>A</w:t>
      </w:r>
      <w:r w:rsidR="00304C8E">
        <w:rPr>
          <w:b/>
          <w:bCs/>
        </w:rPr>
        <w:t>-</w:t>
      </w:r>
      <w:r w:rsidR="0018092B">
        <w:rPr>
          <w:b/>
          <w:bCs/>
        </w:rPr>
        <w:t>D</w:t>
      </w:r>
      <w:r w:rsidR="00304C8E">
        <w:rPr>
          <w:b/>
          <w:bCs/>
        </w:rPr>
        <w:t>:</w:t>
      </w:r>
      <w:r w:rsidR="00477078">
        <w:t xml:space="preserve"> Each class </w:t>
      </w:r>
      <w:r w:rsidR="000720A8">
        <w:t>was predicted using one-versus-all classificatio</w:t>
      </w:r>
      <w:r w:rsidR="00FC3637">
        <w:t>n. Values to the left of the dashed lines represent decreased odds of membership to a particular latent trajectory, while values to the right represent increased odds.</w:t>
      </w:r>
      <w:r w:rsidR="0010120C">
        <w:t xml:space="preserve"> </w:t>
      </w:r>
      <w:r w:rsidR="006C075B">
        <w:t xml:space="preserve">Notably, participants in Class 1 – those who reduced smoking the most – tended to be slightly older, score lower on anxiety </w:t>
      </w:r>
      <w:r w:rsidR="00E16AC2">
        <w:t xml:space="preserve">symptoms </w:t>
      </w:r>
      <w:r w:rsidR="00C27673">
        <w:t>at baseline</w:t>
      </w:r>
      <w:r w:rsidR="00E16AC2">
        <w:t>, and were more likely to be male</w:t>
      </w:r>
      <w:r w:rsidR="00C27673">
        <w:t xml:space="preserve">. As expected, those in Class 1 were more likely to have received active NRT during the trial. </w:t>
      </w:r>
      <w:r w:rsidR="00CE70FC">
        <w:t xml:space="preserve">In contrast, participants in Class 3 </w:t>
      </w:r>
      <w:r w:rsidR="00EF05E0">
        <w:t xml:space="preserve">tended to have lower baseline CPD values, </w:t>
      </w:r>
      <w:r w:rsidR="00E16AC2">
        <w:t xml:space="preserve">score lower on depression symptoms, </w:t>
      </w:r>
      <w:r w:rsidR="00A0035E">
        <w:t>were more likely to be female, and to have higher baseline nicotine dependence scores. These participants were also more likely to have received placebo NRT during the trial.</w:t>
      </w:r>
      <w:r w:rsidR="00FC3637">
        <w:rPr>
          <w:b/>
          <w:bCs/>
        </w:rPr>
        <w:t xml:space="preserve"> </w:t>
      </w:r>
      <w:r w:rsidR="00040512">
        <w:rPr>
          <w:b/>
          <w:bCs/>
        </w:rPr>
        <w:t xml:space="preserve">Column </w:t>
      </w:r>
      <w:r w:rsidR="0018092B">
        <w:rPr>
          <w:b/>
          <w:bCs/>
        </w:rPr>
        <w:t>B</w:t>
      </w:r>
      <w:r w:rsidR="00A142AC">
        <w:rPr>
          <w:b/>
          <w:bCs/>
        </w:rPr>
        <w:t>:</w:t>
      </w:r>
      <w:r w:rsidR="00CC3DA7">
        <w:t xml:space="preserve"> </w:t>
      </w:r>
      <w:r w:rsidR="00087223">
        <w:t xml:space="preserve">Average feature importance for a binary logistic regression model using only </w:t>
      </w:r>
      <w:r w:rsidR="000F7204">
        <w:t xml:space="preserve">the </w:t>
      </w:r>
      <w:r w:rsidR="007139CA">
        <w:t>900 (50.5%)</w:t>
      </w:r>
      <w:r w:rsidR="006440B3">
        <w:t xml:space="preserve"> </w:t>
      </w:r>
      <w:r w:rsidR="000F7204">
        <w:t>who received placebo NR</w:t>
      </w:r>
      <w:r w:rsidR="0038034C">
        <w:t xml:space="preserve">T, predicting membership to Class 1, the group which reduced their smoking the most. </w:t>
      </w:r>
      <w:r w:rsidR="00DA447F">
        <w:t>In this group, older participants</w:t>
      </w:r>
      <w:r w:rsidR="00597E0B">
        <w:t xml:space="preserve"> presenting with lower anxiety scores, and those who have </w:t>
      </w:r>
      <w:r w:rsidR="00264092">
        <w:t>tried to quit before were more likely to reduce their smoking.</w:t>
      </w:r>
      <w:r w:rsidR="00041645">
        <w:t xml:space="preserve"> </w:t>
      </w:r>
      <w:r w:rsidR="00040512">
        <w:rPr>
          <w:b/>
          <w:bCs/>
        </w:rPr>
        <w:t xml:space="preserve">Columns </w:t>
      </w:r>
      <w:r w:rsidR="0018092B">
        <w:rPr>
          <w:b/>
          <w:bCs/>
        </w:rPr>
        <w:t>E</w:t>
      </w:r>
      <w:r w:rsidR="00040512">
        <w:rPr>
          <w:b/>
          <w:bCs/>
        </w:rPr>
        <w:t xml:space="preserve"> and </w:t>
      </w:r>
      <w:r w:rsidR="0018092B">
        <w:rPr>
          <w:b/>
          <w:bCs/>
        </w:rPr>
        <w:t>F</w:t>
      </w:r>
      <w:r w:rsidR="00041645">
        <w:rPr>
          <w:b/>
          <w:bCs/>
        </w:rPr>
        <w:t>:</w:t>
      </w:r>
      <w:r w:rsidR="00041645">
        <w:t xml:space="preserve"> Values to the left of the dashed lines represent decreased odds of smoking cessation after the trial, while values to the right represent increased cessation odds. When using latent class as a predictor (left column), latent class becomes one of the predominant associations with smoking cessation (Class 2 OR = 0.111 ± 0.013, Class 3 OR = 0.070 ± 0.005), along with receiving active NRT (OR = 1.90 ± 0.157). A large site effect was observed, with participants at sites in Denmark and Germany more likely to quit smoking than those at the USA site.</w:t>
      </w:r>
    </w:p>
    <w:p w14:paraId="49CEF2A2" w14:textId="23EC7654" w:rsidR="004A3F72" w:rsidRDefault="004A3F72" w:rsidP="000E529F">
      <w:pPr>
        <w:jc w:val="center"/>
      </w:pPr>
    </w:p>
    <w:p w14:paraId="7B3437D2" w14:textId="672EB881" w:rsidR="00254472" w:rsidRDefault="00254472" w:rsidP="00254472"/>
    <w:sectPr w:rsidR="00254472" w:rsidSect="00B27A75">
      <w:headerReference w:type="even" r:id="rId16"/>
      <w:headerReference w:type="default" r:id="rId1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6" w:author="Anthony Barrows" w:date="2024-05-20T10:11:00Z" w:initials="AB">
    <w:p w14:paraId="7F78F9EB" w14:textId="77777777" w:rsidR="00103701" w:rsidRDefault="00103701" w:rsidP="00103701">
      <w:r>
        <w:rPr>
          <w:rStyle w:val="CommentReference"/>
        </w:rPr>
        <w:annotationRef/>
      </w:r>
      <w:r>
        <w:rPr>
          <w:sz w:val="20"/>
          <w:szCs w:val="20"/>
        </w:rPr>
        <w:t>I’m not normally a fan of five-line sentences but, since “technicality” seems to be a challenge for acceptance, I think we need as much top-level overview as we can afford.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78F9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F8E5265" w16cex:dateUtc="2024-05-20T14: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78F9EB" w16cid:durableId="1F8E52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4072A" w14:textId="77777777" w:rsidR="00D26122" w:rsidRDefault="00D26122" w:rsidP="00E57E42">
      <w:r>
        <w:separator/>
      </w:r>
    </w:p>
  </w:endnote>
  <w:endnote w:type="continuationSeparator" w:id="0">
    <w:p w14:paraId="65112386" w14:textId="77777777" w:rsidR="00D26122" w:rsidRDefault="00D26122" w:rsidP="00E57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51F74" w14:textId="77777777" w:rsidR="00D26122" w:rsidRDefault="00D26122" w:rsidP="00E57E42">
      <w:r>
        <w:separator/>
      </w:r>
    </w:p>
  </w:footnote>
  <w:footnote w:type="continuationSeparator" w:id="0">
    <w:p w14:paraId="688A8DF1" w14:textId="77777777" w:rsidR="00D26122" w:rsidRDefault="00D26122" w:rsidP="00E57E42">
      <w:r>
        <w:continuationSeparator/>
      </w:r>
    </w:p>
  </w:footnote>
  <w:footnote w:id="1">
    <w:p w14:paraId="5D59F261" w14:textId="1FA642AE" w:rsidR="002A4286" w:rsidRDefault="002A4286" w:rsidP="00B62173">
      <w:pPr>
        <w:pStyle w:val="FootnoteText"/>
        <w:rPr>
          <w:rFonts w:eastAsia="Arial Unicode MS" w:cs="Arial Unicode MS"/>
        </w:rPr>
      </w:pPr>
      <w:r w:rsidRPr="00B31220">
        <w:rPr>
          <w:rStyle w:val="FootnoteReference"/>
        </w:rPr>
        <w:footnoteRef/>
      </w:r>
      <w:r>
        <w:rPr>
          <w:rFonts w:eastAsia="Arial Unicode MS" w:cs="Arial Unicode MS"/>
        </w:rPr>
        <w:t xml:space="preserve"> Department of Psychiatry, University of Vermont, Burlington, VT, USA</w:t>
      </w:r>
    </w:p>
    <w:p w14:paraId="77F73768" w14:textId="4D83ABA9" w:rsidR="002A4286" w:rsidRDefault="002A4286" w:rsidP="00B62173">
      <w:pPr>
        <w:pStyle w:val="FootnoteText"/>
        <w:rPr>
          <w:rFonts w:eastAsia="Arial Unicode MS" w:cs="Arial Unicode MS"/>
          <w:vertAlign w:val="superscript"/>
        </w:rPr>
      </w:pPr>
      <w:r>
        <w:rPr>
          <w:rFonts w:eastAsia="Arial Unicode MS" w:cs="Arial Unicode MS"/>
          <w:vertAlign w:val="superscript"/>
        </w:rPr>
        <w:t>2</w:t>
      </w:r>
      <w:r w:rsidR="0001764D">
        <w:rPr>
          <w:rFonts w:eastAsia="Arial Unicode MS" w:cs="Arial Unicode MS"/>
          <w:vertAlign w:val="superscript"/>
        </w:rPr>
        <w:t xml:space="preserve"> </w:t>
      </w:r>
      <w:r>
        <w:rPr>
          <w:rFonts w:eastAsia="Arial Unicode MS" w:cs="Arial Unicode MS"/>
        </w:rPr>
        <w:t>Nuffield Department of Primary Care Health Sciences, University of Oxford, Oxford, UK</w:t>
      </w:r>
    </w:p>
    <w:p w14:paraId="5EB4516C" w14:textId="40FC2ED7" w:rsidR="002A4286" w:rsidRDefault="002A4286" w:rsidP="00B62173">
      <w:pPr>
        <w:pStyle w:val="FootnoteText"/>
        <w:rPr>
          <w:rFonts w:eastAsia="Arial Unicode MS" w:cs="Arial Unicode MS"/>
        </w:rPr>
      </w:pPr>
      <w:r>
        <w:rPr>
          <w:rFonts w:eastAsia="Arial Unicode MS" w:cs="Arial Unicode MS"/>
          <w:vertAlign w:val="superscript"/>
        </w:rPr>
        <w:t>3</w:t>
      </w:r>
      <w:r>
        <w:rPr>
          <w:rFonts w:eastAsia="Arial Unicode MS" w:cs="Arial Unicode MS"/>
        </w:rPr>
        <w:t xml:space="preserve"> Department of Psychology, University of Bath, Bath, UK</w:t>
      </w:r>
    </w:p>
    <w:p w14:paraId="6638A369" w14:textId="14D83ABD" w:rsidR="002A4286" w:rsidRPr="006F68CC" w:rsidRDefault="00A10D00" w:rsidP="00A10D00">
      <w:pPr>
        <w:pStyle w:val="FootnoteText"/>
        <w:rPr>
          <w:rFonts w:eastAsia="Arial Unicode MS" w:cs="Arial Unicode MS"/>
        </w:rPr>
      </w:pPr>
      <w:r>
        <w:rPr>
          <w:rFonts w:eastAsia="Arial Unicode MS" w:cs="Arial Unicode MS"/>
        </w:rPr>
        <w:t xml:space="preserve">* Please address correspondence to </w:t>
      </w:r>
      <w:hyperlink r:id="rId1" w:history="1">
        <w:r w:rsidRPr="009E68EB">
          <w:rPr>
            <w:rStyle w:val="Hyperlink"/>
            <w:rFonts w:eastAsia="Arial Unicode MS" w:cs="Arial Unicode MS"/>
          </w:rPr>
          <w:t>ajbarrow@uvm.edu</w:t>
        </w:r>
      </w:hyperlink>
      <w:r>
        <w:rPr>
          <w:rFonts w:eastAsia="Arial Unicode MS" w:cs="Arial Unicode MS"/>
        </w:rPr>
        <w:t xml:space="preserve"> (802) 656-</w:t>
      </w:r>
      <w:r w:rsidR="006F68CC">
        <w:rPr>
          <w:rFonts w:eastAsia="Arial Unicode MS" w:cs="Arial Unicode MS"/>
        </w:rPr>
        <w:t>4849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64523135"/>
      <w:docPartObj>
        <w:docPartGallery w:val="Page Numbers (Top of Page)"/>
        <w:docPartUnique/>
      </w:docPartObj>
    </w:sdtPr>
    <w:sdtContent>
      <w:p w14:paraId="0C3AF051" w14:textId="504A3F45" w:rsidR="002A4286" w:rsidRDefault="002A4286" w:rsidP="003C740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5B5D66" w14:textId="77777777" w:rsidR="002A4286" w:rsidRDefault="002A4286" w:rsidP="00B27A7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AA121" w14:textId="77777777" w:rsidR="00A36FF5"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6C26"/>
    <w:multiLevelType w:val="hybridMultilevel"/>
    <w:tmpl w:val="D80CE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451ACD"/>
    <w:multiLevelType w:val="hybridMultilevel"/>
    <w:tmpl w:val="CC463652"/>
    <w:styleLink w:val="ImportedStyle1"/>
    <w:lvl w:ilvl="0" w:tplc="4B346074">
      <w:start w:val="1"/>
      <w:numFmt w:val="decimal"/>
      <w:lvlText w:val="%1."/>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9D6EF5CC">
      <w:start w:val="1"/>
      <w:numFmt w:val="lowerLetter"/>
      <w:lvlText w:val="%2."/>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4A005FAA">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73B2F954">
      <w:start w:val="1"/>
      <w:numFmt w:val="decimal"/>
      <w:lvlText w:val="%4."/>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AE00D69C">
      <w:start w:val="1"/>
      <w:numFmt w:val="lowerLetter"/>
      <w:lvlText w:val="%5."/>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96A83854">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47C8458E">
      <w:start w:val="1"/>
      <w:numFmt w:val="decimal"/>
      <w:lvlText w:val="%7."/>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CE30A366">
      <w:start w:val="1"/>
      <w:numFmt w:val="lowerLetter"/>
      <w:lvlText w:val="%8."/>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F4061BE4">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CB67873"/>
    <w:multiLevelType w:val="hybridMultilevel"/>
    <w:tmpl w:val="88D61BF6"/>
    <w:lvl w:ilvl="0" w:tplc="E3DABC70">
      <w:start w:val="3"/>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212D92"/>
    <w:multiLevelType w:val="hybridMultilevel"/>
    <w:tmpl w:val="CC463652"/>
    <w:numStyleLink w:val="ImportedStyle1"/>
  </w:abstractNum>
  <w:num w:numId="1" w16cid:durableId="193540493">
    <w:abstractNumId w:val="1"/>
  </w:num>
  <w:num w:numId="2" w16cid:durableId="67851458">
    <w:abstractNumId w:val="3"/>
  </w:num>
  <w:num w:numId="3" w16cid:durableId="1173958129">
    <w:abstractNumId w:val="0"/>
  </w:num>
  <w:num w:numId="4" w16cid:durableId="89404360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hony Barrows">
    <w15:presenceInfo w15:providerId="AD" w15:userId="S::ajbarrow@uvm.edu::4c6c1da1-9b4d-4fcf-8538-8858cd6e4b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hideSpellingErrors/>
  <w:hideGrammaticalErrors/>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CF2"/>
    <w:rsid w:val="00000D80"/>
    <w:rsid w:val="00003204"/>
    <w:rsid w:val="00003866"/>
    <w:rsid w:val="00003B4B"/>
    <w:rsid w:val="00016AB2"/>
    <w:rsid w:val="0001764D"/>
    <w:rsid w:val="000230B4"/>
    <w:rsid w:val="00023B24"/>
    <w:rsid w:val="00026FDB"/>
    <w:rsid w:val="000311E6"/>
    <w:rsid w:val="000336D0"/>
    <w:rsid w:val="00034E8A"/>
    <w:rsid w:val="000403B2"/>
    <w:rsid w:val="00040512"/>
    <w:rsid w:val="00041645"/>
    <w:rsid w:val="00050FAF"/>
    <w:rsid w:val="00052C0C"/>
    <w:rsid w:val="00053689"/>
    <w:rsid w:val="00055DA0"/>
    <w:rsid w:val="00056287"/>
    <w:rsid w:val="000564C1"/>
    <w:rsid w:val="000566E5"/>
    <w:rsid w:val="0006562D"/>
    <w:rsid w:val="000720A8"/>
    <w:rsid w:val="00072A6D"/>
    <w:rsid w:val="000756AF"/>
    <w:rsid w:val="00077B55"/>
    <w:rsid w:val="0008229F"/>
    <w:rsid w:val="00084E8F"/>
    <w:rsid w:val="00087223"/>
    <w:rsid w:val="00093DD5"/>
    <w:rsid w:val="000A1C24"/>
    <w:rsid w:val="000B4F02"/>
    <w:rsid w:val="000B51D9"/>
    <w:rsid w:val="000B61E1"/>
    <w:rsid w:val="000D1A90"/>
    <w:rsid w:val="000D2363"/>
    <w:rsid w:val="000D468A"/>
    <w:rsid w:val="000E34A6"/>
    <w:rsid w:val="000E529F"/>
    <w:rsid w:val="000E549A"/>
    <w:rsid w:val="000E5EFF"/>
    <w:rsid w:val="000F6C7F"/>
    <w:rsid w:val="000F7204"/>
    <w:rsid w:val="0010120C"/>
    <w:rsid w:val="001021D9"/>
    <w:rsid w:val="00103701"/>
    <w:rsid w:val="00105CB0"/>
    <w:rsid w:val="00105E97"/>
    <w:rsid w:val="00106D6C"/>
    <w:rsid w:val="00113C2C"/>
    <w:rsid w:val="0011731C"/>
    <w:rsid w:val="00121E02"/>
    <w:rsid w:val="001220A6"/>
    <w:rsid w:val="0012587A"/>
    <w:rsid w:val="00125CFB"/>
    <w:rsid w:val="00126149"/>
    <w:rsid w:val="0013118A"/>
    <w:rsid w:val="0013758C"/>
    <w:rsid w:val="00137C38"/>
    <w:rsid w:val="00140DDE"/>
    <w:rsid w:val="00143F8C"/>
    <w:rsid w:val="00146328"/>
    <w:rsid w:val="00146D42"/>
    <w:rsid w:val="001519A4"/>
    <w:rsid w:val="00152CF2"/>
    <w:rsid w:val="001634BC"/>
    <w:rsid w:val="00163BE9"/>
    <w:rsid w:val="00166C65"/>
    <w:rsid w:val="001711E5"/>
    <w:rsid w:val="001748DA"/>
    <w:rsid w:val="001750C1"/>
    <w:rsid w:val="00176AD7"/>
    <w:rsid w:val="0018092B"/>
    <w:rsid w:val="0018548F"/>
    <w:rsid w:val="00192D3F"/>
    <w:rsid w:val="00195AE6"/>
    <w:rsid w:val="001A01B2"/>
    <w:rsid w:val="001A0ACD"/>
    <w:rsid w:val="001A4C7C"/>
    <w:rsid w:val="001A5B3C"/>
    <w:rsid w:val="001B0172"/>
    <w:rsid w:val="001B4C00"/>
    <w:rsid w:val="001C07D0"/>
    <w:rsid w:val="001C0984"/>
    <w:rsid w:val="001C55A8"/>
    <w:rsid w:val="001C56A1"/>
    <w:rsid w:val="001C780E"/>
    <w:rsid w:val="001D6D38"/>
    <w:rsid w:val="001E20CB"/>
    <w:rsid w:val="001F4C6E"/>
    <w:rsid w:val="001F67F8"/>
    <w:rsid w:val="001F7C37"/>
    <w:rsid w:val="00206FAB"/>
    <w:rsid w:val="00213AD9"/>
    <w:rsid w:val="00214712"/>
    <w:rsid w:val="00214A12"/>
    <w:rsid w:val="0021506F"/>
    <w:rsid w:val="0021599C"/>
    <w:rsid w:val="00216E91"/>
    <w:rsid w:val="00217A06"/>
    <w:rsid w:val="00217F09"/>
    <w:rsid w:val="00222A0D"/>
    <w:rsid w:val="00226BFA"/>
    <w:rsid w:val="00227119"/>
    <w:rsid w:val="002336B1"/>
    <w:rsid w:val="0023420F"/>
    <w:rsid w:val="00236A74"/>
    <w:rsid w:val="00236B80"/>
    <w:rsid w:val="0023706F"/>
    <w:rsid w:val="00240284"/>
    <w:rsid w:val="00244E8C"/>
    <w:rsid w:val="0024738C"/>
    <w:rsid w:val="00250169"/>
    <w:rsid w:val="0025306B"/>
    <w:rsid w:val="00254472"/>
    <w:rsid w:val="00264092"/>
    <w:rsid w:val="002675E9"/>
    <w:rsid w:val="002679BF"/>
    <w:rsid w:val="002702A0"/>
    <w:rsid w:val="002722E9"/>
    <w:rsid w:val="0027379A"/>
    <w:rsid w:val="002747BC"/>
    <w:rsid w:val="002827B5"/>
    <w:rsid w:val="00286E05"/>
    <w:rsid w:val="00290AFD"/>
    <w:rsid w:val="00290DA4"/>
    <w:rsid w:val="0029525E"/>
    <w:rsid w:val="002A4286"/>
    <w:rsid w:val="002B655B"/>
    <w:rsid w:val="002B70A7"/>
    <w:rsid w:val="002C4863"/>
    <w:rsid w:val="002C77C1"/>
    <w:rsid w:val="002C7E98"/>
    <w:rsid w:val="002D2284"/>
    <w:rsid w:val="002D4B6F"/>
    <w:rsid w:val="002D4E66"/>
    <w:rsid w:val="002D67F6"/>
    <w:rsid w:val="002D687E"/>
    <w:rsid w:val="002E2104"/>
    <w:rsid w:val="002E2676"/>
    <w:rsid w:val="002E3329"/>
    <w:rsid w:val="002E3767"/>
    <w:rsid w:val="002E4CA7"/>
    <w:rsid w:val="002E709E"/>
    <w:rsid w:val="002F0739"/>
    <w:rsid w:val="002F114E"/>
    <w:rsid w:val="002F117C"/>
    <w:rsid w:val="002F3442"/>
    <w:rsid w:val="002F4327"/>
    <w:rsid w:val="002F64E4"/>
    <w:rsid w:val="00300448"/>
    <w:rsid w:val="00304C8E"/>
    <w:rsid w:val="003062D1"/>
    <w:rsid w:val="00311B20"/>
    <w:rsid w:val="00312D2E"/>
    <w:rsid w:val="0031776E"/>
    <w:rsid w:val="00320174"/>
    <w:rsid w:val="0032119F"/>
    <w:rsid w:val="00321929"/>
    <w:rsid w:val="00322485"/>
    <w:rsid w:val="003226A3"/>
    <w:rsid w:val="00322B21"/>
    <w:rsid w:val="00327180"/>
    <w:rsid w:val="00327738"/>
    <w:rsid w:val="0033110D"/>
    <w:rsid w:val="003361D9"/>
    <w:rsid w:val="00340A63"/>
    <w:rsid w:val="003412AA"/>
    <w:rsid w:val="0034193F"/>
    <w:rsid w:val="00345D67"/>
    <w:rsid w:val="003524B3"/>
    <w:rsid w:val="0035285F"/>
    <w:rsid w:val="003563F1"/>
    <w:rsid w:val="00361602"/>
    <w:rsid w:val="00362544"/>
    <w:rsid w:val="00362889"/>
    <w:rsid w:val="00364FB7"/>
    <w:rsid w:val="00372209"/>
    <w:rsid w:val="00373661"/>
    <w:rsid w:val="00375E89"/>
    <w:rsid w:val="00376E5D"/>
    <w:rsid w:val="003778C6"/>
    <w:rsid w:val="00380169"/>
    <w:rsid w:val="0038034C"/>
    <w:rsid w:val="00383A0A"/>
    <w:rsid w:val="00384CDC"/>
    <w:rsid w:val="003865B1"/>
    <w:rsid w:val="00387198"/>
    <w:rsid w:val="00387DE3"/>
    <w:rsid w:val="0039161E"/>
    <w:rsid w:val="003931B1"/>
    <w:rsid w:val="0039526E"/>
    <w:rsid w:val="003A3C1E"/>
    <w:rsid w:val="003A456B"/>
    <w:rsid w:val="003B1E3A"/>
    <w:rsid w:val="003B356E"/>
    <w:rsid w:val="003B3F81"/>
    <w:rsid w:val="003B41E3"/>
    <w:rsid w:val="003C2346"/>
    <w:rsid w:val="003C54ED"/>
    <w:rsid w:val="003C59CA"/>
    <w:rsid w:val="003C6E33"/>
    <w:rsid w:val="003C6F5F"/>
    <w:rsid w:val="003C7405"/>
    <w:rsid w:val="003D620A"/>
    <w:rsid w:val="003E27FC"/>
    <w:rsid w:val="003E2AEA"/>
    <w:rsid w:val="003E67D3"/>
    <w:rsid w:val="003E71AA"/>
    <w:rsid w:val="003F2918"/>
    <w:rsid w:val="003F38B4"/>
    <w:rsid w:val="003F5337"/>
    <w:rsid w:val="003F5F54"/>
    <w:rsid w:val="00400846"/>
    <w:rsid w:val="00401165"/>
    <w:rsid w:val="00402673"/>
    <w:rsid w:val="00402B5A"/>
    <w:rsid w:val="0041497F"/>
    <w:rsid w:val="00414AB9"/>
    <w:rsid w:val="004152FE"/>
    <w:rsid w:val="004163C8"/>
    <w:rsid w:val="00417BC8"/>
    <w:rsid w:val="00420625"/>
    <w:rsid w:val="0042770D"/>
    <w:rsid w:val="00431720"/>
    <w:rsid w:val="00434AE3"/>
    <w:rsid w:val="00436F28"/>
    <w:rsid w:val="00440338"/>
    <w:rsid w:val="00446B98"/>
    <w:rsid w:val="0045073C"/>
    <w:rsid w:val="004509FB"/>
    <w:rsid w:val="00454297"/>
    <w:rsid w:val="00456434"/>
    <w:rsid w:val="00461946"/>
    <w:rsid w:val="0046472F"/>
    <w:rsid w:val="004654A5"/>
    <w:rsid w:val="004670EE"/>
    <w:rsid w:val="0047483C"/>
    <w:rsid w:val="00474E43"/>
    <w:rsid w:val="00477078"/>
    <w:rsid w:val="0048108E"/>
    <w:rsid w:val="00483AFA"/>
    <w:rsid w:val="00483C38"/>
    <w:rsid w:val="00484548"/>
    <w:rsid w:val="00485C25"/>
    <w:rsid w:val="00492327"/>
    <w:rsid w:val="0049259E"/>
    <w:rsid w:val="00493D94"/>
    <w:rsid w:val="00494E1E"/>
    <w:rsid w:val="004A3A2D"/>
    <w:rsid w:val="004A3F72"/>
    <w:rsid w:val="004A5D3B"/>
    <w:rsid w:val="004B6B2A"/>
    <w:rsid w:val="004C2747"/>
    <w:rsid w:val="004C2CC4"/>
    <w:rsid w:val="004C3DD2"/>
    <w:rsid w:val="004C5EFB"/>
    <w:rsid w:val="004C700C"/>
    <w:rsid w:val="004D2929"/>
    <w:rsid w:val="004D2EAD"/>
    <w:rsid w:val="004D4855"/>
    <w:rsid w:val="004D5791"/>
    <w:rsid w:val="004E2430"/>
    <w:rsid w:val="004E6263"/>
    <w:rsid w:val="004E7D9E"/>
    <w:rsid w:val="004F2D4D"/>
    <w:rsid w:val="004F3058"/>
    <w:rsid w:val="004F52F1"/>
    <w:rsid w:val="004F6492"/>
    <w:rsid w:val="004F66E6"/>
    <w:rsid w:val="00502708"/>
    <w:rsid w:val="00507170"/>
    <w:rsid w:val="00507CDF"/>
    <w:rsid w:val="00514EFE"/>
    <w:rsid w:val="0051577C"/>
    <w:rsid w:val="00521BD5"/>
    <w:rsid w:val="00522BCF"/>
    <w:rsid w:val="00523A50"/>
    <w:rsid w:val="00523B77"/>
    <w:rsid w:val="00526CA0"/>
    <w:rsid w:val="0053374D"/>
    <w:rsid w:val="0053426B"/>
    <w:rsid w:val="00536694"/>
    <w:rsid w:val="005368BB"/>
    <w:rsid w:val="0054441D"/>
    <w:rsid w:val="005545BA"/>
    <w:rsid w:val="005551EC"/>
    <w:rsid w:val="0055575F"/>
    <w:rsid w:val="00561AA7"/>
    <w:rsid w:val="00564040"/>
    <w:rsid w:val="00565D60"/>
    <w:rsid w:val="00565F25"/>
    <w:rsid w:val="00566ED2"/>
    <w:rsid w:val="0057040C"/>
    <w:rsid w:val="005710FA"/>
    <w:rsid w:val="0057314F"/>
    <w:rsid w:val="00575039"/>
    <w:rsid w:val="005822B2"/>
    <w:rsid w:val="00587F34"/>
    <w:rsid w:val="00587FDE"/>
    <w:rsid w:val="005928FA"/>
    <w:rsid w:val="00595DB1"/>
    <w:rsid w:val="00597E0B"/>
    <w:rsid w:val="005A021B"/>
    <w:rsid w:val="005A095D"/>
    <w:rsid w:val="005A208C"/>
    <w:rsid w:val="005A28FD"/>
    <w:rsid w:val="005A3CB2"/>
    <w:rsid w:val="005A4733"/>
    <w:rsid w:val="005A70BE"/>
    <w:rsid w:val="005A7912"/>
    <w:rsid w:val="005B061C"/>
    <w:rsid w:val="005B0764"/>
    <w:rsid w:val="005B1D83"/>
    <w:rsid w:val="005B1F2A"/>
    <w:rsid w:val="005B5CB0"/>
    <w:rsid w:val="005B7A8D"/>
    <w:rsid w:val="005C2596"/>
    <w:rsid w:val="005D058A"/>
    <w:rsid w:val="005D14C6"/>
    <w:rsid w:val="005D4B98"/>
    <w:rsid w:val="005D6B50"/>
    <w:rsid w:val="005D7027"/>
    <w:rsid w:val="005E0248"/>
    <w:rsid w:val="005E0257"/>
    <w:rsid w:val="005E058F"/>
    <w:rsid w:val="005F0932"/>
    <w:rsid w:val="005F209D"/>
    <w:rsid w:val="005F2445"/>
    <w:rsid w:val="005F2EF8"/>
    <w:rsid w:val="005F3939"/>
    <w:rsid w:val="005F4C25"/>
    <w:rsid w:val="005F4D68"/>
    <w:rsid w:val="005F5899"/>
    <w:rsid w:val="005F58DB"/>
    <w:rsid w:val="00601153"/>
    <w:rsid w:val="00605BDE"/>
    <w:rsid w:val="00617E64"/>
    <w:rsid w:val="00626A26"/>
    <w:rsid w:val="00627620"/>
    <w:rsid w:val="0063013B"/>
    <w:rsid w:val="00631CF2"/>
    <w:rsid w:val="006326F1"/>
    <w:rsid w:val="006431E8"/>
    <w:rsid w:val="006440B3"/>
    <w:rsid w:val="00651F24"/>
    <w:rsid w:val="00654AB7"/>
    <w:rsid w:val="00655694"/>
    <w:rsid w:val="00656499"/>
    <w:rsid w:val="00660A0E"/>
    <w:rsid w:val="00661994"/>
    <w:rsid w:val="00665D6F"/>
    <w:rsid w:val="006705C8"/>
    <w:rsid w:val="00670691"/>
    <w:rsid w:val="00672DF7"/>
    <w:rsid w:val="0067320E"/>
    <w:rsid w:val="0068658F"/>
    <w:rsid w:val="00690F41"/>
    <w:rsid w:val="00693C54"/>
    <w:rsid w:val="00697A1E"/>
    <w:rsid w:val="006A1284"/>
    <w:rsid w:val="006A4A32"/>
    <w:rsid w:val="006A7770"/>
    <w:rsid w:val="006B46B6"/>
    <w:rsid w:val="006C075B"/>
    <w:rsid w:val="006C0AD0"/>
    <w:rsid w:val="006C106B"/>
    <w:rsid w:val="006C146D"/>
    <w:rsid w:val="006C4226"/>
    <w:rsid w:val="006C642A"/>
    <w:rsid w:val="006D0D7A"/>
    <w:rsid w:val="006D71AF"/>
    <w:rsid w:val="006D7A7B"/>
    <w:rsid w:val="006E1005"/>
    <w:rsid w:val="006E65D5"/>
    <w:rsid w:val="006F088C"/>
    <w:rsid w:val="006F2A1D"/>
    <w:rsid w:val="006F54A7"/>
    <w:rsid w:val="006F5593"/>
    <w:rsid w:val="006F59B6"/>
    <w:rsid w:val="006F621E"/>
    <w:rsid w:val="006F68CC"/>
    <w:rsid w:val="007006C2"/>
    <w:rsid w:val="0070312B"/>
    <w:rsid w:val="007051A8"/>
    <w:rsid w:val="00705A20"/>
    <w:rsid w:val="00707D57"/>
    <w:rsid w:val="00713434"/>
    <w:rsid w:val="007139CA"/>
    <w:rsid w:val="00715E1A"/>
    <w:rsid w:val="0071792C"/>
    <w:rsid w:val="00722978"/>
    <w:rsid w:val="00725392"/>
    <w:rsid w:val="00733133"/>
    <w:rsid w:val="00736DC9"/>
    <w:rsid w:val="0074105C"/>
    <w:rsid w:val="00741484"/>
    <w:rsid w:val="007433A0"/>
    <w:rsid w:val="00744FB9"/>
    <w:rsid w:val="00751123"/>
    <w:rsid w:val="00754C4E"/>
    <w:rsid w:val="007558AF"/>
    <w:rsid w:val="00760328"/>
    <w:rsid w:val="007612CC"/>
    <w:rsid w:val="00763661"/>
    <w:rsid w:val="00767806"/>
    <w:rsid w:val="007710B4"/>
    <w:rsid w:val="00776C71"/>
    <w:rsid w:val="007806C9"/>
    <w:rsid w:val="0078184F"/>
    <w:rsid w:val="00782A41"/>
    <w:rsid w:val="00782B78"/>
    <w:rsid w:val="00783E61"/>
    <w:rsid w:val="00784EBE"/>
    <w:rsid w:val="00785234"/>
    <w:rsid w:val="0078582F"/>
    <w:rsid w:val="0079208F"/>
    <w:rsid w:val="007936B0"/>
    <w:rsid w:val="00794022"/>
    <w:rsid w:val="007955FB"/>
    <w:rsid w:val="007A3C1C"/>
    <w:rsid w:val="007A5357"/>
    <w:rsid w:val="007A6043"/>
    <w:rsid w:val="007A6309"/>
    <w:rsid w:val="007A6EC2"/>
    <w:rsid w:val="007A765A"/>
    <w:rsid w:val="007A7A3A"/>
    <w:rsid w:val="007B3766"/>
    <w:rsid w:val="007B437F"/>
    <w:rsid w:val="007B55C6"/>
    <w:rsid w:val="007C1E02"/>
    <w:rsid w:val="007C26E7"/>
    <w:rsid w:val="007C5E5F"/>
    <w:rsid w:val="007C75BC"/>
    <w:rsid w:val="007D67FA"/>
    <w:rsid w:val="007E39A2"/>
    <w:rsid w:val="007F44DA"/>
    <w:rsid w:val="007F4A63"/>
    <w:rsid w:val="007F649B"/>
    <w:rsid w:val="007F78DA"/>
    <w:rsid w:val="008018BC"/>
    <w:rsid w:val="00803401"/>
    <w:rsid w:val="00804802"/>
    <w:rsid w:val="00806592"/>
    <w:rsid w:val="00810B37"/>
    <w:rsid w:val="00810E6E"/>
    <w:rsid w:val="0081389A"/>
    <w:rsid w:val="008154D9"/>
    <w:rsid w:val="00816041"/>
    <w:rsid w:val="00820ACB"/>
    <w:rsid w:val="00821953"/>
    <w:rsid w:val="00822D48"/>
    <w:rsid w:val="008249AE"/>
    <w:rsid w:val="00826C53"/>
    <w:rsid w:val="008374BF"/>
    <w:rsid w:val="008375ED"/>
    <w:rsid w:val="008431F5"/>
    <w:rsid w:val="008433C7"/>
    <w:rsid w:val="00844F9D"/>
    <w:rsid w:val="008511EC"/>
    <w:rsid w:val="008518E8"/>
    <w:rsid w:val="00851FDB"/>
    <w:rsid w:val="00857F17"/>
    <w:rsid w:val="00874072"/>
    <w:rsid w:val="00874B3C"/>
    <w:rsid w:val="0087574E"/>
    <w:rsid w:val="008807EC"/>
    <w:rsid w:val="00880FC8"/>
    <w:rsid w:val="0088248C"/>
    <w:rsid w:val="00887316"/>
    <w:rsid w:val="00887F2D"/>
    <w:rsid w:val="00894C78"/>
    <w:rsid w:val="00896391"/>
    <w:rsid w:val="008A2773"/>
    <w:rsid w:val="008A3011"/>
    <w:rsid w:val="008A5163"/>
    <w:rsid w:val="008B0ADA"/>
    <w:rsid w:val="008B1F1A"/>
    <w:rsid w:val="008B29F6"/>
    <w:rsid w:val="008B394F"/>
    <w:rsid w:val="008B5BBE"/>
    <w:rsid w:val="008C0392"/>
    <w:rsid w:val="008C125B"/>
    <w:rsid w:val="008D0CCB"/>
    <w:rsid w:val="008D2153"/>
    <w:rsid w:val="008D774A"/>
    <w:rsid w:val="008E19DD"/>
    <w:rsid w:val="008E5127"/>
    <w:rsid w:val="008E7707"/>
    <w:rsid w:val="008F09E2"/>
    <w:rsid w:val="008F0D46"/>
    <w:rsid w:val="008F29F4"/>
    <w:rsid w:val="008F4241"/>
    <w:rsid w:val="008F4486"/>
    <w:rsid w:val="008F4A2D"/>
    <w:rsid w:val="009049A8"/>
    <w:rsid w:val="009051D1"/>
    <w:rsid w:val="00911BE8"/>
    <w:rsid w:val="00914504"/>
    <w:rsid w:val="00924E03"/>
    <w:rsid w:val="00925627"/>
    <w:rsid w:val="00926547"/>
    <w:rsid w:val="00926C96"/>
    <w:rsid w:val="00932251"/>
    <w:rsid w:val="009333D3"/>
    <w:rsid w:val="00934ECC"/>
    <w:rsid w:val="0093650E"/>
    <w:rsid w:val="009365B7"/>
    <w:rsid w:val="00943D1B"/>
    <w:rsid w:val="009444F2"/>
    <w:rsid w:val="00945278"/>
    <w:rsid w:val="009457E5"/>
    <w:rsid w:val="00950412"/>
    <w:rsid w:val="0095082D"/>
    <w:rsid w:val="00954964"/>
    <w:rsid w:val="00963CC0"/>
    <w:rsid w:val="009642FC"/>
    <w:rsid w:val="00966985"/>
    <w:rsid w:val="0097294D"/>
    <w:rsid w:val="00973BE7"/>
    <w:rsid w:val="00977623"/>
    <w:rsid w:val="0098077D"/>
    <w:rsid w:val="00983925"/>
    <w:rsid w:val="00983C47"/>
    <w:rsid w:val="00983E56"/>
    <w:rsid w:val="009925DC"/>
    <w:rsid w:val="009943C0"/>
    <w:rsid w:val="009960E7"/>
    <w:rsid w:val="009976C4"/>
    <w:rsid w:val="009A1182"/>
    <w:rsid w:val="009A4852"/>
    <w:rsid w:val="009A4ABD"/>
    <w:rsid w:val="009B1BDD"/>
    <w:rsid w:val="009B21B5"/>
    <w:rsid w:val="009B2BE4"/>
    <w:rsid w:val="009B310D"/>
    <w:rsid w:val="009B54E3"/>
    <w:rsid w:val="009B6C67"/>
    <w:rsid w:val="009B7FB9"/>
    <w:rsid w:val="009C0A91"/>
    <w:rsid w:val="009C0ABB"/>
    <w:rsid w:val="009C2DAB"/>
    <w:rsid w:val="009C555E"/>
    <w:rsid w:val="009D12E6"/>
    <w:rsid w:val="009D7F43"/>
    <w:rsid w:val="009E06CB"/>
    <w:rsid w:val="009E19FB"/>
    <w:rsid w:val="009E581F"/>
    <w:rsid w:val="009E64D5"/>
    <w:rsid w:val="009F04DC"/>
    <w:rsid w:val="009F0FA8"/>
    <w:rsid w:val="009F35B4"/>
    <w:rsid w:val="009F4499"/>
    <w:rsid w:val="009F47F0"/>
    <w:rsid w:val="009F529A"/>
    <w:rsid w:val="009F6A84"/>
    <w:rsid w:val="00A0035E"/>
    <w:rsid w:val="00A023C0"/>
    <w:rsid w:val="00A05470"/>
    <w:rsid w:val="00A06777"/>
    <w:rsid w:val="00A10D00"/>
    <w:rsid w:val="00A111D4"/>
    <w:rsid w:val="00A12364"/>
    <w:rsid w:val="00A1292C"/>
    <w:rsid w:val="00A142AC"/>
    <w:rsid w:val="00A17E95"/>
    <w:rsid w:val="00A213AD"/>
    <w:rsid w:val="00A2497F"/>
    <w:rsid w:val="00A274A3"/>
    <w:rsid w:val="00A27DBC"/>
    <w:rsid w:val="00A36FF5"/>
    <w:rsid w:val="00A42BEE"/>
    <w:rsid w:val="00A468BE"/>
    <w:rsid w:val="00A50490"/>
    <w:rsid w:val="00A51618"/>
    <w:rsid w:val="00A51A25"/>
    <w:rsid w:val="00A52366"/>
    <w:rsid w:val="00A52BF0"/>
    <w:rsid w:val="00A55B9D"/>
    <w:rsid w:val="00A55F6F"/>
    <w:rsid w:val="00A565E5"/>
    <w:rsid w:val="00A6158E"/>
    <w:rsid w:val="00A61909"/>
    <w:rsid w:val="00A62705"/>
    <w:rsid w:val="00A6659A"/>
    <w:rsid w:val="00A673F8"/>
    <w:rsid w:val="00A72BB7"/>
    <w:rsid w:val="00A74B42"/>
    <w:rsid w:val="00A77880"/>
    <w:rsid w:val="00A8245A"/>
    <w:rsid w:val="00A909E1"/>
    <w:rsid w:val="00A90BD8"/>
    <w:rsid w:val="00A91CAE"/>
    <w:rsid w:val="00A9485B"/>
    <w:rsid w:val="00A96F04"/>
    <w:rsid w:val="00AA163A"/>
    <w:rsid w:val="00AA6ADA"/>
    <w:rsid w:val="00AB5E1A"/>
    <w:rsid w:val="00AB72B1"/>
    <w:rsid w:val="00AC0F2F"/>
    <w:rsid w:val="00AD19C2"/>
    <w:rsid w:val="00AD2D4C"/>
    <w:rsid w:val="00AD3F2A"/>
    <w:rsid w:val="00AD5F49"/>
    <w:rsid w:val="00AD60B5"/>
    <w:rsid w:val="00AE2715"/>
    <w:rsid w:val="00AE3050"/>
    <w:rsid w:val="00AE466A"/>
    <w:rsid w:val="00AF1C80"/>
    <w:rsid w:val="00AF2283"/>
    <w:rsid w:val="00AF43CA"/>
    <w:rsid w:val="00AF675C"/>
    <w:rsid w:val="00B01350"/>
    <w:rsid w:val="00B05E46"/>
    <w:rsid w:val="00B06254"/>
    <w:rsid w:val="00B070DE"/>
    <w:rsid w:val="00B10D5D"/>
    <w:rsid w:val="00B12F46"/>
    <w:rsid w:val="00B163A7"/>
    <w:rsid w:val="00B172FC"/>
    <w:rsid w:val="00B17B2A"/>
    <w:rsid w:val="00B21E5A"/>
    <w:rsid w:val="00B220AA"/>
    <w:rsid w:val="00B2289A"/>
    <w:rsid w:val="00B23B57"/>
    <w:rsid w:val="00B25AF7"/>
    <w:rsid w:val="00B2654B"/>
    <w:rsid w:val="00B27A75"/>
    <w:rsid w:val="00B31220"/>
    <w:rsid w:val="00B32C31"/>
    <w:rsid w:val="00B32C39"/>
    <w:rsid w:val="00B33AE2"/>
    <w:rsid w:val="00B404A0"/>
    <w:rsid w:val="00B44599"/>
    <w:rsid w:val="00B44A45"/>
    <w:rsid w:val="00B44E25"/>
    <w:rsid w:val="00B45520"/>
    <w:rsid w:val="00B50F5E"/>
    <w:rsid w:val="00B5625A"/>
    <w:rsid w:val="00B56684"/>
    <w:rsid w:val="00B57414"/>
    <w:rsid w:val="00B62173"/>
    <w:rsid w:val="00B67F5A"/>
    <w:rsid w:val="00B70A54"/>
    <w:rsid w:val="00B7240B"/>
    <w:rsid w:val="00B72A97"/>
    <w:rsid w:val="00B80F77"/>
    <w:rsid w:val="00B818C0"/>
    <w:rsid w:val="00B82985"/>
    <w:rsid w:val="00B8330D"/>
    <w:rsid w:val="00B869E4"/>
    <w:rsid w:val="00B90D9A"/>
    <w:rsid w:val="00B972A9"/>
    <w:rsid w:val="00BA0738"/>
    <w:rsid w:val="00BA767C"/>
    <w:rsid w:val="00BB1476"/>
    <w:rsid w:val="00BB7090"/>
    <w:rsid w:val="00BD0137"/>
    <w:rsid w:val="00BD1542"/>
    <w:rsid w:val="00BD2034"/>
    <w:rsid w:val="00BD2D35"/>
    <w:rsid w:val="00BE0038"/>
    <w:rsid w:val="00BE22DB"/>
    <w:rsid w:val="00BE7BC1"/>
    <w:rsid w:val="00BF0197"/>
    <w:rsid w:val="00BF29DF"/>
    <w:rsid w:val="00BF3442"/>
    <w:rsid w:val="00BF358A"/>
    <w:rsid w:val="00BF4E63"/>
    <w:rsid w:val="00BF611D"/>
    <w:rsid w:val="00BF7894"/>
    <w:rsid w:val="00C06F4B"/>
    <w:rsid w:val="00C14CD2"/>
    <w:rsid w:val="00C2291C"/>
    <w:rsid w:val="00C22CB2"/>
    <w:rsid w:val="00C22D83"/>
    <w:rsid w:val="00C235E0"/>
    <w:rsid w:val="00C268F2"/>
    <w:rsid w:val="00C272DB"/>
    <w:rsid w:val="00C27673"/>
    <w:rsid w:val="00C27C27"/>
    <w:rsid w:val="00C30AA9"/>
    <w:rsid w:val="00C329C3"/>
    <w:rsid w:val="00C37453"/>
    <w:rsid w:val="00C4001E"/>
    <w:rsid w:val="00C40C9E"/>
    <w:rsid w:val="00C428F8"/>
    <w:rsid w:val="00C44FC2"/>
    <w:rsid w:val="00C46218"/>
    <w:rsid w:val="00C551B7"/>
    <w:rsid w:val="00C6141D"/>
    <w:rsid w:val="00C63A2F"/>
    <w:rsid w:val="00C66DAD"/>
    <w:rsid w:val="00C67113"/>
    <w:rsid w:val="00C74DB0"/>
    <w:rsid w:val="00C75510"/>
    <w:rsid w:val="00C776AE"/>
    <w:rsid w:val="00C87B7D"/>
    <w:rsid w:val="00C91083"/>
    <w:rsid w:val="00C961DA"/>
    <w:rsid w:val="00C9625C"/>
    <w:rsid w:val="00CA2A55"/>
    <w:rsid w:val="00CA577D"/>
    <w:rsid w:val="00CA6EE4"/>
    <w:rsid w:val="00CA714E"/>
    <w:rsid w:val="00CB054E"/>
    <w:rsid w:val="00CB2612"/>
    <w:rsid w:val="00CB7405"/>
    <w:rsid w:val="00CB7ACE"/>
    <w:rsid w:val="00CC1D54"/>
    <w:rsid w:val="00CC2209"/>
    <w:rsid w:val="00CC3DA7"/>
    <w:rsid w:val="00CC6689"/>
    <w:rsid w:val="00CD1B1E"/>
    <w:rsid w:val="00CD20D0"/>
    <w:rsid w:val="00CD31A3"/>
    <w:rsid w:val="00CD4E53"/>
    <w:rsid w:val="00CD73DB"/>
    <w:rsid w:val="00CE42E6"/>
    <w:rsid w:val="00CE4F6E"/>
    <w:rsid w:val="00CE5266"/>
    <w:rsid w:val="00CE70FC"/>
    <w:rsid w:val="00CF432A"/>
    <w:rsid w:val="00CF702C"/>
    <w:rsid w:val="00CF781E"/>
    <w:rsid w:val="00CF7B92"/>
    <w:rsid w:val="00D00411"/>
    <w:rsid w:val="00D01062"/>
    <w:rsid w:val="00D011A1"/>
    <w:rsid w:val="00D04588"/>
    <w:rsid w:val="00D1255B"/>
    <w:rsid w:val="00D14184"/>
    <w:rsid w:val="00D14C17"/>
    <w:rsid w:val="00D15238"/>
    <w:rsid w:val="00D15506"/>
    <w:rsid w:val="00D169A7"/>
    <w:rsid w:val="00D20F51"/>
    <w:rsid w:val="00D244FB"/>
    <w:rsid w:val="00D25287"/>
    <w:rsid w:val="00D26122"/>
    <w:rsid w:val="00D30648"/>
    <w:rsid w:val="00D30D5E"/>
    <w:rsid w:val="00D31069"/>
    <w:rsid w:val="00D35274"/>
    <w:rsid w:val="00D35E23"/>
    <w:rsid w:val="00D41AEE"/>
    <w:rsid w:val="00D464EF"/>
    <w:rsid w:val="00D469DE"/>
    <w:rsid w:val="00D4756A"/>
    <w:rsid w:val="00D50BF6"/>
    <w:rsid w:val="00D5251C"/>
    <w:rsid w:val="00D53A8E"/>
    <w:rsid w:val="00D5406B"/>
    <w:rsid w:val="00D549E3"/>
    <w:rsid w:val="00D55D59"/>
    <w:rsid w:val="00D5744F"/>
    <w:rsid w:val="00D617F0"/>
    <w:rsid w:val="00D62C81"/>
    <w:rsid w:val="00D63121"/>
    <w:rsid w:val="00D64197"/>
    <w:rsid w:val="00D65982"/>
    <w:rsid w:val="00D65DB1"/>
    <w:rsid w:val="00D72210"/>
    <w:rsid w:val="00D7545F"/>
    <w:rsid w:val="00D761CB"/>
    <w:rsid w:val="00D77671"/>
    <w:rsid w:val="00D776DD"/>
    <w:rsid w:val="00D83838"/>
    <w:rsid w:val="00D8635F"/>
    <w:rsid w:val="00D9211B"/>
    <w:rsid w:val="00D946B1"/>
    <w:rsid w:val="00D97EDB"/>
    <w:rsid w:val="00DA1A50"/>
    <w:rsid w:val="00DA39B9"/>
    <w:rsid w:val="00DA441E"/>
    <w:rsid w:val="00DA447F"/>
    <w:rsid w:val="00DA45E8"/>
    <w:rsid w:val="00DA68F3"/>
    <w:rsid w:val="00DB5368"/>
    <w:rsid w:val="00DB57C5"/>
    <w:rsid w:val="00DC0E40"/>
    <w:rsid w:val="00DD1F4F"/>
    <w:rsid w:val="00DD2127"/>
    <w:rsid w:val="00DD5C8C"/>
    <w:rsid w:val="00DD5F3A"/>
    <w:rsid w:val="00DD6459"/>
    <w:rsid w:val="00DE2C51"/>
    <w:rsid w:val="00DF268C"/>
    <w:rsid w:val="00DF2E16"/>
    <w:rsid w:val="00DF4CEE"/>
    <w:rsid w:val="00DF78C4"/>
    <w:rsid w:val="00E01DA5"/>
    <w:rsid w:val="00E0447D"/>
    <w:rsid w:val="00E11F92"/>
    <w:rsid w:val="00E12E4B"/>
    <w:rsid w:val="00E14E8E"/>
    <w:rsid w:val="00E16AC2"/>
    <w:rsid w:val="00E21BB3"/>
    <w:rsid w:val="00E2225E"/>
    <w:rsid w:val="00E22978"/>
    <w:rsid w:val="00E505B5"/>
    <w:rsid w:val="00E53A81"/>
    <w:rsid w:val="00E56E78"/>
    <w:rsid w:val="00E57BEE"/>
    <w:rsid w:val="00E57E42"/>
    <w:rsid w:val="00E62BB2"/>
    <w:rsid w:val="00E637A6"/>
    <w:rsid w:val="00E67307"/>
    <w:rsid w:val="00E74BE3"/>
    <w:rsid w:val="00E75A79"/>
    <w:rsid w:val="00E76342"/>
    <w:rsid w:val="00E770B3"/>
    <w:rsid w:val="00E81B38"/>
    <w:rsid w:val="00E8418F"/>
    <w:rsid w:val="00E85D86"/>
    <w:rsid w:val="00E86BE3"/>
    <w:rsid w:val="00E86CEE"/>
    <w:rsid w:val="00E87794"/>
    <w:rsid w:val="00E90F56"/>
    <w:rsid w:val="00E92E3F"/>
    <w:rsid w:val="00E930B1"/>
    <w:rsid w:val="00EA0BD5"/>
    <w:rsid w:val="00EA1931"/>
    <w:rsid w:val="00EA6200"/>
    <w:rsid w:val="00EA6A8E"/>
    <w:rsid w:val="00EA6F6F"/>
    <w:rsid w:val="00EA7C0B"/>
    <w:rsid w:val="00EB0069"/>
    <w:rsid w:val="00EB5A55"/>
    <w:rsid w:val="00EB6364"/>
    <w:rsid w:val="00EB76F3"/>
    <w:rsid w:val="00EB7CA5"/>
    <w:rsid w:val="00EC0379"/>
    <w:rsid w:val="00EC1268"/>
    <w:rsid w:val="00EC68FD"/>
    <w:rsid w:val="00EC726E"/>
    <w:rsid w:val="00EC7E2D"/>
    <w:rsid w:val="00ED1EF4"/>
    <w:rsid w:val="00ED79EE"/>
    <w:rsid w:val="00EE1623"/>
    <w:rsid w:val="00EE1BBB"/>
    <w:rsid w:val="00EE2476"/>
    <w:rsid w:val="00EE30A6"/>
    <w:rsid w:val="00EE35F2"/>
    <w:rsid w:val="00EE3773"/>
    <w:rsid w:val="00EE37E6"/>
    <w:rsid w:val="00EE6067"/>
    <w:rsid w:val="00EE7947"/>
    <w:rsid w:val="00EF05E0"/>
    <w:rsid w:val="00EF3F7C"/>
    <w:rsid w:val="00EF55F9"/>
    <w:rsid w:val="00F03457"/>
    <w:rsid w:val="00F07156"/>
    <w:rsid w:val="00F13FCD"/>
    <w:rsid w:val="00F16C8B"/>
    <w:rsid w:val="00F31BD0"/>
    <w:rsid w:val="00F36963"/>
    <w:rsid w:val="00F45EB3"/>
    <w:rsid w:val="00F463FD"/>
    <w:rsid w:val="00F55A4C"/>
    <w:rsid w:val="00F56133"/>
    <w:rsid w:val="00F6005A"/>
    <w:rsid w:val="00F655AA"/>
    <w:rsid w:val="00F73802"/>
    <w:rsid w:val="00F7568B"/>
    <w:rsid w:val="00F77DBE"/>
    <w:rsid w:val="00F8250C"/>
    <w:rsid w:val="00F829B7"/>
    <w:rsid w:val="00F939F3"/>
    <w:rsid w:val="00F95ACF"/>
    <w:rsid w:val="00F97E02"/>
    <w:rsid w:val="00FA02B4"/>
    <w:rsid w:val="00FA49FB"/>
    <w:rsid w:val="00FA6878"/>
    <w:rsid w:val="00FA6AE7"/>
    <w:rsid w:val="00FA76E3"/>
    <w:rsid w:val="00FB2233"/>
    <w:rsid w:val="00FB2B65"/>
    <w:rsid w:val="00FB5DA8"/>
    <w:rsid w:val="00FB5E07"/>
    <w:rsid w:val="00FC3637"/>
    <w:rsid w:val="00FD0003"/>
    <w:rsid w:val="00FD2298"/>
    <w:rsid w:val="00FD2FBD"/>
    <w:rsid w:val="00FD503B"/>
    <w:rsid w:val="00FE1345"/>
    <w:rsid w:val="00FE137F"/>
    <w:rsid w:val="00FE14F4"/>
    <w:rsid w:val="00FE5A16"/>
    <w:rsid w:val="00FE7736"/>
    <w:rsid w:val="00FE7B0F"/>
    <w:rsid w:val="00FF086A"/>
    <w:rsid w:val="00FF2566"/>
    <w:rsid w:val="00FF4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52BBF"/>
  <w15:chartTrackingRefBased/>
  <w15:docId w15:val="{74C839F5-203F-C549-8497-838206558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6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7F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7F43"/>
    <w:pPr>
      <w:keepNext/>
      <w:keepLines/>
      <w:spacing w:before="40"/>
      <w:outlineLvl w:val="2"/>
    </w:pPr>
    <w:rPr>
      <w:rFonts w:asciiTheme="majorHAnsi" w:eastAsiaTheme="majorEastAsia" w:hAnsiTheme="majorHAnsi" w:cstheme="majorBidi"/>
      <w:i/>
      <w:color w:val="1F3763" w:themeColor="accent1" w:themeShade="7F"/>
    </w:rPr>
  </w:style>
  <w:style w:type="paragraph" w:styleId="Heading4">
    <w:name w:val="heading 4"/>
    <w:basedOn w:val="Normal"/>
    <w:next w:val="Normal"/>
    <w:link w:val="Heading4Char"/>
    <w:uiPriority w:val="9"/>
    <w:unhideWhenUsed/>
    <w:qFormat/>
    <w:rsid w:val="0031776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BodyText"/>
    <w:link w:val="TitleChar"/>
    <w:uiPriority w:val="10"/>
    <w:qFormat/>
    <w:rsid w:val="00E57E42"/>
    <w:pPr>
      <w:keepNext/>
      <w:keepLines/>
      <w:pBdr>
        <w:top w:val="nil"/>
        <w:left w:val="nil"/>
        <w:bottom w:val="nil"/>
        <w:right w:val="nil"/>
        <w:between w:val="nil"/>
        <w:bar w:val="nil"/>
      </w:pBdr>
      <w:spacing w:before="480" w:after="240"/>
      <w:jc w:val="center"/>
    </w:pPr>
    <w:rPr>
      <w:rFonts w:ascii="Calibri" w:eastAsia="Arial Unicode MS" w:hAnsi="Calibri" w:cs="Arial Unicode MS"/>
      <w:b/>
      <w:bCs/>
      <w:color w:val="345A8A"/>
      <w:kern w:val="0"/>
      <w:sz w:val="36"/>
      <w:szCs w:val="36"/>
      <w:u w:color="345A8A"/>
      <w:bdr w:val="nil"/>
      <w14:textOutline w14:w="0" w14:cap="flat" w14:cmpd="sng" w14:algn="ctr">
        <w14:noFill/>
        <w14:prstDash w14:val="solid"/>
        <w14:bevel/>
      </w14:textOutline>
      <w14:ligatures w14:val="none"/>
    </w:rPr>
  </w:style>
  <w:style w:type="character" w:customStyle="1" w:styleId="TitleChar">
    <w:name w:val="Title Char"/>
    <w:basedOn w:val="DefaultParagraphFont"/>
    <w:link w:val="Title"/>
    <w:uiPriority w:val="10"/>
    <w:rsid w:val="00E57E42"/>
    <w:rPr>
      <w:rFonts w:ascii="Calibri" w:eastAsia="Arial Unicode MS" w:hAnsi="Calibri" w:cs="Arial Unicode MS"/>
      <w:b/>
      <w:bCs/>
      <w:color w:val="345A8A"/>
      <w:kern w:val="0"/>
      <w:sz w:val="36"/>
      <w:szCs w:val="36"/>
      <w:u w:color="345A8A"/>
      <w:bdr w:val="nil"/>
      <w14:textOutline w14:w="0" w14:cap="flat" w14:cmpd="sng" w14:algn="ctr">
        <w14:noFill/>
        <w14:prstDash w14:val="solid"/>
        <w14:bevel/>
      </w14:textOutline>
      <w14:ligatures w14:val="none"/>
    </w:rPr>
  </w:style>
  <w:style w:type="paragraph" w:customStyle="1" w:styleId="Author">
    <w:name w:val="Author"/>
    <w:next w:val="BodyText"/>
    <w:rsid w:val="00E57E42"/>
    <w:pPr>
      <w:keepNext/>
      <w:keepLines/>
      <w:pBdr>
        <w:top w:val="nil"/>
        <w:left w:val="nil"/>
        <w:bottom w:val="nil"/>
        <w:right w:val="nil"/>
        <w:between w:val="nil"/>
        <w:bar w:val="nil"/>
      </w:pBdr>
      <w:spacing w:after="200"/>
      <w:jc w:val="center"/>
    </w:pPr>
    <w:rPr>
      <w:rFonts w:ascii="Cambria" w:eastAsia="Arial Unicode MS" w:hAnsi="Cambria" w:cs="Arial Unicode MS"/>
      <w:color w:val="000000"/>
      <w:kern w:val="0"/>
      <w:u w:color="000000"/>
      <w:bdr w:val="nil"/>
      <w14:ligatures w14:val="none"/>
    </w:rPr>
  </w:style>
  <w:style w:type="character" w:styleId="FootnoteReference">
    <w:name w:val="footnote reference"/>
    <w:rsid w:val="00E57E42"/>
    <w:rPr>
      <w:vertAlign w:val="superscript"/>
    </w:rPr>
  </w:style>
  <w:style w:type="paragraph" w:styleId="FootnoteText">
    <w:name w:val="footnote text"/>
    <w:link w:val="FootnoteTextChar"/>
    <w:rsid w:val="00E57E42"/>
    <w:pPr>
      <w:pBdr>
        <w:top w:val="nil"/>
        <w:left w:val="nil"/>
        <w:bottom w:val="nil"/>
        <w:right w:val="nil"/>
        <w:between w:val="nil"/>
        <w:bar w:val="nil"/>
      </w:pBdr>
      <w:spacing w:after="200"/>
    </w:pPr>
    <w:rPr>
      <w:rFonts w:ascii="Cambria" w:eastAsia="Cambria" w:hAnsi="Cambria" w:cs="Cambria"/>
      <w:color w:val="000000"/>
      <w:kern w:val="0"/>
      <w:u w:color="000000"/>
      <w:bdr w:val="nil"/>
      <w14:ligatures w14:val="none"/>
    </w:rPr>
  </w:style>
  <w:style w:type="character" w:customStyle="1" w:styleId="FootnoteTextChar">
    <w:name w:val="Footnote Text Char"/>
    <w:basedOn w:val="DefaultParagraphFont"/>
    <w:link w:val="FootnoteText"/>
    <w:rsid w:val="00E57E42"/>
    <w:rPr>
      <w:rFonts w:ascii="Cambria" w:eastAsia="Cambria" w:hAnsi="Cambria" w:cs="Cambria"/>
      <w:color w:val="000000"/>
      <w:kern w:val="0"/>
      <w:u w:color="000000"/>
      <w:bdr w:val="nil"/>
      <w14:ligatures w14:val="none"/>
    </w:rPr>
  </w:style>
  <w:style w:type="paragraph" w:styleId="BodyText">
    <w:name w:val="Body Text"/>
    <w:basedOn w:val="Normal"/>
    <w:link w:val="BodyTextChar"/>
    <w:uiPriority w:val="99"/>
    <w:semiHidden/>
    <w:unhideWhenUsed/>
    <w:rsid w:val="00E57E42"/>
    <w:pPr>
      <w:spacing w:after="120"/>
    </w:pPr>
  </w:style>
  <w:style w:type="character" w:customStyle="1" w:styleId="BodyTextChar">
    <w:name w:val="Body Text Char"/>
    <w:basedOn w:val="DefaultParagraphFont"/>
    <w:link w:val="BodyText"/>
    <w:uiPriority w:val="99"/>
    <w:semiHidden/>
    <w:rsid w:val="00E57E42"/>
  </w:style>
  <w:style w:type="character" w:customStyle="1" w:styleId="Heading1Char">
    <w:name w:val="Heading 1 Char"/>
    <w:basedOn w:val="DefaultParagraphFont"/>
    <w:link w:val="Heading1"/>
    <w:uiPriority w:val="9"/>
    <w:rsid w:val="00D946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7F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7F43"/>
    <w:rPr>
      <w:rFonts w:asciiTheme="majorHAnsi" w:eastAsiaTheme="majorEastAsia" w:hAnsiTheme="majorHAnsi" w:cstheme="majorBidi"/>
      <w:i/>
      <w:color w:val="1F3763" w:themeColor="accent1" w:themeShade="7F"/>
    </w:rPr>
  </w:style>
  <w:style w:type="paragraph" w:customStyle="1" w:styleId="Abstract">
    <w:name w:val="Abstract"/>
    <w:next w:val="BodyText"/>
    <w:rsid w:val="00EE6067"/>
    <w:pPr>
      <w:keepNext/>
      <w:keepLines/>
      <w:pBdr>
        <w:top w:val="nil"/>
        <w:left w:val="nil"/>
        <w:bottom w:val="nil"/>
        <w:right w:val="nil"/>
        <w:between w:val="nil"/>
        <w:bar w:val="nil"/>
      </w:pBdr>
      <w:spacing w:before="300" w:after="300"/>
    </w:pPr>
    <w:rPr>
      <w:rFonts w:ascii="Cambria" w:eastAsia="Arial Unicode MS" w:hAnsi="Cambria" w:cs="Arial Unicode MS"/>
      <w:color w:val="000000"/>
      <w:kern w:val="0"/>
      <w:sz w:val="20"/>
      <w:szCs w:val="20"/>
      <w:u w:color="000000"/>
      <w:bdr w:val="nil"/>
      <w14:ligatures w14:val="none"/>
    </w:rPr>
  </w:style>
  <w:style w:type="paragraph" w:customStyle="1" w:styleId="FirstParagraph">
    <w:name w:val="First Paragraph"/>
    <w:next w:val="BodyText"/>
    <w:rsid w:val="00077B55"/>
    <w:pPr>
      <w:pBdr>
        <w:top w:val="nil"/>
        <w:left w:val="nil"/>
        <w:bottom w:val="nil"/>
        <w:right w:val="nil"/>
        <w:between w:val="nil"/>
        <w:bar w:val="nil"/>
      </w:pBdr>
      <w:spacing w:before="180" w:after="180"/>
    </w:pPr>
    <w:rPr>
      <w:rFonts w:ascii="Cambria" w:eastAsia="Arial Unicode MS" w:hAnsi="Cambria" w:cs="Arial Unicode MS"/>
      <w:color w:val="000000"/>
      <w:kern w:val="0"/>
      <w:u w:color="000000"/>
      <w:bdr w:val="nil"/>
      <w14:ligatures w14:val="none"/>
    </w:rPr>
  </w:style>
  <w:style w:type="paragraph" w:customStyle="1" w:styleId="Body">
    <w:name w:val="Body"/>
    <w:rsid w:val="00077B55"/>
    <w:pPr>
      <w:pBdr>
        <w:top w:val="nil"/>
        <w:left w:val="nil"/>
        <w:bottom w:val="nil"/>
        <w:right w:val="nil"/>
        <w:between w:val="nil"/>
        <w:bar w:val="nil"/>
      </w:pBdr>
      <w:spacing w:after="200"/>
    </w:pPr>
    <w:rPr>
      <w:rFonts w:ascii="Cambria" w:eastAsia="Arial Unicode MS" w:hAnsi="Cambria" w:cs="Arial Unicode MS"/>
      <w:color w:val="000000"/>
      <w:kern w:val="0"/>
      <w:u w:color="000000"/>
      <w:bdr w:val="nil"/>
      <w14:textOutline w14:w="0" w14:cap="flat" w14:cmpd="sng" w14:algn="ctr">
        <w14:noFill/>
        <w14:prstDash w14:val="solid"/>
        <w14:bevel/>
      </w14:textOutline>
      <w14:ligatures w14:val="none"/>
    </w:rPr>
  </w:style>
  <w:style w:type="numbering" w:customStyle="1" w:styleId="ImportedStyle1">
    <w:name w:val="Imported Style 1"/>
    <w:rsid w:val="00077B55"/>
    <w:pPr>
      <w:numPr>
        <w:numId w:val="1"/>
      </w:numPr>
    </w:pPr>
  </w:style>
  <w:style w:type="paragraph" w:styleId="ListParagraph">
    <w:name w:val="List Paragraph"/>
    <w:basedOn w:val="Normal"/>
    <w:uiPriority w:val="34"/>
    <w:qFormat/>
    <w:rsid w:val="00077B55"/>
    <w:pPr>
      <w:ind w:left="720"/>
      <w:contextualSpacing/>
    </w:pPr>
  </w:style>
  <w:style w:type="character" w:customStyle="1" w:styleId="Hyperlink0">
    <w:name w:val="Hyperlink.0"/>
    <w:basedOn w:val="Hyperlink"/>
    <w:rsid w:val="00EA6F6F"/>
    <w:rPr>
      <w:outline w:val="0"/>
      <w:color w:val="4F81BD"/>
      <w:u w:val="single" w:color="4F81BD"/>
    </w:rPr>
  </w:style>
  <w:style w:type="character" w:styleId="Hyperlink">
    <w:name w:val="Hyperlink"/>
    <w:basedOn w:val="DefaultParagraphFont"/>
    <w:uiPriority w:val="99"/>
    <w:unhideWhenUsed/>
    <w:rsid w:val="00EA6F6F"/>
    <w:rPr>
      <w:color w:val="0563C1" w:themeColor="hyperlink"/>
      <w:u w:val="single"/>
    </w:rPr>
  </w:style>
  <w:style w:type="character" w:styleId="CommentReference">
    <w:name w:val="annotation reference"/>
    <w:basedOn w:val="DefaultParagraphFont"/>
    <w:uiPriority w:val="99"/>
    <w:semiHidden/>
    <w:unhideWhenUsed/>
    <w:rsid w:val="00EA6F6F"/>
    <w:rPr>
      <w:sz w:val="16"/>
      <w:szCs w:val="16"/>
    </w:rPr>
  </w:style>
  <w:style w:type="paragraph" w:styleId="CommentText">
    <w:name w:val="annotation text"/>
    <w:basedOn w:val="Normal"/>
    <w:link w:val="CommentTextChar"/>
    <w:uiPriority w:val="99"/>
    <w:unhideWhenUsed/>
    <w:rsid w:val="00EA6F6F"/>
    <w:rPr>
      <w:sz w:val="20"/>
      <w:szCs w:val="20"/>
    </w:rPr>
  </w:style>
  <w:style w:type="character" w:customStyle="1" w:styleId="CommentTextChar">
    <w:name w:val="Comment Text Char"/>
    <w:basedOn w:val="DefaultParagraphFont"/>
    <w:link w:val="CommentText"/>
    <w:uiPriority w:val="99"/>
    <w:rsid w:val="00EA6F6F"/>
    <w:rPr>
      <w:sz w:val="20"/>
      <w:szCs w:val="20"/>
    </w:rPr>
  </w:style>
  <w:style w:type="paragraph" w:styleId="CommentSubject">
    <w:name w:val="annotation subject"/>
    <w:basedOn w:val="CommentText"/>
    <w:next w:val="CommentText"/>
    <w:link w:val="CommentSubjectChar"/>
    <w:uiPriority w:val="99"/>
    <w:semiHidden/>
    <w:unhideWhenUsed/>
    <w:rsid w:val="00EA6F6F"/>
    <w:rPr>
      <w:b/>
      <w:bCs/>
    </w:rPr>
  </w:style>
  <w:style w:type="character" w:customStyle="1" w:styleId="CommentSubjectChar">
    <w:name w:val="Comment Subject Char"/>
    <w:basedOn w:val="CommentTextChar"/>
    <w:link w:val="CommentSubject"/>
    <w:uiPriority w:val="99"/>
    <w:semiHidden/>
    <w:rsid w:val="00EA6F6F"/>
    <w:rPr>
      <w:b/>
      <w:bCs/>
      <w:sz w:val="20"/>
      <w:szCs w:val="20"/>
    </w:rPr>
  </w:style>
  <w:style w:type="character" w:customStyle="1" w:styleId="Heading4Char">
    <w:name w:val="Heading 4 Char"/>
    <w:basedOn w:val="DefaultParagraphFont"/>
    <w:link w:val="Heading4"/>
    <w:uiPriority w:val="9"/>
    <w:rsid w:val="0031776E"/>
    <w:rPr>
      <w:rFonts w:asciiTheme="majorHAnsi" w:eastAsiaTheme="majorEastAsia" w:hAnsiTheme="majorHAnsi" w:cstheme="majorBidi"/>
      <w:i/>
      <w:iCs/>
      <w:color w:val="2F5496" w:themeColor="accent1" w:themeShade="BF"/>
    </w:rPr>
  </w:style>
  <w:style w:type="paragraph" w:customStyle="1" w:styleId="Compact">
    <w:name w:val="Compact"/>
    <w:rsid w:val="00502708"/>
    <w:pPr>
      <w:pBdr>
        <w:top w:val="nil"/>
        <w:left w:val="nil"/>
        <w:bottom w:val="nil"/>
        <w:right w:val="nil"/>
        <w:between w:val="nil"/>
        <w:bar w:val="nil"/>
      </w:pBdr>
      <w:spacing w:before="36" w:after="36"/>
    </w:pPr>
    <w:rPr>
      <w:rFonts w:ascii="Cambria" w:eastAsia="Arial Unicode MS" w:hAnsi="Cambria" w:cs="Arial Unicode MS"/>
      <w:color w:val="000000"/>
      <w:kern w:val="0"/>
      <w:u w:color="000000"/>
      <w:bdr w:val="nil"/>
      <w14:ligatures w14:val="none"/>
    </w:rPr>
  </w:style>
  <w:style w:type="paragraph" w:styleId="Caption">
    <w:name w:val="caption"/>
    <w:basedOn w:val="Normal"/>
    <w:next w:val="Normal"/>
    <w:uiPriority w:val="35"/>
    <w:unhideWhenUsed/>
    <w:qFormat/>
    <w:rsid w:val="00B972A9"/>
    <w:pPr>
      <w:spacing w:after="200"/>
    </w:pPr>
    <w:rPr>
      <w:i/>
      <w:iCs/>
      <w:color w:val="44546A" w:themeColor="text2"/>
      <w:sz w:val="18"/>
      <w:szCs w:val="18"/>
    </w:rPr>
  </w:style>
  <w:style w:type="paragraph" w:styleId="Bibliography">
    <w:name w:val="Bibliography"/>
    <w:basedOn w:val="Normal"/>
    <w:next w:val="Normal"/>
    <w:uiPriority w:val="37"/>
    <w:unhideWhenUsed/>
    <w:rsid w:val="00A12364"/>
    <w:pPr>
      <w:tabs>
        <w:tab w:val="left" w:pos="380"/>
      </w:tabs>
      <w:spacing w:after="240"/>
      <w:ind w:left="384" w:hanging="384"/>
    </w:pPr>
  </w:style>
  <w:style w:type="paragraph" w:styleId="Header">
    <w:name w:val="header"/>
    <w:basedOn w:val="Normal"/>
    <w:link w:val="HeaderChar"/>
    <w:uiPriority w:val="99"/>
    <w:unhideWhenUsed/>
    <w:rsid w:val="00B67F5A"/>
    <w:pPr>
      <w:tabs>
        <w:tab w:val="center" w:pos="4680"/>
        <w:tab w:val="right" w:pos="9360"/>
      </w:tabs>
    </w:pPr>
  </w:style>
  <w:style w:type="character" w:customStyle="1" w:styleId="HeaderChar">
    <w:name w:val="Header Char"/>
    <w:basedOn w:val="DefaultParagraphFont"/>
    <w:link w:val="Header"/>
    <w:uiPriority w:val="99"/>
    <w:rsid w:val="00B67F5A"/>
  </w:style>
  <w:style w:type="paragraph" w:styleId="Footer">
    <w:name w:val="footer"/>
    <w:basedOn w:val="Normal"/>
    <w:link w:val="FooterChar"/>
    <w:uiPriority w:val="99"/>
    <w:unhideWhenUsed/>
    <w:rsid w:val="00B67F5A"/>
    <w:pPr>
      <w:tabs>
        <w:tab w:val="center" w:pos="4680"/>
        <w:tab w:val="right" w:pos="9360"/>
      </w:tabs>
    </w:pPr>
  </w:style>
  <w:style w:type="character" w:customStyle="1" w:styleId="FooterChar">
    <w:name w:val="Footer Char"/>
    <w:basedOn w:val="DefaultParagraphFont"/>
    <w:link w:val="Footer"/>
    <w:uiPriority w:val="99"/>
    <w:rsid w:val="00B67F5A"/>
  </w:style>
  <w:style w:type="character" w:styleId="PageNumber">
    <w:name w:val="page number"/>
    <w:basedOn w:val="DefaultParagraphFont"/>
    <w:uiPriority w:val="99"/>
    <w:semiHidden/>
    <w:unhideWhenUsed/>
    <w:rsid w:val="00B27A75"/>
  </w:style>
  <w:style w:type="paragraph" w:styleId="EndnoteText">
    <w:name w:val="endnote text"/>
    <w:basedOn w:val="Normal"/>
    <w:link w:val="EndnoteTextChar"/>
    <w:uiPriority w:val="99"/>
    <w:semiHidden/>
    <w:unhideWhenUsed/>
    <w:rsid w:val="00C46218"/>
    <w:rPr>
      <w:sz w:val="20"/>
      <w:szCs w:val="20"/>
    </w:rPr>
  </w:style>
  <w:style w:type="character" w:customStyle="1" w:styleId="EndnoteTextChar">
    <w:name w:val="Endnote Text Char"/>
    <w:basedOn w:val="DefaultParagraphFont"/>
    <w:link w:val="EndnoteText"/>
    <w:uiPriority w:val="99"/>
    <w:semiHidden/>
    <w:rsid w:val="00C46218"/>
    <w:rPr>
      <w:sz w:val="20"/>
      <w:szCs w:val="20"/>
    </w:rPr>
  </w:style>
  <w:style w:type="character" w:styleId="EndnoteReference">
    <w:name w:val="endnote reference"/>
    <w:basedOn w:val="DefaultParagraphFont"/>
    <w:uiPriority w:val="99"/>
    <w:semiHidden/>
    <w:unhideWhenUsed/>
    <w:rsid w:val="00C46218"/>
    <w:rPr>
      <w:vertAlign w:val="superscript"/>
    </w:rPr>
  </w:style>
  <w:style w:type="paragraph" w:styleId="Revision">
    <w:name w:val="Revision"/>
    <w:hidden/>
    <w:uiPriority w:val="99"/>
    <w:semiHidden/>
    <w:rsid w:val="00D00411"/>
  </w:style>
  <w:style w:type="character" w:customStyle="1" w:styleId="UnresolvedMention1">
    <w:name w:val="Unresolved Mention1"/>
    <w:basedOn w:val="DefaultParagraphFont"/>
    <w:uiPriority w:val="99"/>
    <w:semiHidden/>
    <w:unhideWhenUsed/>
    <w:rsid w:val="00AE466A"/>
    <w:rPr>
      <w:color w:val="605E5C"/>
      <w:shd w:val="clear" w:color="auto" w:fill="E1DFDD"/>
    </w:rPr>
  </w:style>
  <w:style w:type="character" w:styleId="PlaceholderText">
    <w:name w:val="Placeholder Text"/>
    <w:basedOn w:val="DefaultParagraphFont"/>
    <w:uiPriority w:val="99"/>
    <w:semiHidden/>
    <w:rsid w:val="00F97E02"/>
    <w:rPr>
      <w:color w:val="808080"/>
    </w:rPr>
  </w:style>
  <w:style w:type="paragraph" w:styleId="BalloonText">
    <w:name w:val="Balloon Text"/>
    <w:basedOn w:val="Normal"/>
    <w:link w:val="BalloonTextChar"/>
    <w:uiPriority w:val="99"/>
    <w:semiHidden/>
    <w:unhideWhenUsed/>
    <w:rsid w:val="00226B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BFA"/>
    <w:rPr>
      <w:rFonts w:ascii="Segoe UI" w:hAnsi="Segoe UI" w:cs="Segoe UI"/>
      <w:sz w:val="18"/>
      <w:szCs w:val="18"/>
    </w:rPr>
  </w:style>
  <w:style w:type="character" w:styleId="UnresolvedMention">
    <w:name w:val="Unresolved Mention"/>
    <w:basedOn w:val="DefaultParagraphFont"/>
    <w:uiPriority w:val="99"/>
    <w:semiHidden/>
    <w:unhideWhenUsed/>
    <w:rsid w:val="00A10D00"/>
    <w:rPr>
      <w:color w:val="605E5C"/>
      <w:shd w:val="clear" w:color="auto" w:fill="E1DFDD"/>
    </w:rPr>
  </w:style>
  <w:style w:type="character" w:styleId="FollowedHyperlink">
    <w:name w:val="FollowedHyperlink"/>
    <w:basedOn w:val="DefaultParagraphFont"/>
    <w:uiPriority w:val="99"/>
    <w:semiHidden/>
    <w:unhideWhenUsed/>
    <w:rsid w:val="008824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6811">
      <w:bodyDiv w:val="1"/>
      <w:marLeft w:val="0"/>
      <w:marRight w:val="0"/>
      <w:marTop w:val="0"/>
      <w:marBottom w:val="0"/>
      <w:divBdr>
        <w:top w:val="none" w:sz="0" w:space="0" w:color="auto"/>
        <w:left w:val="none" w:sz="0" w:space="0" w:color="auto"/>
        <w:bottom w:val="none" w:sz="0" w:space="0" w:color="auto"/>
        <w:right w:val="none" w:sz="0" w:space="0" w:color="auto"/>
      </w:divBdr>
    </w:div>
    <w:div w:id="592473999">
      <w:bodyDiv w:val="1"/>
      <w:marLeft w:val="0"/>
      <w:marRight w:val="0"/>
      <w:marTop w:val="0"/>
      <w:marBottom w:val="0"/>
      <w:divBdr>
        <w:top w:val="none" w:sz="0" w:space="0" w:color="auto"/>
        <w:left w:val="none" w:sz="0" w:space="0" w:color="auto"/>
        <w:bottom w:val="none" w:sz="0" w:space="0" w:color="auto"/>
        <w:right w:val="none" w:sz="0" w:space="0" w:color="auto"/>
      </w:divBdr>
    </w:div>
    <w:div w:id="1193882683">
      <w:bodyDiv w:val="1"/>
      <w:marLeft w:val="0"/>
      <w:marRight w:val="0"/>
      <w:marTop w:val="0"/>
      <w:marBottom w:val="0"/>
      <w:divBdr>
        <w:top w:val="none" w:sz="0" w:space="0" w:color="auto"/>
        <w:left w:val="none" w:sz="0" w:space="0" w:color="auto"/>
        <w:bottom w:val="none" w:sz="0" w:space="0" w:color="auto"/>
        <w:right w:val="none" w:sz="0" w:space="0" w:color="auto"/>
      </w:divBdr>
    </w:div>
    <w:div w:id="2003661838">
      <w:bodyDiv w:val="1"/>
      <w:marLeft w:val="0"/>
      <w:marRight w:val="0"/>
      <w:marTop w:val="0"/>
      <w:marBottom w:val="0"/>
      <w:divBdr>
        <w:top w:val="none" w:sz="0" w:space="0" w:color="auto"/>
        <w:left w:val="none" w:sz="0" w:space="0" w:color="auto"/>
        <w:bottom w:val="none" w:sz="0" w:space="0" w:color="auto"/>
        <w:right w:val="none" w:sz="0" w:space="0" w:color="auto"/>
      </w:divBdr>
      <w:divsChild>
        <w:div w:id="1953123430">
          <w:marLeft w:val="0"/>
          <w:marRight w:val="0"/>
          <w:marTop w:val="0"/>
          <w:marBottom w:val="0"/>
          <w:divBdr>
            <w:top w:val="none" w:sz="0" w:space="0" w:color="auto"/>
            <w:left w:val="none" w:sz="0" w:space="0" w:color="auto"/>
            <w:bottom w:val="none" w:sz="0" w:space="0" w:color="auto"/>
            <w:right w:val="none" w:sz="0" w:space="0" w:color="auto"/>
          </w:divBdr>
          <w:divsChild>
            <w:div w:id="703864310">
              <w:marLeft w:val="0"/>
              <w:marRight w:val="0"/>
              <w:marTop w:val="0"/>
              <w:marBottom w:val="0"/>
              <w:divBdr>
                <w:top w:val="none" w:sz="0" w:space="0" w:color="auto"/>
                <w:left w:val="none" w:sz="0" w:space="0" w:color="auto"/>
                <w:bottom w:val="none" w:sz="0" w:space="0" w:color="auto"/>
                <w:right w:val="none" w:sz="0" w:space="0" w:color="auto"/>
              </w:divBdr>
              <w:divsChild>
                <w:div w:id="57170178">
                  <w:marLeft w:val="0"/>
                  <w:marRight w:val="0"/>
                  <w:marTop w:val="0"/>
                  <w:marBottom w:val="0"/>
                  <w:divBdr>
                    <w:top w:val="none" w:sz="0" w:space="0" w:color="auto"/>
                    <w:left w:val="none" w:sz="0" w:space="0" w:color="auto"/>
                    <w:bottom w:val="none" w:sz="0" w:space="0" w:color="auto"/>
                    <w:right w:val="none" w:sz="0" w:space="0" w:color="auto"/>
                  </w:divBdr>
                </w:div>
                <w:div w:id="837620596">
                  <w:marLeft w:val="0"/>
                  <w:marRight w:val="0"/>
                  <w:marTop w:val="0"/>
                  <w:marBottom w:val="0"/>
                  <w:divBdr>
                    <w:top w:val="none" w:sz="0" w:space="0" w:color="auto"/>
                    <w:left w:val="none" w:sz="0" w:space="0" w:color="auto"/>
                    <w:bottom w:val="none" w:sz="0" w:space="0" w:color="auto"/>
                    <w:right w:val="none" w:sz="0" w:space="0" w:color="auto"/>
                  </w:divBdr>
                </w:div>
                <w:div w:id="1622616051">
                  <w:marLeft w:val="0"/>
                  <w:marRight w:val="0"/>
                  <w:marTop w:val="0"/>
                  <w:marBottom w:val="0"/>
                  <w:divBdr>
                    <w:top w:val="none" w:sz="0" w:space="0" w:color="auto"/>
                    <w:left w:val="none" w:sz="0" w:space="0" w:color="auto"/>
                    <w:bottom w:val="none" w:sz="0" w:space="0" w:color="auto"/>
                    <w:right w:val="none" w:sz="0" w:space="0" w:color="auto"/>
                  </w:divBdr>
                </w:div>
                <w:div w:id="7145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github.com/ajbarrows/mcneil-lca" TargetMode="Externa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footnotes.xml.rels><?xml version="1.0" encoding="UTF-8" standalone="yes"?>
<Relationships xmlns="http://schemas.openxmlformats.org/package/2006/relationships"><Relationship Id="rId1" Type="http://schemas.openxmlformats.org/officeDocument/2006/relationships/hyperlink" Target="mailto:ajbarrow@uv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adcfa805-e237-4af0-86e0-efffb5656f0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3F46D077191524789927868CF947692" ma:contentTypeVersion="14" ma:contentTypeDescription="Create a new document." ma:contentTypeScope="" ma:versionID="afdfd7b06208fd69641a500168c3407b">
  <xsd:schema xmlns:xsd="http://www.w3.org/2001/XMLSchema" xmlns:xs="http://www.w3.org/2001/XMLSchema" xmlns:p="http://schemas.microsoft.com/office/2006/metadata/properties" xmlns:ns3="2bb55023-286f-46d7-8b8e-5a79189d33e9" xmlns:ns4="adcfa805-e237-4af0-86e0-efffb5656f00" targetNamespace="http://schemas.microsoft.com/office/2006/metadata/properties" ma:root="true" ma:fieldsID="37bcb7574f547b351223ecb21ff19bb9" ns3:_="" ns4:_="">
    <xsd:import namespace="2bb55023-286f-46d7-8b8e-5a79189d33e9"/>
    <xsd:import namespace="adcfa805-e237-4af0-86e0-efffb5656f0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b55023-286f-46d7-8b8e-5a79189d33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cfa805-e237-4af0-86e0-efffb5656f0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79D498-DB0B-447D-BA44-1AE68A0C3BF2}">
  <ds:schemaRefs>
    <ds:schemaRef ds:uri="http://schemas.openxmlformats.org/officeDocument/2006/bibliography"/>
  </ds:schemaRefs>
</ds:datastoreItem>
</file>

<file path=customXml/itemProps2.xml><?xml version="1.0" encoding="utf-8"?>
<ds:datastoreItem xmlns:ds="http://schemas.openxmlformats.org/officeDocument/2006/customXml" ds:itemID="{E43CF71C-C1F1-4095-A970-4034628A6351}">
  <ds:schemaRefs>
    <ds:schemaRef ds:uri="http://schemas.microsoft.com/office/2006/metadata/properties"/>
    <ds:schemaRef ds:uri="http://schemas.microsoft.com/office/infopath/2007/PartnerControls"/>
    <ds:schemaRef ds:uri="adcfa805-e237-4af0-86e0-efffb5656f00"/>
  </ds:schemaRefs>
</ds:datastoreItem>
</file>

<file path=customXml/itemProps3.xml><?xml version="1.0" encoding="utf-8"?>
<ds:datastoreItem xmlns:ds="http://schemas.openxmlformats.org/officeDocument/2006/customXml" ds:itemID="{E0F622FC-8A11-4433-B711-77FA533ACC15}">
  <ds:schemaRefs>
    <ds:schemaRef ds:uri="http://schemas.microsoft.com/sharepoint/v3/contenttype/forms"/>
  </ds:schemaRefs>
</ds:datastoreItem>
</file>

<file path=customXml/itemProps4.xml><?xml version="1.0" encoding="utf-8"?>
<ds:datastoreItem xmlns:ds="http://schemas.openxmlformats.org/officeDocument/2006/customXml" ds:itemID="{C8C5C9F0-C08B-47B8-8000-05212B5E8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b55023-286f-46d7-8b8e-5a79189d33e9"/>
    <ds:schemaRef ds:uri="adcfa805-e237-4af0-86e0-efffb5656f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.~WRD0000</Template>
  <TotalTime>0</TotalTime>
  <Pages>21</Pages>
  <Words>16328</Words>
  <Characters>93074</Characters>
  <Application>Microsoft Office Word</Application>
  <DocSecurity>0</DocSecurity>
  <Lines>775</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Barrows</dc:creator>
  <cp:keywords/>
  <dc:description/>
  <cp:lastModifiedBy>Klemperer, Elias</cp:lastModifiedBy>
  <cp:revision>2</cp:revision>
  <cp:lastPrinted>2024-05-20T19:02:00Z</cp:lastPrinted>
  <dcterms:created xsi:type="dcterms:W3CDTF">2024-05-22T20:20:00Z</dcterms:created>
  <dcterms:modified xsi:type="dcterms:W3CDTF">2024-05-22T20:20:00Z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id="SkZ4VcKO"/&gt;&lt;style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y fmtid="{D5CDD505-2E9C-101B-9397-08002B2CF9AE}" pid="4" name="ContentTypeId">
    <vt:lpwstr>0x01010043F46D077191524789927868CF947692</vt:lpwstr>
  </property>
</Properties>
</file>