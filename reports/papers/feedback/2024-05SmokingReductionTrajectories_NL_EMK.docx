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394E2A38" w:rsidR="00B62173" w:rsidRPr="004A5D3B" w:rsidRDefault="004C2747" w:rsidP="004A5D3B">
      <w:pPr>
        <w:pStyle w:val="Title"/>
      </w:pPr>
      <w:r>
        <w:softHyphen/>
      </w:r>
      <w:r w:rsidR="00236B80">
        <w:softHyphen/>
      </w:r>
      <w:r w:rsidR="00236B80">
        <w:softHyphen/>
      </w:r>
      <w:r w:rsidR="00B62173" w:rsidRPr="004A5D3B">
        <w:t>Smoking reduction trajectories and their association with smoking cessation: A secondary analysis of longitudinal</w:t>
      </w:r>
      <w:r w:rsidR="00F56133">
        <w:t xml:space="preserve"> clinical trial</w:t>
      </w:r>
      <w:r w:rsidR="00B62173" w:rsidRPr="004A5D3B">
        <w:t xml:space="preserve"> data </w:t>
      </w:r>
    </w:p>
    <w:p w14:paraId="6A8B778F" w14:textId="25596F80" w:rsidR="004A5D3B" w:rsidRDefault="00B62173" w:rsidP="00402B5A">
      <w:pPr>
        <w:pStyle w:val="Author"/>
      </w:pPr>
      <w:r>
        <w:t>Anthony Barrows</w:t>
      </w:r>
      <w:r w:rsidR="00A111D4">
        <w:t>, MS</w:t>
      </w:r>
      <w:r w:rsidRPr="00B31220">
        <w:rPr>
          <w:rStyle w:val="FootnoteReference"/>
        </w:rPr>
        <w:footnoteReference w:id="1"/>
      </w:r>
      <w:r w:rsidR="00A10D00">
        <w:rPr>
          <w:sz w:val="28"/>
          <w:szCs w:val="28"/>
        </w:rPr>
        <w:t>*</w:t>
      </w:r>
      <w:r>
        <w:t>, Elias Klemperer</w:t>
      </w:r>
      <w:r w:rsidR="001F7C37">
        <w:t>, PhD</w:t>
      </w:r>
      <w:r>
        <w:rPr>
          <w:vertAlign w:val="superscript"/>
        </w:rPr>
        <w:t>1</w:t>
      </w:r>
      <w:r>
        <w:t xml:space="preserve">, </w:t>
      </w:r>
      <w:r w:rsidR="000B61E1">
        <w:t xml:space="preserve">Hugh </w:t>
      </w:r>
      <w:proofErr w:type="spellStart"/>
      <w:r w:rsidR="000B61E1">
        <w:t>Garavan</w:t>
      </w:r>
      <w:proofErr w:type="spellEnd"/>
      <w:r w:rsidR="001F7C37">
        <w:t>, PhD</w:t>
      </w:r>
      <w:r w:rsidR="000B61E1">
        <w:rPr>
          <w:vertAlign w:val="superscript"/>
        </w:rPr>
        <w:t>1</w:t>
      </w:r>
      <w:r w:rsidR="000B61E1">
        <w:t xml:space="preserve">, </w:t>
      </w:r>
      <w:r>
        <w:t xml:space="preserve">Nicholas </w:t>
      </w:r>
      <w:proofErr w:type="spellStart"/>
      <w:r>
        <w:t>Allgaier</w:t>
      </w:r>
      <w:proofErr w:type="spellEnd"/>
      <w:r w:rsidR="001F7C37">
        <w:t>, PhD</w:t>
      </w:r>
      <w:r>
        <w:rPr>
          <w:vertAlign w:val="superscript"/>
        </w:rPr>
        <w:t>1</w:t>
      </w:r>
      <w:r w:rsidR="00AF675C">
        <w:rPr>
          <w:vertAlign w:val="superscript"/>
        </w:rPr>
        <w:t xml:space="preserve">, </w:t>
      </w:r>
      <w:r w:rsidR="003C7405">
        <w:t xml:space="preserve">Nicola </w:t>
      </w:r>
      <w:proofErr w:type="spellStart"/>
      <w:r w:rsidR="003C7405">
        <w:t>Lindson</w:t>
      </w:r>
      <w:proofErr w:type="spellEnd"/>
      <w:r w:rsidR="001F7C37">
        <w:t>, PhD</w:t>
      </w:r>
      <w:r w:rsidR="003C7405">
        <w:rPr>
          <w:vertAlign w:val="superscript"/>
        </w:rPr>
        <w:t>2</w:t>
      </w:r>
      <w:r w:rsidR="003C7405">
        <w:t xml:space="preserve">, </w:t>
      </w:r>
      <w:r w:rsidR="00AF675C">
        <w:t>Gemma Taylor</w:t>
      </w:r>
      <w:r w:rsidR="001F7C37">
        <w:t>, PhD</w:t>
      </w:r>
      <w:r w:rsidR="003C7405">
        <w:rPr>
          <w:vertAlign w:val="superscript"/>
        </w:rPr>
        <w:t>3</w:t>
      </w:r>
    </w:p>
    <w:p w14:paraId="054D01C6" w14:textId="09256406" w:rsidR="00E86CEE" w:rsidRPr="00D5744F" w:rsidRDefault="00E86CEE" w:rsidP="00E86CEE">
      <w:pPr>
        <w:rPr>
          <w:rFonts w:cstheme="minorHAnsi"/>
        </w:rPr>
      </w:pPr>
    </w:p>
    <w:p w14:paraId="3C247210" w14:textId="31C49C32" w:rsidR="003931B1" w:rsidRDefault="003931B1">
      <w:pPr>
        <w:jc w:val="both"/>
        <w:rPr>
          <w:rFonts w:asciiTheme="majorHAnsi" w:eastAsiaTheme="majorEastAsia" w:hAnsiTheme="majorHAnsi" w:cstheme="majorBidi"/>
          <w:color w:val="2F5496" w:themeColor="accent1" w:themeShade="BF"/>
          <w:sz w:val="32"/>
          <w:szCs w:val="32"/>
        </w:rPr>
        <w:pPrChange w:id="0" w:author="Anthony Barrows" w:date="2024-05-20T14:56:00Z">
          <w:pPr/>
        </w:pPrChange>
      </w:pPr>
      <w:r>
        <w:br w:type="page"/>
      </w:r>
    </w:p>
    <w:p w14:paraId="0CD376E8" w14:textId="73CA8A31" w:rsidR="0057040C" w:rsidRPr="00AD19C2" w:rsidRDefault="00D41AEE" w:rsidP="00950412">
      <w:pPr>
        <w:pStyle w:val="Heading1"/>
      </w:pPr>
      <w:r w:rsidRPr="00AD19C2">
        <w:lastRenderedPageBreak/>
        <w:t>ABSTRACT</w:t>
      </w:r>
    </w:p>
    <w:p w14:paraId="2A896FF7" w14:textId="76CC3DA4" w:rsidR="00D946B1" w:rsidRPr="00AD19C2" w:rsidRDefault="00A96F04" w:rsidP="00A96F04">
      <w:pPr>
        <w:pStyle w:val="Heading2"/>
      </w:pPr>
      <w:r>
        <w:t>Introduction</w:t>
      </w:r>
    </w:p>
    <w:p w14:paraId="41ABE7D8" w14:textId="1A0ADF91" w:rsidR="00EE6067" w:rsidRPr="00D5744F" w:rsidRDefault="00A52366" w:rsidP="00EE6067">
      <w:pPr>
        <w:rPr>
          <w:rFonts w:cstheme="minorHAnsi"/>
        </w:rPr>
      </w:pPr>
      <w:r w:rsidRPr="00D5744F">
        <w:rPr>
          <w:rFonts w:cstheme="minorHAnsi"/>
        </w:rPr>
        <w:t xml:space="preserve">Tobacco </w:t>
      </w:r>
      <w:r w:rsidR="00EE6067" w:rsidRPr="00D5744F">
        <w:rPr>
          <w:rFonts w:cstheme="minorHAnsi"/>
        </w:rPr>
        <w:t xml:space="preserve">smoking remains </w:t>
      </w:r>
      <w:r w:rsidR="00D00411" w:rsidRPr="00D5744F">
        <w:rPr>
          <w:rFonts w:cstheme="minorHAnsi"/>
        </w:rPr>
        <w:t>the</w:t>
      </w:r>
      <w:r w:rsidR="00EE6067" w:rsidRPr="00D5744F">
        <w:rPr>
          <w:rFonts w:cstheme="minorHAnsi"/>
        </w:rPr>
        <w:t xml:space="preserve"> leading cause of preventable death</w:t>
      </w:r>
      <w:r w:rsidR="00D00411" w:rsidRPr="00D5744F">
        <w:rPr>
          <w:rFonts w:cstheme="minorHAnsi"/>
        </w:rPr>
        <w:t xml:space="preserve"> worldwide</w:t>
      </w:r>
      <w:r w:rsidR="00EE6067" w:rsidRPr="00D5744F">
        <w:rPr>
          <w:rFonts w:cstheme="minorHAnsi"/>
        </w:rPr>
        <w:t xml:space="preserve">, with quitting the only cure. Smoking reduction </w:t>
      </w:r>
      <w:r w:rsidR="00C14CD2" w:rsidRPr="00D5744F">
        <w:rPr>
          <w:rFonts w:cstheme="minorHAnsi"/>
        </w:rPr>
        <w:t>can be</w:t>
      </w:r>
      <w:r w:rsidR="00EE6067" w:rsidRPr="00D5744F">
        <w:rPr>
          <w:rFonts w:cstheme="minorHAnsi"/>
        </w:rPr>
        <w:t xml:space="preserve"> recommended to </w:t>
      </w:r>
      <w:r w:rsidR="00D00411" w:rsidRPr="00D5744F">
        <w:rPr>
          <w:rFonts w:cstheme="minorHAnsi"/>
        </w:rPr>
        <w:t xml:space="preserve">people </w:t>
      </w:r>
      <w:r w:rsidR="00FA6878">
        <w:rPr>
          <w:rFonts w:cstheme="minorHAnsi"/>
        </w:rPr>
        <w:t>unmotivated</w:t>
      </w:r>
      <w:r w:rsidR="00EE6067" w:rsidRPr="00D5744F">
        <w:rPr>
          <w:rFonts w:cstheme="minorHAnsi"/>
        </w:rPr>
        <w:t xml:space="preserve"> to quit, but </w:t>
      </w:r>
      <w:r w:rsidR="00D00411" w:rsidRPr="00D5744F">
        <w:rPr>
          <w:rFonts w:cstheme="minorHAnsi"/>
        </w:rPr>
        <w:t>evidence on</w:t>
      </w:r>
      <w:r w:rsidR="00EE6067" w:rsidRPr="00D5744F">
        <w:rPr>
          <w:rFonts w:cstheme="minorHAnsi"/>
        </w:rPr>
        <w:t xml:space="preserve"> </w:t>
      </w:r>
      <w:r w:rsidR="00D00411" w:rsidRPr="00D5744F">
        <w:rPr>
          <w:rFonts w:cstheme="minorHAnsi"/>
        </w:rPr>
        <w:t>outcomes associated with reduction</w:t>
      </w:r>
      <w:r w:rsidR="00D20F51" w:rsidRPr="00D5744F">
        <w:rPr>
          <w:rFonts w:cstheme="minorHAnsi"/>
        </w:rPr>
        <w:t xml:space="preserve"> </w:t>
      </w:r>
      <w:r w:rsidR="00D00411" w:rsidRPr="00D5744F">
        <w:rPr>
          <w:rFonts w:cstheme="minorHAnsi"/>
        </w:rPr>
        <w:t>is mixed</w:t>
      </w:r>
      <w:r w:rsidR="00EE6067" w:rsidRPr="00D5744F">
        <w:rPr>
          <w:rFonts w:cstheme="minorHAnsi"/>
        </w:rPr>
        <w:t xml:space="preserve">. </w:t>
      </w:r>
    </w:p>
    <w:p w14:paraId="721F9BE0" w14:textId="77777777" w:rsidR="00EE6067" w:rsidRDefault="00EE6067" w:rsidP="00EE6067">
      <w:pPr>
        <w:rPr>
          <w:rFonts w:cstheme="minorHAnsi"/>
        </w:rPr>
      </w:pPr>
    </w:p>
    <w:p w14:paraId="1A0E8430" w14:textId="46D5B6BE" w:rsidR="00A96F04" w:rsidRDefault="00A96F04" w:rsidP="00A96F04">
      <w:pPr>
        <w:pStyle w:val="Heading2"/>
      </w:pPr>
      <w:r>
        <w:t>Methods</w:t>
      </w:r>
    </w:p>
    <w:p w14:paraId="5897B112" w14:textId="7BBE7C8C" w:rsidR="004F6492" w:rsidRPr="00D5744F" w:rsidRDefault="00417BC8" w:rsidP="004F6492">
      <w:pPr>
        <w:rPr>
          <w:rFonts w:cstheme="minorHAnsi"/>
        </w:rPr>
      </w:pPr>
      <w:r>
        <w:t>In a secondary analysis of five randomized, placebo-controlled trials of nicotine replacement therapy</w:t>
      </w:r>
      <w:r w:rsidR="00454297">
        <w:t xml:space="preserve">, </w:t>
      </w:r>
      <w:r w:rsidR="00454297">
        <w:rPr>
          <w:rFonts w:cstheme="minorHAnsi"/>
        </w:rPr>
        <w:t>w</w:t>
      </w:r>
      <w:r w:rsidR="00454297" w:rsidRPr="00D5744F">
        <w:rPr>
          <w:rFonts w:cstheme="minorHAnsi"/>
        </w:rPr>
        <w:t xml:space="preserve">e determined latent smoking trajectories using cigarettes per day (CPD) across </w:t>
      </w:r>
      <w:r w:rsidR="00954964">
        <w:rPr>
          <w:rFonts w:cstheme="minorHAnsi"/>
        </w:rPr>
        <w:t>26 weeks</w:t>
      </w:r>
      <w:r w:rsidR="00454297" w:rsidRPr="00D5744F">
        <w:rPr>
          <w:rFonts w:cstheme="minorHAnsi"/>
        </w:rPr>
        <w:t>.</w:t>
      </w:r>
      <w:r w:rsidR="004F6492">
        <w:rPr>
          <w:rFonts w:cstheme="minorHAnsi"/>
        </w:rPr>
        <w:t xml:space="preserve"> Participants were a</w:t>
      </w:r>
      <w:r w:rsidR="004F6492" w:rsidRPr="00D5744F">
        <w:rPr>
          <w:rFonts w:cstheme="minorHAnsi"/>
        </w:rPr>
        <w:t>dults who smoked daily and were unmotivated to quit. We used predictive modeling</w:t>
      </w:r>
      <w:r w:rsidR="004F6492">
        <w:rPr>
          <w:rFonts w:cstheme="minorHAnsi"/>
        </w:rPr>
        <w:t xml:space="preserve"> and ROC AUC </w:t>
      </w:r>
      <w:r w:rsidR="004F6492" w:rsidRPr="00D5744F">
        <w:rPr>
          <w:rFonts w:cstheme="minorHAnsi"/>
        </w:rPr>
        <w:t>to assess smoking cessation</w:t>
      </w:r>
      <w:r w:rsidR="004F6492">
        <w:rPr>
          <w:rFonts w:cstheme="minorHAnsi"/>
        </w:rPr>
        <w:t xml:space="preserve"> at follow-up week 52</w:t>
      </w:r>
      <w:r w:rsidR="004F6492" w:rsidRPr="00D5744F">
        <w:rPr>
          <w:rFonts w:cstheme="minorHAnsi"/>
        </w:rPr>
        <w:t>.</w:t>
      </w:r>
    </w:p>
    <w:p w14:paraId="46D612C5" w14:textId="77777777" w:rsidR="008154D9" w:rsidRPr="00D5744F" w:rsidRDefault="008154D9" w:rsidP="008154D9">
      <w:pPr>
        <w:rPr>
          <w:rFonts w:cstheme="minorHAnsi"/>
        </w:rPr>
      </w:pPr>
    </w:p>
    <w:p w14:paraId="392F2F99" w14:textId="188A15B1" w:rsidR="00BF29DF" w:rsidRPr="00400846" w:rsidRDefault="00C961DA" w:rsidP="00BF29DF">
      <w:pPr>
        <w:pStyle w:val="Heading2"/>
        <w:rPr>
          <w:rFonts w:asciiTheme="minorHAnsi" w:hAnsiTheme="minorHAnsi" w:cstheme="minorHAnsi"/>
        </w:rPr>
      </w:pPr>
      <w:r>
        <w:rPr>
          <w:rFonts w:asciiTheme="minorHAnsi" w:hAnsiTheme="minorHAnsi" w:cstheme="minorHAnsi"/>
        </w:rPr>
        <w:t>Results</w:t>
      </w:r>
    </w:p>
    <w:p w14:paraId="2EBCA3D1" w14:textId="4CC228A8" w:rsidR="00376E5D" w:rsidRPr="00D5744F" w:rsidRDefault="00FA6878" w:rsidP="008433C7">
      <w:pPr>
        <w:rPr>
          <w:rFonts w:cstheme="minorHAnsi"/>
        </w:rPr>
      </w:pPr>
      <w:r>
        <w:rPr>
          <w:rFonts w:cstheme="minorHAnsi"/>
        </w:rPr>
        <w:t>P</w:t>
      </w:r>
      <w:r w:rsidR="0087574E" w:rsidRPr="00D5744F">
        <w:rPr>
          <w:rFonts w:cstheme="minorHAnsi"/>
        </w:rPr>
        <w:t xml:space="preserve">articipants </w:t>
      </w:r>
      <w:r w:rsidRPr="00D5744F">
        <w:rPr>
          <w:rFonts w:cstheme="minorHAnsi"/>
        </w:rPr>
        <w:t>(</w:t>
      </w:r>
      <w:r>
        <w:rPr>
          <w:rFonts w:cstheme="minorHAnsi"/>
        </w:rPr>
        <w:t>N</w:t>
      </w:r>
      <w:r w:rsidRPr="00D5744F">
        <w:rPr>
          <w:rFonts w:cstheme="minorHAnsi"/>
        </w:rPr>
        <w:t xml:space="preserve">=2066) </w:t>
      </w:r>
      <w:r w:rsidR="0087574E" w:rsidRPr="00D5744F">
        <w:rPr>
          <w:rFonts w:cstheme="minorHAnsi"/>
        </w:rPr>
        <w:t>smoked</w:t>
      </w:r>
      <w:r>
        <w:rPr>
          <w:rFonts w:cstheme="minorHAnsi"/>
        </w:rPr>
        <w:t xml:space="preserve"> a mean</w:t>
      </w:r>
      <w:r w:rsidR="00B21E5A">
        <w:rPr>
          <w:rFonts w:cstheme="minorHAnsi"/>
        </w:rPr>
        <w:t xml:space="preserve"> </w:t>
      </w:r>
      <w:r w:rsidR="00722978">
        <w:rPr>
          <w:rFonts w:cstheme="minorHAnsi"/>
        </w:rPr>
        <w:t>27.26</w:t>
      </w:r>
      <w:r w:rsidR="00B21E5A">
        <w:rPr>
          <w:rFonts w:cstheme="minorHAnsi"/>
        </w:rPr>
        <w:softHyphen/>
        <w:t>±9.74</w:t>
      </w:r>
      <w:r w:rsidR="0087574E" w:rsidRPr="00D5744F">
        <w:rPr>
          <w:rFonts w:cstheme="minorHAnsi"/>
        </w:rPr>
        <w:t xml:space="preserve"> </w:t>
      </w:r>
      <w:r w:rsidR="00206FAB" w:rsidRPr="00D5744F">
        <w:rPr>
          <w:rFonts w:cstheme="minorHAnsi"/>
        </w:rPr>
        <w:t>CPD at baseline</w:t>
      </w:r>
      <w:r w:rsidR="0087574E" w:rsidRPr="00D5744F">
        <w:rPr>
          <w:rFonts w:cstheme="minorHAnsi"/>
        </w:rPr>
        <w:t xml:space="preserve">. </w:t>
      </w:r>
      <w:r w:rsidR="007B437F" w:rsidRPr="00D5744F">
        <w:rPr>
          <w:rFonts w:cstheme="minorHAnsi"/>
        </w:rPr>
        <w:t>We selected a</w:t>
      </w:r>
      <w:r w:rsidR="008433C7" w:rsidRPr="00D5744F">
        <w:rPr>
          <w:rFonts w:cstheme="minorHAnsi"/>
        </w:rPr>
        <w:t xml:space="preserve"> three-class trajectory model</w:t>
      </w:r>
      <w:r w:rsidR="00206FAB" w:rsidRPr="00D5744F">
        <w:rPr>
          <w:rFonts w:cstheme="minorHAnsi"/>
        </w:rPr>
        <w:t xml:space="preserve">: </w:t>
      </w:r>
      <w:r w:rsidR="008433C7" w:rsidRPr="00D5744F">
        <w:rPr>
          <w:rFonts w:cstheme="minorHAnsi"/>
        </w:rPr>
        <w:t xml:space="preserve"> </w:t>
      </w:r>
      <w:r w:rsidR="007B3766" w:rsidRPr="00D5744F">
        <w:rPr>
          <w:rFonts w:cstheme="minorHAnsi"/>
        </w:rPr>
        <w:t xml:space="preserve">Class 1 </w:t>
      </w:r>
      <w:r w:rsidR="00206FAB" w:rsidRPr="00D5744F">
        <w:rPr>
          <w:rFonts w:cstheme="minorHAnsi"/>
        </w:rPr>
        <w:t>(</w:t>
      </w:r>
      <w:r w:rsidR="007B3766" w:rsidRPr="00D5744F">
        <w:rPr>
          <w:rFonts w:cstheme="minorHAnsi"/>
        </w:rPr>
        <w:t>n=186)</w:t>
      </w:r>
      <w:r w:rsidR="008433C7" w:rsidRPr="00D5744F">
        <w:rPr>
          <w:rFonts w:cstheme="minorHAnsi"/>
        </w:rPr>
        <w:t xml:space="preserve"> </w:t>
      </w:r>
      <w:r w:rsidR="00AE2715" w:rsidRPr="00D5744F">
        <w:rPr>
          <w:rFonts w:cstheme="minorHAnsi"/>
        </w:rPr>
        <w:t>achieved the greatest</w:t>
      </w:r>
      <w:r w:rsidR="008433C7" w:rsidRPr="00D5744F">
        <w:rPr>
          <w:rFonts w:cstheme="minorHAnsi"/>
        </w:rPr>
        <w:t xml:space="preserve"> reduc</w:t>
      </w:r>
      <w:r w:rsidR="00AE2715" w:rsidRPr="00D5744F">
        <w:rPr>
          <w:rFonts w:cstheme="minorHAnsi"/>
        </w:rPr>
        <w:t>tion</w:t>
      </w:r>
      <w:r w:rsidR="008433C7" w:rsidRPr="00D5744F">
        <w:rPr>
          <w:rFonts w:cstheme="minorHAnsi"/>
        </w:rPr>
        <w:t xml:space="preserve"> </w:t>
      </w:r>
      <w:r w:rsidR="007B437F" w:rsidRPr="00D5744F">
        <w:rPr>
          <w:rFonts w:cstheme="minorHAnsi"/>
        </w:rPr>
        <w:t xml:space="preserve">in CPD </w:t>
      </w:r>
      <w:r w:rsidR="00AE2715" w:rsidRPr="00D5744F">
        <w:rPr>
          <w:rFonts w:cstheme="minorHAnsi"/>
        </w:rPr>
        <w:t>(57-90%)</w:t>
      </w:r>
      <w:r w:rsidR="00206FAB" w:rsidRPr="00D5744F">
        <w:rPr>
          <w:rFonts w:cstheme="minorHAnsi"/>
        </w:rPr>
        <w:t>;</w:t>
      </w:r>
      <w:r w:rsidR="008433C7" w:rsidRPr="00D5744F">
        <w:rPr>
          <w:rFonts w:cstheme="minorHAnsi"/>
        </w:rPr>
        <w:t xml:space="preserve"> </w:t>
      </w:r>
      <w:r w:rsidR="007B3766" w:rsidRPr="00D5744F">
        <w:rPr>
          <w:rFonts w:cstheme="minorHAnsi"/>
        </w:rPr>
        <w:t xml:space="preserve">Class 2 </w:t>
      </w:r>
      <w:r w:rsidR="00206FAB" w:rsidRPr="00D5744F">
        <w:rPr>
          <w:rFonts w:cstheme="minorHAnsi"/>
        </w:rPr>
        <w:t>(</w:t>
      </w:r>
      <w:r w:rsidR="007B3766" w:rsidRPr="00D5744F">
        <w:rPr>
          <w:rFonts w:cstheme="minorHAnsi"/>
        </w:rPr>
        <w:t>n=803)</w:t>
      </w:r>
      <w:r w:rsidR="008433C7" w:rsidRPr="00D5744F">
        <w:rPr>
          <w:rFonts w:cstheme="minorHAnsi"/>
        </w:rPr>
        <w:t xml:space="preserve"> reduced by </w:t>
      </w:r>
      <w:r w:rsidR="00206FAB" w:rsidRPr="00D5744F">
        <w:rPr>
          <w:rFonts w:cstheme="minorHAnsi"/>
        </w:rPr>
        <w:t xml:space="preserve">~50%; </w:t>
      </w:r>
      <w:r w:rsidR="007B3766" w:rsidRPr="00D5744F">
        <w:rPr>
          <w:rFonts w:cstheme="minorHAnsi"/>
        </w:rPr>
        <w:t>Class 3</w:t>
      </w:r>
      <w:r w:rsidR="00206FAB" w:rsidRPr="00D5744F">
        <w:rPr>
          <w:rFonts w:cstheme="minorHAnsi"/>
        </w:rPr>
        <w:t>’s</w:t>
      </w:r>
      <w:r w:rsidR="007B3766" w:rsidRPr="00D5744F">
        <w:rPr>
          <w:rFonts w:cstheme="minorHAnsi"/>
        </w:rPr>
        <w:t xml:space="preserve"> </w:t>
      </w:r>
      <w:r w:rsidR="00206FAB" w:rsidRPr="00D5744F">
        <w:rPr>
          <w:rFonts w:cstheme="minorHAnsi"/>
        </w:rPr>
        <w:t>(</w:t>
      </w:r>
      <w:r w:rsidR="007B3766" w:rsidRPr="00D5744F">
        <w:rPr>
          <w:rFonts w:cstheme="minorHAnsi"/>
        </w:rPr>
        <w:t xml:space="preserve">n=794) </w:t>
      </w:r>
      <w:r w:rsidR="007B437F" w:rsidRPr="00D5744F">
        <w:rPr>
          <w:rFonts w:cstheme="minorHAnsi"/>
        </w:rPr>
        <w:t xml:space="preserve">CPD </w:t>
      </w:r>
      <w:r w:rsidR="008433C7" w:rsidRPr="00D5744F">
        <w:rPr>
          <w:rFonts w:cstheme="minorHAnsi"/>
        </w:rPr>
        <w:t xml:space="preserve">remained </w:t>
      </w:r>
      <w:r w:rsidR="007B437F" w:rsidRPr="00D5744F">
        <w:rPr>
          <w:rFonts w:cstheme="minorHAnsi"/>
        </w:rPr>
        <w:t>stable</w:t>
      </w:r>
      <w:r w:rsidR="008433C7" w:rsidRPr="00D5744F">
        <w:rPr>
          <w:rFonts w:cstheme="minorHAnsi"/>
        </w:rPr>
        <w:t xml:space="preserve">. </w:t>
      </w:r>
    </w:p>
    <w:p w14:paraId="37F9EB48" w14:textId="77777777" w:rsidR="00B01350" w:rsidRPr="00D5744F" w:rsidRDefault="00B01350" w:rsidP="008433C7">
      <w:pPr>
        <w:rPr>
          <w:rFonts w:cstheme="minorHAnsi"/>
        </w:rPr>
      </w:pPr>
    </w:p>
    <w:p w14:paraId="43B732B2" w14:textId="3699BCE1" w:rsidR="005A208C" w:rsidRDefault="00376E5D" w:rsidP="008433C7">
      <w:r w:rsidRPr="00D5744F">
        <w:rPr>
          <w:rFonts w:cstheme="minorHAnsi"/>
        </w:rPr>
        <w:t xml:space="preserve">Regularized regression </w:t>
      </w:r>
      <w:r w:rsidR="00C87B7D" w:rsidRPr="00D5744F">
        <w:rPr>
          <w:rFonts w:cstheme="minorHAnsi"/>
        </w:rPr>
        <w:t>showed</w:t>
      </w:r>
      <w:r w:rsidR="00C87B7D">
        <w:t xml:space="preserve"> o</w:t>
      </w:r>
      <w:r w:rsidR="008433C7">
        <w:t>lder</w:t>
      </w:r>
      <w:r w:rsidR="002A4286">
        <w:t>,</w:t>
      </w:r>
      <w:r w:rsidR="008433C7">
        <w:t xml:space="preserve"> </w:t>
      </w:r>
      <w:r w:rsidR="00383A0A">
        <w:t xml:space="preserve">male </w:t>
      </w:r>
      <w:r w:rsidR="008433C7">
        <w:t>participants with lower baseline anxiety were most likely to reduce their smoking</w:t>
      </w:r>
      <w:r w:rsidR="00C87B7D">
        <w:t xml:space="preserve"> (cross-validated AUCs = 0.520 to 0.684, p’s &lt; .01).</w:t>
      </w:r>
      <w:r w:rsidR="008433C7">
        <w:t xml:space="preserve"> </w:t>
      </w:r>
    </w:p>
    <w:p w14:paraId="1039E0DE" w14:textId="77777777" w:rsidR="005A208C" w:rsidRDefault="005A208C" w:rsidP="008433C7"/>
    <w:p w14:paraId="5B31CAF3" w14:textId="72F98590" w:rsidR="00BF29DF" w:rsidRDefault="00EE1BBB" w:rsidP="00D946B1">
      <w:r>
        <w:t xml:space="preserve">Latent class improved prediction of </w:t>
      </w:r>
      <w:r w:rsidR="00373661">
        <w:t xml:space="preserve">smoking cessation </w:t>
      </w:r>
      <w:r w:rsidR="00EE3773">
        <w:t xml:space="preserve">at </w:t>
      </w:r>
      <w:r w:rsidR="00FA6878">
        <w:t xml:space="preserve">the </w:t>
      </w:r>
      <w:r w:rsidR="002B655B">
        <w:t>52</w:t>
      </w:r>
      <w:r w:rsidR="00C67113">
        <w:t>-week</w:t>
      </w:r>
      <w:r w:rsidR="00373661">
        <w:t xml:space="preserve"> follow</w:t>
      </w:r>
      <w:r w:rsidR="00EE3773">
        <w:t>-up</w:t>
      </w:r>
      <w:r w:rsidR="00373661">
        <w:t xml:space="preserve"> over prediction using baseline characteristics</w:t>
      </w:r>
      <w:r w:rsidR="007F649B">
        <w:t xml:space="preserve"> </w:t>
      </w:r>
      <w:r w:rsidR="008807EC">
        <w:t xml:space="preserve">by </w:t>
      </w:r>
      <w:r w:rsidR="0013758C">
        <w:t xml:space="preserve">14.4% </w:t>
      </w:r>
      <w:r w:rsidR="00373661">
        <w:t>(AUC = 0.776±0.010, p = 0.002</w:t>
      </w:r>
      <w:r w:rsidR="008807EC">
        <w:t>)</w:t>
      </w:r>
      <w:r w:rsidR="0013758C">
        <w:t xml:space="preserve">. </w:t>
      </w:r>
      <w:r w:rsidR="00D30648">
        <w:t>T</w:t>
      </w:r>
      <w:r w:rsidR="002E4CA7">
        <w:t xml:space="preserve">hose who reduced their </w:t>
      </w:r>
      <w:r w:rsidR="00EE3773">
        <w:t>CPD</w:t>
      </w:r>
      <w:r w:rsidR="002E4CA7">
        <w:t xml:space="preserve"> </w:t>
      </w:r>
      <w:r w:rsidR="00966985">
        <w:t xml:space="preserve">minimally </w:t>
      </w:r>
      <w:r w:rsidR="002E4CA7">
        <w:t>were</w:t>
      </w:r>
      <w:r w:rsidR="00D776DD">
        <w:t xml:space="preserve"> nearly 90% less likely to </w:t>
      </w:r>
      <w:r w:rsidR="003E71AA">
        <w:t xml:space="preserve">achieve </w:t>
      </w:r>
      <w:r w:rsidR="00844F9D">
        <w:t>cessation</w:t>
      </w:r>
      <w:r w:rsidR="00EE3773">
        <w:t xml:space="preserve"> than</w:t>
      </w:r>
      <w:r w:rsidR="00D30648">
        <w:t xml:space="preserve"> those who reduced by </w:t>
      </w:r>
      <w:r w:rsidR="00EE3773">
        <w:t>over</w:t>
      </w:r>
      <w:r w:rsidR="00D30648">
        <w:t xml:space="preserve"> 50%</w:t>
      </w:r>
      <w:r w:rsidR="00844F9D">
        <w:t xml:space="preserve"> (ORs:</w:t>
      </w:r>
      <w:r w:rsidR="008F0D46">
        <w:t xml:space="preserve"> </w:t>
      </w:r>
      <w:r w:rsidR="00844F9D">
        <w:t xml:space="preserve">Class </w:t>
      </w:r>
      <w:r w:rsidR="005E058F">
        <w:t>2</w:t>
      </w:r>
      <w:r w:rsidR="008F0D46">
        <w:t xml:space="preserve"> = 0.111±0.013, Class 3</w:t>
      </w:r>
      <w:r w:rsidR="00844F9D">
        <w:t xml:space="preserve"> </w:t>
      </w:r>
      <w:r w:rsidR="008F0D46">
        <w:t>= 0.070±0.005</w:t>
      </w:r>
      <w:r w:rsidR="00844F9D">
        <w:t xml:space="preserve">). </w:t>
      </w:r>
    </w:p>
    <w:p w14:paraId="5AE6D2DA" w14:textId="77777777" w:rsidR="008018BC" w:rsidRDefault="008018BC" w:rsidP="00D946B1"/>
    <w:p w14:paraId="45DCBC41" w14:textId="2784CE2E" w:rsidR="008433C7" w:rsidRDefault="008433C7" w:rsidP="008433C7">
      <w:pPr>
        <w:pStyle w:val="Heading2"/>
      </w:pPr>
      <w:r>
        <w:t>Conclusions</w:t>
      </w:r>
    </w:p>
    <w:p w14:paraId="64D3C290" w14:textId="215015D5" w:rsidR="0074105C" w:rsidRDefault="00206FAB" w:rsidP="00AD60B5">
      <w:r>
        <w:t>F</w:t>
      </w:r>
      <w:r w:rsidR="00EE3773">
        <w:t>indings suggest people wh</w:t>
      </w:r>
      <w:r w:rsidR="00954964">
        <w:t>o are unmotivated to quit</w:t>
      </w:r>
      <w:r w:rsidR="00FA6878">
        <w:t xml:space="preserve"> at baseline</w:t>
      </w:r>
      <w:r w:rsidR="00954964">
        <w:t xml:space="preserve"> but</w:t>
      </w:r>
      <w:r w:rsidR="00EE3773">
        <w:t xml:space="preserve"> reduce their smoking </w:t>
      </w:r>
      <w:r w:rsidR="00E21BB3">
        <w:t xml:space="preserve">by more than half </w:t>
      </w:r>
      <w:r w:rsidR="00954964">
        <w:t>are most</w:t>
      </w:r>
      <w:r w:rsidR="00EE3773">
        <w:t xml:space="preserve"> likely to </w:t>
      </w:r>
      <w:r w:rsidR="00FA6878">
        <w:t>achieve smoking cessation</w:t>
      </w:r>
      <w:r w:rsidR="00EE3773">
        <w:t xml:space="preserve">. Therefore, </w:t>
      </w:r>
      <w:r>
        <w:t>a</w:t>
      </w:r>
      <w:r w:rsidR="00EE3773">
        <w:t xml:space="preserve"> lack of </w:t>
      </w:r>
      <w:r>
        <w:t xml:space="preserve">reduction </w:t>
      </w:r>
      <w:r w:rsidR="00EE3773">
        <w:t xml:space="preserve">success could </w:t>
      </w:r>
      <w:r w:rsidR="000E5EFF">
        <w:t>indicate</w:t>
      </w:r>
      <w:r>
        <w:t xml:space="preserve"> that</w:t>
      </w:r>
      <w:r w:rsidR="00EE3773">
        <w:t xml:space="preserve"> greater support </w:t>
      </w:r>
      <w:r>
        <w:t xml:space="preserve">is needed to help </w:t>
      </w:r>
      <w:r w:rsidR="000756AF">
        <w:t>p</w:t>
      </w:r>
      <w:r w:rsidR="00EE3773">
        <w:t xml:space="preserve">eople </w:t>
      </w:r>
      <w:r w:rsidR="000756AF">
        <w:t>to quit</w:t>
      </w:r>
      <w:r w:rsidR="00EE3773">
        <w:t xml:space="preserve">. </w:t>
      </w:r>
    </w:p>
    <w:p w14:paraId="38CB31DB" w14:textId="77777777" w:rsidR="00C961DA" w:rsidRDefault="00C961DA" w:rsidP="005B061C"/>
    <w:p w14:paraId="4255DD77" w14:textId="5D25AF7D" w:rsidR="00924E03" w:rsidRPr="00924E03" w:rsidRDefault="00B31220" w:rsidP="00924E03">
      <w:pPr>
        <w:pStyle w:val="Heading1"/>
      </w:pPr>
      <w:del w:id="1" w:author="Anthony Barrows" w:date="2024-05-20T14:57:00Z">
        <w:r w:rsidDel="00924E03">
          <w:delText>IMPLICATIONS</w:delText>
        </w:r>
      </w:del>
      <w:ins w:id="2" w:author="Anthony Barrows" w:date="2024-05-20T14:57:00Z">
        <w:r w:rsidR="00924E03">
          <w:t>Key Messages</w:t>
        </w:r>
      </w:ins>
    </w:p>
    <w:p w14:paraId="6CF5D191" w14:textId="77777777" w:rsidR="00B31220" w:rsidRDefault="00B31220" w:rsidP="00B31220"/>
    <w:p w14:paraId="2D758A48" w14:textId="0ACFD19B" w:rsidR="00B31220" w:rsidRDefault="00B31220" w:rsidP="00B31220">
      <w:r>
        <w:t xml:space="preserve">The present work quantifies the level of smoking reduction (i.e., more than 50%) most associated with cessation, and identifies participant characteristics </w:t>
      </w:r>
      <w:r w:rsidR="00FA6878">
        <w:t>that predict</w:t>
      </w:r>
      <w:r>
        <w:t xml:space="preserve"> greater magnitudes of reduction</w:t>
      </w:r>
      <w:r w:rsidR="00FA6878">
        <w:t xml:space="preserve"> among people who were unmotivated to quit smoking at baseline</w:t>
      </w:r>
      <w:r>
        <w:t xml:space="preserve">. Our findings demonstrate the importance of smoking reduction during the first two weeks and may allow clinicians to identify </w:t>
      </w:r>
      <w:r w:rsidR="002F117C">
        <w:t xml:space="preserve">both </w:t>
      </w:r>
      <w:r>
        <w:t xml:space="preserve">those </w:t>
      </w:r>
      <w:r w:rsidR="002F117C">
        <w:t xml:space="preserve">most likely to achieve complete cessation and those </w:t>
      </w:r>
      <w:r>
        <w:t>in need of additional support</w:t>
      </w:r>
      <w:r w:rsidR="002F117C">
        <w:t xml:space="preserve">. </w:t>
      </w:r>
    </w:p>
    <w:p w14:paraId="7C784916" w14:textId="25E3BA2A" w:rsidR="00485C25" w:rsidRDefault="00485C25" w:rsidP="005B061C"/>
    <w:p w14:paraId="01B6C85A" w14:textId="77777777" w:rsidR="00166C65" w:rsidRDefault="00760328" w:rsidP="00166C65">
      <w:pPr>
        <w:pStyle w:val="Heading2"/>
        <w:rPr>
          <w:ins w:id="3" w:author="Anthony Barrows" w:date="2024-05-20T15:22:00Z"/>
        </w:rPr>
      </w:pPr>
      <w:r>
        <w:br w:type="page"/>
      </w:r>
      <w:ins w:id="4" w:author="Anthony Barrows" w:date="2024-05-20T15:22:00Z">
        <w:r w:rsidR="00166C65">
          <w:lastRenderedPageBreak/>
          <w:t>Keywords</w:t>
        </w:r>
      </w:ins>
    </w:p>
    <w:p w14:paraId="5C30D339" w14:textId="77777777" w:rsidR="00166C65" w:rsidRPr="00564040" w:rsidRDefault="00166C65" w:rsidP="00166C65">
      <w:pPr>
        <w:rPr>
          <w:ins w:id="5" w:author="Anthony Barrows" w:date="2024-05-20T15:22:00Z"/>
        </w:rPr>
      </w:pPr>
      <w:ins w:id="6" w:author="Anthony Barrows" w:date="2024-05-20T15:22:00Z">
        <w:r>
          <w:t>Smoking cessation; structural equation modeling; latent class analysis; Elastic Net regression; machine learning; secondary analysis</w:t>
        </w:r>
      </w:ins>
    </w:p>
    <w:p w14:paraId="58242A31" w14:textId="77777777" w:rsidR="00166C65" w:rsidRDefault="00166C65" w:rsidP="00166C65">
      <w:pPr>
        <w:rPr>
          <w:ins w:id="7" w:author="Anthony Barrows" w:date="2024-05-20T15:22:00Z"/>
        </w:rPr>
      </w:pPr>
      <w:ins w:id="8" w:author="Anthony Barrows" w:date="2024-05-20T15:22:00Z">
        <w:r>
          <w:br w:type="page"/>
        </w:r>
      </w:ins>
    </w:p>
    <w:p w14:paraId="7473A052" w14:textId="7E738DA3" w:rsidR="00760328" w:rsidRDefault="00760328">
      <w:pPr>
        <w:jc w:val="both"/>
        <w:pPrChange w:id="9" w:author="Anthony Barrows" w:date="2024-05-20T15:22:00Z">
          <w:pPr/>
        </w:pPrChange>
      </w:pPr>
    </w:p>
    <w:p w14:paraId="0D290DE9" w14:textId="61909E0E" w:rsidR="00D946B1" w:rsidRDefault="00D41AEE" w:rsidP="00D04588">
      <w:pPr>
        <w:pStyle w:val="Heading1"/>
      </w:pPr>
      <w:r>
        <w:t>INTRODUCTION</w:t>
      </w:r>
    </w:p>
    <w:p w14:paraId="2CECCAF1" w14:textId="7EDCBF8E" w:rsidR="00077B55" w:rsidRDefault="00077B55" w:rsidP="00077B55">
      <w:r>
        <w:t>Smoking is the number one cause of premature and preventable illness worldwide</w:t>
      </w:r>
      <w:r w:rsidR="00BE22DB">
        <w:t>.</w:t>
      </w:r>
      <w:r w:rsidR="00826C53">
        <w:fldChar w:fldCharType="begin"/>
      </w:r>
      <w:r w:rsidR="00A91CAE">
        <w:instrText xml:space="preserve"> ADDIN ZOTERO_ITEM CSL_CITATION {"citationID":"wB1LSuYv","properties":{"formattedCitation":"\\super 1\\nosupersub{}","plainCitation":"1","noteIndex":0},"citationItems":[{"id":242,"uris":["http://zotero.org/users/10331382/items/PZRJPRB7"],"itemData":{"id":242,"type":"article-journal","ISSN":"9789244564264","language":"en","note":"publisher-place: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A91CAE" w:rsidRPr="00A91CAE">
        <w:rPr>
          <w:rFonts w:ascii="Calibri" w:cs="Calibri"/>
          <w:kern w:val="0"/>
          <w:vertAlign w:val="superscript"/>
        </w:rPr>
        <w:t>1</w:t>
      </w:r>
      <w:r w:rsidR="00826C53">
        <w:fldChar w:fldCharType="end"/>
      </w:r>
      <w:r>
        <w:t xml:space="preserve"> Smoking accounts for approximately 5.7% of total health expenditure worldwide and 6.5% in high income countries like the UK and USA</w:t>
      </w:r>
      <w:r w:rsidR="00BE22DB">
        <w:t>.</w:t>
      </w:r>
      <w:r w:rsidR="009A1182">
        <w:fldChar w:fldCharType="begin"/>
      </w:r>
      <w:r w:rsidR="00A91CAE">
        <w:instrText xml:space="preserve"> ADDIN ZOTERO_ITEM CSL_CITATION {"citationID":"RuBuZERC","properties":{"formattedCitation":"\\super 2\\nosupersub{}","plainCitation":"2","noteIndex":0},"citationItems":[{"id":247,"uris":["http://zotero.org/users/10331382/items/U79P4XR9"],"itemData":{"id":247,"type":"article-journal","abstract":"Background\n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A91CAE" w:rsidRPr="00A91CAE">
        <w:rPr>
          <w:rFonts w:ascii="Calibri" w:cs="Calibri"/>
          <w:kern w:val="0"/>
          <w:vertAlign w:val="superscript"/>
        </w:rPr>
        <w:t>2</w:t>
      </w:r>
      <w:r w:rsidR="009A1182">
        <w:fldChar w:fldCharType="end"/>
      </w:r>
      <w:r w:rsidR="00627620">
        <w:t xml:space="preserve"> A</w:t>
      </w:r>
      <w:r w:rsidR="00AE466A">
        <w:t>pproximately 50% of people who smoke</w:t>
      </w:r>
      <w:r>
        <w:t xml:space="preserve"> will die</w:t>
      </w:r>
      <w:ins w:id="10" w:author="Klemperer, Elias" w:date="2024-05-30T11:03:00Z">
        <w:r w:rsidR="00E9212B">
          <w:t xml:space="preserve"> of tobacco-related illness</w:t>
        </w:r>
      </w:ins>
      <w:r>
        <w:t xml:space="preserve"> unless they quit</w:t>
      </w:r>
      <w:r w:rsidR="00BE22DB">
        <w:t>.</w:t>
      </w:r>
      <w:r w:rsidR="00105E97">
        <w:fldChar w:fldCharType="begin"/>
      </w:r>
      <w:r w:rsidR="00A91CAE">
        <w:instrText xml:space="preserve"> ADDIN ZOTERO_ITEM CSL_CITATION {"citationID":"phhcWyGV","properties":{"formattedCitation":"\\super 3\\nosupersub{}","plainCitation":"3","noteIndex":0},"citationItems":[{"id":240,"uris":["http://zotero.org/users/10331382/items/IM6NC9S6"],"itemData":{"id":240,"type":"article-journal","container-title":"The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A91CAE" w:rsidRPr="00A91CAE">
        <w:rPr>
          <w:rFonts w:ascii="Calibri" w:cs="Calibri"/>
          <w:kern w:val="0"/>
          <w:vertAlign w:val="superscript"/>
        </w:rPr>
        <w:t>3</w:t>
      </w:r>
      <w:r w:rsidR="00105E97">
        <w:fldChar w:fldCharType="end"/>
      </w:r>
    </w:p>
    <w:p w14:paraId="2D5E1D0B" w14:textId="77777777" w:rsidR="00077B55" w:rsidRDefault="00077B55" w:rsidP="00077B55"/>
    <w:p w14:paraId="133254D2" w14:textId="27235A8A" w:rsidR="00077B55" w:rsidRDefault="00627620" w:rsidP="00077B55">
      <w:r>
        <w:t>R</w:t>
      </w:r>
      <w:r w:rsidR="00077B55">
        <w:t>educ</w:t>
      </w:r>
      <w:r>
        <w:t>ing smoking</w:t>
      </w:r>
      <w:r w:rsidR="00077B55">
        <w:t xml:space="preserve"> to quit is </w:t>
      </w:r>
      <w:r>
        <w:t>sometimes</w:t>
      </w:r>
      <w:r w:rsidR="00077B55">
        <w:t xml:space="preserve"> recommended to </w:t>
      </w:r>
      <w:r w:rsidR="007C1E02">
        <w:t>people</w:t>
      </w:r>
      <w:r w:rsidR="00077B55">
        <w:t xml:space="preserve"> who have found it difficult to quit </w:t>
      </w:r>
      <w:r w:rsidR="000D1A90">
        <w:t xml:space="preserve">smoking </w:t>
      </w:r>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rsidR="00077B55">
        <w:t>who cannot, or may not be ready, to stop smoking completely</w:t>
      </w:r>
      <w:r w:rsidR="00754C4E">
        <w:t>.</w:t>
      </w:r>
      <w:r w:rsidR="00105E97">
        <w:fldChar w:fldCharType="begin"/>
      </w:r>
      <w:r w:rsidR="00A91CAE">
        <w:instrText xml:space="preserve"> ADDIN ZOTERO_ITEM CSL_CITATION {"citationID":"Zk209VmC","properties":{"formattedCitation":"\\super 4,5\\nosupersub{}","plainCitation":"4,5","noteIndex":0},"citationItems":[{"id":59,"uris":["http://zotero.org/users/10331382/items/4KW7MIHS"],"itemData":{"id":59,"type":"report","title":"National Institute for Clinical Excellence (NICE). Smoking: Harm reduction Public health guideline [PH45]","URL":"https://www.nice.org.uk/guidance/ph45","author":[{"family":"NICE","given":""}],"issued":{"date-parts":[["2013"]]},"citation-key":"NICE2013"}},{"id":60,"uris":["http://zotero.org/users/10331382/items/IHRYNULQ"],"itemData":{"id":60,"type":"report","title":"European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91CAE" w:rsidRPr="00A91CAE">
        <w:rPr>
          <w:rFonts w:ascii="Calibri" w:cs="Calibri"/>
          <w:kern w:val="0"/>
          <w:vertAlign w:val="superscript"/>
        </w:rPr>
        <w:t>4,5</w:t>
      </w:r>
      <w:r w:rsidR="00105E97">
        <w:fldChar w:fldCharType="end"/>
      </w:r>
      <w:r w:rsidR="00077B55">
        <w:t xml:space="preserve"> In addition, nicotine replacement therapy (NRT) </w:t>
      </w:r>
      <w:r w:rsidR="00565D60">
        <w:t>is licensed for</w:t>
      </w:r>
      <w:r w:rsidR="00077B55">
        <w:t xml:space="preserve"> smoking reduction</w:t>
      </w:r>
      <w:r w:rsidR="00754C4E">
        <w:t>.</w:t>
      </w:r>
      <w:r w:rsidR="00AF43CA">
        <w:fldChar w:fldCharType="begin"/>
      </w:r>
      <w:r w:rsidR="00A91CAE">
        <w:instrText xml:space="preserve"> ADDIN ZOTERO_ITEM CSL_CITATION {"citationID":"zaT7MwJF","properties":{"formattedCitation":"\\super 6\\nosupersub{}","plainCitation":"6","noteIndex":0},"citationItems":[{"id":250,"uris":["http://zotero.org/users/10331382/items/B3X8Z6RW"],"itemData":{"id":250,"type":"report","event-place":"London","publisher-place":"London","title":"Report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91CAE" w:rsidRPr="00A91CAE">
        <w:rPr>
          <w:rFonts w:ascii="Calibri" w:cs="Calibri"/>
          <w:kern w:val="0"/>
          <w:vertAlign w:val="superscript"/>
        </w:rPr>
        <w:t>6</w:t>
      </w:r>
      <w:r w:rsidR="00AF43CA">
        <w:fldChar w:fldCharType="end"/>
      </w:r>
      <w:r w:rsidR="00077B55">
        <w:t xml:space="preserve"> In the USA</w:t>
      </w:r>
      <w:r>
        <w:t>,</w:t>
      </w:r>
      <w:r w:rsidR="00077B55">
        <w:t xml:space="preserve"> smoking reduction is offered informally as part of smoking cessation treatment, and NRT is deemed appropriate for use as a reduction aid</w:t>
      </w:r>
      <w:r w:rsidR="00754C4E">
        <w:t>.</w:t>
      </w:r>
      <w:r w:rsidR="00AF43CA">
        <w:fldChar w:fldCharType="begin"/>
      </w:r>
      <w:r w:rsidR="00A91CAE">
        <w:instrText xml:space="preserve"> ADDIN ZOTERO_ITEM CSL_CITATION {"citationID":"p9rsPVCv","properties":{"formattedCitation":"\\super 7\\nosupersub{}","plainCitation":"7","noteIndex":0},"citationItems":[{"id":61,"uris":["http://zotero.org/users/10331382/items/BI2LETSF"],"itemData":{"id":61,"type":"article-journal","container-title":"Nicotine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91CAE" w:rsidRPr="00A91CAE">
        <w:rPr>
          <w:rFonts w:ascii="Calibri" w:cs="Calibri"/>
          <w:kern w:val="0"/>
          <w:vertAlign w:val="superscript"/>
        </w:rPr>
        <w:t>7</w:t>
      </w:r>
      <w:r w:rsidR="00AF43CA">
        <w:fldChar w:fldCharType="end"/>
      </w:r>
      <w:r w:rsidR="00077B55">
        <w:t xml:space="preserve"> There is limited evidence that reduction itself improves health</w:t>
      </w:r>
      <w:r w:rsidR="00BF611D">
        <w:t xml:space="preserve"> </w:t>
      </w:r>
      <w:r w:rsidR="00BF611D">
        <w:fldChar w:fldCharType="begin"/>
      </w:r>
      <w:r w:rsidR="00A91CAE">
        <w:instrText xml:space="preserve"> ADDIN ZOTERO_ITEM CSL_CITATION {"citationID":"vpOyfdsR","properties":{"formattedCitation":"\\super 8\\nosupersub{}","plainCitation":"8","noteIndex":0},"citationItems":[{"id":63,"uris":["http://zotero.org/users/10331382/items/22J533U3"],"itemData":{"id":63,"type":"article-journal","container-title":"Nicotine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A91CAE" w:rsidRPr="00A91CAE">
        <w:rPr>
          <w:rFonts w:ascii="Calibri" w:cs="Calibri"/>
          <w:kern w:val="0"/>
          <w:vertAlign w:val="superscript"/>
        </w:rPr>
        <w:t>8</w:t>
      </w:r>
      <w:r w:rsidR="00BF611D">
        <w:fldChar w:fldCharType="end"/>
      </w:r>
      <w:r w:rsidR="00077B55">
        <w:t xml:space="preserve">, </w:t>
      </w:r>
      <w:r w:rsidR="00077B55" w:rsidRPr="00400846">
        <w:t>but clearer evidence that smoking reduction is as effective as abrupt quitting in achieving complete cessation</w:t>
      </w:r>
      <w:r w:rsidR="00BF611D" w:rsidRPr="00400846">
        <w:t xml:space="preserve"> </w:t>
      </w:r>
      <w:r w:rsidR="00BF611D" w:rsidRPr="00400846">
        <w:fldChar w:fldCharType="begin"/>
      </w:r>
      <w:r w:rsidR="00A91CAE">
        <w:instrText xml:space="preserve"> ADDIN ZOTERO_ITEM CSL_CITATION {"citationID":"O8YkLCYE","properties":{"formattedCitation":"\\super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00846">
        <w:fldChar w:fldCharType="separate"/>
      </w:r>
      <w:r w:rsidR="00A91CAE" w:rsidRPr="00A91CAE">
        <w:rPr>
          <w:rFonts w:ascii="Calibri" w:cs="Calibri"/>
          <w:kern w:val="0"/>
          <w:vertAlign w:val="superscript"/>
        </w:rPr>
        <w:t>9</w:t>
      </w:r>
      <w:r w:rsidR="00BF611D" w:rsidRPr="00400846">
        <w:fldChar w:fldCharType="end"/>
      </w:r>
      <w:r w:rsidR="00077B55" w:rsidRPr="008F4241">
        <w:t>,</w:t>
      </w:r>
      <w:r w:rsidR="00077B55">
        <w:t xml:space="preserve"> which has well established health benefits.</w:t>
      </w:r>
    </w:p>
    <w:p w14:paraId="538D4BEE" w14:textId="77777777" w:rsidR="00077B55" w:rsidRDefault="00077B55" w:rsidP="00077B55"/>
    <w:p w14:paraId="0CECCAE4" w14:textId="19E7318F" w:rsidR="00077B55" w:rsidRDefault="003C54ED" w:rsidP="00077B55">
      <w:r>
        <w:t xml:space="preserve">People who smoke </w:t>
      </w:r>
      <w:r w:rsidR="00077B55">
        <w:t>report that they perceive smoking reduction as an acceptable way to stop smoking</w:t>
      </w:r>
      <w:r w:rsidR="006D71AF">
        <w:t>.</w:t>
      </w:r>
      <w:r w:rsidR="00BF611D">
        <w:fldChar w:fldCharType="begin"/>
      </w:r>
      <w:r w:rsidR="00A91CAE">
        <w:instrText xml:space="preserve"> ADDIN ZOTERO_ITEM CSL_CITATION {"citationID":"mAYoIKjH","properties":{"formattedCitation":"\\super 10\\uc0\\u8211{}14\\nosupersub{}","plainCitation":"10–14","noteIndex":0},"citationItems":[{"id":68,"uris":["http://zotero.org/users/10331382/items/LKKPDNSY"],"itemData":{"id":68,"type":"article-journal","container-title":"Nicotine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A91CAE" w:rsidRPr="00A91CAE">
        <w:rPr>
          <w:rFonts w:ascii="Calibri" w:cs="Calibri"/>
          <w:kern w:val="0"/>
          <w:vertAlign w:val="superscript"/>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6D71AF">
        <w:t>.</w:t>
      </w:r>
      <w:r w:rsidR="00AF1C80">
        <w:fldChar w:fldCharType="begin"/>
      </w:r>
      <w:r w:rsidR="00A91CAE">
        <w:instrText xml:space="preserve"> ADDIN ZOTERO_ITEM CSL_CITATION {"citationID":"gg0IN66R","properties":{"formattedCitation":"\\super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91CAE" w:rsidRPr="00A91CAE">
        <w:rPr>
          <w:rFonts w:ascii="Calibri" w:cs="Calibri"/>
          <w:kern w:val="0"/>
          <w:vertAlign w:val="superscript"/>
        </w:rPr>
        <w:t>9</w:t>
      </w:r>
      <w:r w:rsidR="00AF1C80">
        <w:fldChar w:fldCharType="end"/>
      </w:r>
      <w:r w:rsidR="006D71AF">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w:t>
      </w:r>
      <w:r w:rsidR="00B25AF7">
        <w:fldChar w:fldCharType="begin"/>
      </w:r>
      <w:r w:rsidR="00A91CAE">
        <w:instrText xml:space="preserve"> ADDIN ZOTERO_ITEM CSL_CITATION {"citationID":"YgXJWXE8","properties":{"formattedCitation":"\\super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25AF7">
        <w:fldChar w:fldCharType="separate"/>
      </w:r>
      <w:r w:rsidR="00A91CAE" w:rsidRPr="00A91CAE">
        <w:rPr>
          <w:rFonts w:ascii="Calibri" w:cs="Calibri"/>
          <w:kern w:val="0"/>
          <w:vertAlign w:val="superscript"/>
        </w:rPr>
        <w:t>9</w:t>
      </w:r>
      <w:r w:rsidR="00B25AF7">
        <w:fldChar w:fldCharType="end"/>
      </w:r>
      <w:r w:rsidR="00077B55">
        <w:t xml:space="preserve">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A91CAE">
        <w:instrText xml:space="preserve"> ADDIN ZOTERO_ITEM CSL_CITATION {"citationID":"2QGI9ylc","properties":{"formattedCitation":"\\super 15\\nosupersub{}","plainCitation":"15","noteIndex":0},"citationItems":[{"id":255,"uris":["http://zotero.org/users/10331382/items/283SX5X9"],"itemData":{"id":255,"type":"article-journal","container-title":"Journal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A91CAE" w:rsidRPr="00A91CAE">
        <w:rPr>
          <w:rFonts w:ascii="Calibri" w:cs="Calibri"/>
          <w:kern w:val="0"/>
          <w:vertAlign w:val="superscript"/>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A91CAE">
        <w:instrText xml:space="preserve"> ADDIN ZOTERO_ITEM CSL_CITATION {"citationID":"KbaG8lxe","properties":{"formattedCitation":"\\super 16\\nosupersub{}","plainCitation":"16","noteIndex":0},"citationItems":[{"id":256,"uris":["http://zotero.org/users/10331382/items/BDYJB64Y"],"itemData":{"id":256,"type":"article-journal","container-title":"Addictive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A91CAE" w:rsidRPr="00A91CAE">
        <w:rPr>
          <w:rFonts w:ascii="Calibri" w:cs="Calibri"/>
          <w:kern w:val="0"/>
          <w:vertAlign w:val="superscript"/>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6D71AF">
        <w:t>.</w:t>
      </w:r>
      <w:r w:rsidR="001C780E">
        <w:fldChar w:fldCharType="begin"/>
      </w:r>
      <w:r w:rsidR="00A91CAE">
        <w:instrText xml:space="preserve"> ADDIN ZOTERO_ITEM CSL_CITATION {"citationID":"IqvTCtgd","properties":{"formattedCitation":"\\super 17\\uc0\\u8211{}21\\nosupersub{}","plainCitation":"17–21","noteIndex":0},"citationItems":[{"id":53,"uris":["http://zotero.org/users/10331382/items/RXTKYNRF"],"itemData":{"id":53,"type":"article-journal","container-title":"Study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A91CAE" w:rsidRPr="00A91CAE">
        <w:rPr>
          <w:rFonts w:ascii="Calibri" w:cs="Calibri"/>
          <w:kern w:val="0"/>
          <w:vertAlign w:val="superscript"/>
        </w:rPr>
        <w:t>17–21</w:t>
      </w:r>
      <w:r w:rsidR="001C780E">
        <w:fldChar w:fldCharType="end"/>
      </w:r>
      <w:r w:rsidR="00077B55">
        <w:t xml:space="preserve"> However, there is no clear evidence to support any particular behavioral reduction method over others</w:t>
      </w:r>
      <w:r w:rsidR="006D71AF">
        <w:t>.</w:t>
      </w:r>
      <w:r w:rsidR="00B23B57">
        <w:fldChar w:fldCharType="begin"/>
      </w:r>
      <w:r w:rsidR="00A91CAE">
        <w:instrText xml:space="preserve"> ADDIN ZOTERO_ITEM CSL_CITATION {"citationID":"AhJc5FEi","properties":{"formattedCitation":"\\super 9,14\\nosupersub{}","plainCitation":"9,14","noteIndex":0},"citationItems":[{"id":49,"uris":["http://zotero.org/users/10331382/items/XLA68TQB"],"itemData":{"id":49,"type":"article-journal","container-title":"Cochrane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A91CAE" w:rsidRPr="00A91CAE">
        <w:rPr>
          <w:rFonts w:ascii="Calibri" w:cs="Calibri"/>
          <w:kern w:val="0"/>
          <w:vertAlign w:val="superscript"/>
        </w:rPr>
        <w:t>9,14</w:t>
      </w:r>
      <w:r w:rsidR="00B23B57">
        <w:fldChar w:fldCharType="end"/>
      </w:r>
    </w:p>
    <w:p w14:paraId="110656F9" w14:textId="77777777" w:rsidR="00077B55" w:rsidRDefault="00077B55" w:rsidP="00077B55"/>
    <w:p w14:paraId="7330550E" w14:textId="06605665" w:rsidR="00077B55" w:rsidRDefault="005A3CB2" w:rsidP="00077B55">
      <w:r>
        <w:t xml:space="preserve">When </w:t>
      </w:r>
      <w:r w:rsidR="00484548">
        <w:t xml:space="preserve">people </w:t>
      </w:r>
      <w:r>
        <w:t xml:space="preserve">are </w:t>
      </w:r>
      <w:r w:rsidR="00484548">
        <w:t>asked to reduce, but not provided with instructions on how to do so, it is unclear how they choose to do this themselves, e.g.</w:t>
      </w:r>
      <w:r w:rsidR="004E6263">
        <w:t>,</w:t>
      </w:r>
      <w:r w:rsidR="00484548">
        <w:t xml:space="preserve"> whether they </w:t>
      </w:r>
      <w:r w:rsidR="00077B55">
        <w:t>cut down immediately, or later</w:t>
      </w:r>
      <w:ins w:id="11" w:author="Anthony Barrows" w:date="2024-05-13T11:28:00Z">
        <w:r w:rsidR="006E65D5">
          <w:t>,</w:t>
        </w:r>
      </w:ins>
      <w:del w:id="12" w:author="Anthony Barrows" w:date="2024-05-13T11:28:00Z">
        <w:r w:rsidR="00077B55" w:rsidDel="006E65D5">
          <w:delText>?</w:delText>
        </w:r>
      </w:del>
      <w:r w:rsidR="00077B55">
        <w:t xml:space="preserve"> </w:t>
      </w:r>
      <w:ins w:id="13" w:author="Anthony Barrows" w:date="2024-05-13T11:28:00Z">
        <w:r w:rsidR="006E65D5">
          <w:t>w</w:t>
        </w:r>
      </w:ins>
      <w:del w:id="14" w:author="Anthony Barrows" w:date="2024-05-13T11:28:00Z">
        <w:r w:rsidR="00320174" w:rsidDel="006E65D5">
          <w:delText>W</w:delText>
        </w:r>
      </w:del>
      <w:r w:rsidR="00320174">
        <w:t xml:space="preserve">hether </w:t>
      </w:r>
      <w:r w:rsidR="00077B55">
        <w:t>they steadily reduce smoking until complete cessation</w:t>
      </w:r>
      <w:ins w:id="15" w:author="Anthony Barrows" w:date="2024-05-13T11:28:00Z">
        <w:r w:rsidR="006E65D5">
          <w:t xml:space="preserve"> or, instead, w</w:t>
        </w:r>
      </w:ins>
      <w:del w:id="16" w:author="Anthony Barrows" w:date="2024-05-13T11:28:00Z">
        <w:r w:rsidR="00077B55" w:rsidDel="006E65D5">
          <w:delText xml:space="preserve">? </w:delText>
        </w:r>
        <w:r w:rsidR="00320174" w:rsidDel="006E65D5">
          <w:delText>W</w:delText>
        </w:r>
      </w:del>
      <w:r w:rsidR="00320174">
        <w:t xml:space="preserve">hether </w:t>
      </w:r>
      <w:r w:rsidR="00077B55">
        <w:t>they reduce and then increase the amount smoked</w:t>
      </w:r>
      <w:ins w:id="17" w:author="Klemperer, Elias" w:date="2024-05-30T11:06:00Z">
        <w:r w:rsidR="00E9212B">
          <w:t>.</w:t>
        </w:r>
      </w:ins>
      <w:del w:id="18" w:author="Klemperer, Elias" w:date="2024-05-30T11:06:00Z">
        <w:r w:rsidR="00077B55" w:rsidDel="00E9212B">
          <w:delText>?</w:delText>
        </w:r>
      </w:del>
      <w:r w:rsidR="00077B55">
        <w:t xml:space="preserve"> </w:t>
      </w:r>
      <w:ins w:id="19" w:author="Anthony Barrows" w:date="2024-05-13T11:29:00Z">
        <w:r w:rsidR="006E65D5">
          <w:t xml:space="preserve">There may be </w:t>
        </w:r>
      </w:ins>
      <w:del w:id="20" w:author="Anthony Barrows" w:date="2024-05-13T11:29:00Z">
        <w:r w:rsidR="00320174" w:rsidDel="006E65D5">
          <w:delText>Whether</w:delText>
        </w:r>
        <w:r w:rsidR="00077B55" w:rsidDel="006E65D5">
          <w:delText xml:space="preserve"> there </w:delText>
        </w:r>
        <w:r w:rsidR="00320174" w:rsidDel="006E65D5">
          <w:delText xml:space="preserve">are </w:delText>
        </w:r>
      </w:del>
      <w:r w:rsidR="00077B55">
        <w:t>other patterns of smoking reduction</w:t>
      </w:r>
      <w:ins w:id="21" w:author="Anthony Barrows" w:date="2024-05-13T11:29:00Z">
        <w:r w:rsidR="006E65D5">
          <w:t>, and some</w:t>
        </w:r>
      </w:ins>
      <w:del w:id="22" w:author="Anthony Barrows" w:date="2024-05-13T11:29:00Z">
        <w:r w:rsidR="00077B55" w:rsidDel="006E65D5">
          <w:delText>?</w:delText>
        </w:r>
      </w:del>
      <w:r w:rsidR="00077B55">
        <w:t xml:space="preserve"> </w:t>
      </w:r>
      <w:del w:id="23" w:author="Anthony Barrows" w:date="2024-05-13T11:29:00Z">
        <w:r w:rsidR="00320174" w:rsidDel="006E65D5">
          <w:delText>Furthermore</w:delText>
        </w:r>
        <w:r w:rsidR="00077B55" w:rsidDel="006E65D5">
          <w:delText xml:space="preserve">, </w:delText>
        </w:r>
        <w:r w:rsidR="00A55F6F" w:rsidDel="006E65D5">
          <w:delText>are</w:delText>
        </w:r>
        <w:r w:rsidR="00077B55" w:rsidDel="006E65D5">
          <w:delText xml:space="preserve"> </w:delText>
        </w:r>
        <w:r w:rsidR="00A55F6F" w:rsidDel="006E65D5">
          <w:delText>certain</w:delText>
        </w:r>
        <w:r w:rsidR="00077B55" w:rsidDel="006E65D5">
          <w:delText xml:space="preserve"> </w:delText>
        </w:r>
      </w:del>
      <w:r w:rsidR="00077B55">
        <w:t xml:space="preserve">patterns </w:t>
      </w:r>
      <w:ins w:id="24" w:author="Anthony Barrows" w:date="2024-05-13T11:29:00Z">
        <w:r w:rsidR="006E65D5">
          <w:t>may be</w:t>
        </w:r>
      </w:ins>
      <w:del w:id="25" w:author="Anthony Barrows" w:date="2024-05-13T11:29:00Z">
        <w:r w:rsidR="00077B55" w:rsidDel="006E65D5">
          <w:delText>of smoking reduction</w:delText>
        </w:r>
      </w:del>
      <w:r w:rsidR="00077B55">
        <w:t xml:space="preserve"> associated with better cessation outcomes</w:t>
      </w:r>
      <w:ins w:id="26" w:author="Anthony Barrows" w:date="2024-05-13T11:29:00Z">
        <w:r w:rsidR="006E65D5">
          <w:t>.</w:t>
        </w:r>
      </w:ins>
      <w:del w:id="27" w:author="Anthony Barrows" w:date="2024-05-13T11:29:00Z">
        <w:r w:rsidR="00077B55" w:rsidDel="006E65D5">
          <w:delText>?</w:delText>
        </w:r>
      </w:del>
      <w:r w:rsidR="00077B55">
        <w:t xml:space="preserve"> </w:t>
      </w:r>
      <w:ins w:id="28" w:author="Anthony Barrows" w:date="2024-05-13T11:29:00Z">
        <w:r w:rsidR="006E65D5">
          <w:t>Furthermore</w:t>
        </w:r>
      </w:ins>
      <w:del w:id="29" w:author="Anthony Barrows" w:date="2024-05-13T11:29:00Z">
        <w:r w:rsidR="00320174" w:rsidDel="006E65D5">
          <w:delText>Plus</w:delText>
        </w:r>
      </w:del>
      <w:r w:rsidR="00320174">
        <w:t xml:space="preserve">, </w:t>
      </w:r>
      <w:ins w:id="30" w:author="Anthony Barrows" w:date="2024-05-13T11:29:00Z">
        <w:r w:rsidR="006E65D5">
          <w:t>i</w:t>
        </w:r>
      </w:ins>
      <w:ins w:id="31" w:author="Nicola Lindson" w:date="2024-05-23T16:38:00Z">
        <w:r w:rsidR="00A31351">
          <w:t>t</w:t>
        </w:r>
      </w:ins>
      <w:ins w:id="32" w:author="Anthony Barrows" w:date="2024-05-13T11:29:00Z">
        <w:del w:id="33" w:author="Nicola Lindson" w:date="2024-05-23T16:38:00Z">
          <w:r w:rsidR="006E65D5" w:rsidDel="00A31351">
            <w:delText>s</w:delText>
          </w:r>
        </w:del>
        <w:r w:rsidR="006E65D5">
          <w:t xml:space="preserve"> is unknown whether </w:t>
        </w:r>
      </w:ins>
      <w:del w:id="34" w:author="Anthony Barrows" w:date="2024-05-13T11:29:00Z">
        <w:r w:rsidR="00320174" w:rsidDel="006E65D5">
          <w:delText>a</w:delText>
        </w:r>
        <w:r w:rsidR="00402673" w:rsidDel="006E65D5">
          <w:delText>re</w:delText>
        </w:r>
        <w:r w:rsidR="00077B55" w:rsidDel="006E65D5">
          <w:delText xml:space="preserve"> </w:delText>
        </w:r>
      </w:del>
      <w:r w:rsidR="00077B55">
        <w:t>patterns of smoking reduction</w:t>
      </w:r>
      <w:ins w:id="35" w:author="Nicola Lindson" w:date="2024-05-23T16:39:00Z">
        <w:r w:rsidR="004C145C">
          <w:t xml:space="preserve"> are</w:t>
        </w:r>
      </w:ins>
      <w:r w:rsidR="00077B55">
        <w:t xml:space="preserve"> determined by participant characteristics or dependency profiles</w:t>
      </w:r>
      <w:ins w:id="36" w:author="Anthony Barrows" w:date="2024-05-13T11:29:00Z">
        <w:r w:rsidR="006E65D5">
          <w:t>.</w:t>
        </w:r>
      </w:ins>
      <w:del w:id="37" w:author="Anthony Barrows" w:date="2024-05-13T11:29:00Z">
        <w:r w:rsidR="00402673" w:rsidDel="006E65D5">
          <w:delText>?</w:delText>
        </w:r>
      </w:del>
      <w:r w:rsidR="00077B55">
        <w:t xml:space="preserve"> This information could be </w:t>
      </w:r>
      <w:r w:rsidR="00402673">
        <w:t>important</w:t>
      </w:r>
      <w:r w:rsidR="00077B55">
        <w:t xml:space="preserve"> </w:t>
      </w:r>
      <w:del w:id="38" w:author="Anthony Barrows" w:date="2024-05-13T11:30:00Z">
        <w:r w:rsidR="00077B55" w:rsidDel="006E65D5">
          <w:delText xml:space="preserve">when </w:delText>
        </w:r>
      </w:del>
      <w:ins w:id="39" w:author="Anthony Barrows" w:date="2024-05-13T11:30:00Z">
        <w:r w:rsidR="006E65D5">
          <w:t xml:space="preserve">to those </w:t>
        </w:r>
      </w:ins>
      <w:r w:rsidR="00077B55">
        <w:t>developing and tailoring smoking reduction interventions</w:t>
      </w:r>
      <w:ins w:id="40" w:author="Anthony Barrows" w:date="2024-05-13T11:30:00Z">
        <w:r w:rsidR="006E65D5">
          <w:t>,</w:t>
        </w:r>
      </w:ins>
      <w:r w:rsidR="00077B55">
        <w:t xml:space="preserve"> and </w:t>
      </w:r>
      <w:ins w:id="41" w:author="Anthony Barrows" w:date="2024-05-13T11:30:00Z">
        <w:r w:rsidR="006E65D5">
          <w:t xml:space="preserve">it </w:t>
        </w:r>
      </w:ins>
      <w:r w:rsidR="00077B55">
        <w:t>could aid clinicians who recommend and offer smoking reduction treatment.</w:t>
      </w:r>
    </w:p>
    <w:p w14:paraId="1E453F80" w14:textId="77777777" w:rsidR="00077B55" w:rsidRDefault="00077B55" w:rsidP="00077B55"/>
    <w:p w14:paraId="203BFE30" w14:textId="77777777" w:rsidR="00077B55" w:rsidRDefault="00077B55" w:rsidP="00077B55">
      <w:r>
        <w:lastRenderedPageBreak/>
        <w:t>In this secondary analysis of five randomized placebo-controlled trials of NRT for smoking reduction we:</w:t>
      </w:r>
    </w:p>
    <w:p w14:paraId="15FD3D45" w14:textId="77777777" w:rsidR="00077B55" w:rsidRDefault="00077B55" w:rsidP="00077B55"/>
    <w:p w14:paraId="389333E8" w14:textId="2A8C0B1B" w:rsidR="00077B55" w:rsidRDefault="00077B55" w:rsidP="00077B55">
      <w:pPr>
        <w:pStyle w:val="ListParagraph"/>
        <w:numPr>
          <w:ilvl w:val="0"/>
          <w:numId w:val="3"/>
        </w:numPr>
      </w:pPr>
      <w:r>
        <w:t xml:space="preserve">Use latent class analysis (LCA) </w:t>
      </w:r>
      <w:r w:rsidR="003865B1">
        <w:t>and machine learning</w:t>
      </w:r>
      <w:ins w:id="42" w:author="Anthony Barrows" w:date="2024-05-13T11:30:00Z">
        <w:r w:rsidR="006E65D5">
          <w:t xml:space="preserve"> (ML)-based regression</w:t>
        </w:r>
      </w:ins>
      <w:r w:rsidR="003865B1">
        <w:t xml:space="preserve"> </w:t>
      </w:r>
      <w:del w:id="43" w:author="Anthony Barrows" w:date="2024-05-13T11:30:00Z">
        <w:r w:rsidR="003412AA" w:rsidDel="006E65D5">
          <w:delText xml:space="preserve">(ML) </w:delText>
        </w:r>
      </w:del>
      <w:r>
        <w:t>to determine if there are trajectories in cigarettes per day (CPD) over</w:t>
      </w:r>
      <w:r w:rsidR="005A3CB2">
        <w:t xml:space="preserve"> </w:t>
      </w:r>
      <w:r>
        <w:t>time in people who are asked to reduce their smoking before quitting</w:t>
      </w:r>
      <w:del w:id="44" w:author="Anthony Barrows" w:date="2024-05-13T11:30:00Z">
        <w:r w:rsidDel="006E65D5">
          <w:delText>,</w:delText>
        </w:r>
      </w:del>
      <w:r>
        <w:t xml:space="preserve"> without </w:t>
      </w:r>
      <w:ins w:id="45" w:author="Anthony Barrows" w:date="2024-05-13T11:31:00Z">
        <w:r w:rsidR="006E65D5">
          <w:t xml:space="preserve">being given </w:t>
        </w:r>
      </w:ins>
      <w:r>
        <w:t>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46B0488C"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xml:space="preserve">, none to date have leveraged contemporary </w:t>
      </w:r>
      <w:r w:rsidR="003412AA">
        <w:t>ML</w:t>
      </w:r>
      <w:ins w:id="46" w:author="Anthony Barrows" w:date="2024-05-13T11:31:00Z">
        <w:r w:rsidR="006E65D5">
          <w:t>-based</w:t>
        </w:r>
      </w:ins>
      <w:r w:rsidR="003412AA">
        <w:t xml:space="preserve"> </w:t>
      </w:r>
      <w:r>
        <w:t>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ins w:id="47" w:author="Anthony Barrows" w:date="2024-05-13T11:35:00Z">
        <w:r w:rsidR="008F4486">
          <w:t xml:space="preserve"> in an effort to capture nuanced use patterns</w:t>
        </w:r>
      </w:ins>
      <w:ins w:id="48" w:author="Nicola Lindson" w:date="2024-05-23T16:40:00Z">
        <w:r w:rsidR="004C145C">
          <w:t>,</w:t>
        </w:r>
      </w:ins>
      <w:ins w:id="49" w:author="Anthony Barrows" w:date="2024-05-13T11:35:00Z">
        <w:r w:rsidR="008F4486">
          <w:t xml:space="preserve"> as compared to simply more-versus-less reductions in CPD</w:t>
        </w:r>
      </w:ins>
      <w:ins w:id="50" w:author="Anthony Barrows" w:date="2024-05-13T11:36:00Z">
        <w:r w:rsidR="008F4486">
          <w:t>.</w:t>
        </w:r>
      </w:ins>
      <w:r w:rsidR="008F4486">
        <w:fldChar w:fldCharType="begin"/>
      </w:r>
      <w:r w:rsidR="008F4486">
        <w:instrText xml:space="preserve"> ADDIN ZOTERO_ITEM CSL_CITATION {"citationID":"Tk16g7gx","properties":{"formattedCitation":"\\super 22\\nosupersub{}","plainCitation":"22","noteIndex":0},"citationItems":[{"id":840,"uris":["http://zotero.org/users/10331382/items/RUTQ2FTM"],"itemData":{"id":840,"type":"article-journal","container-title":"Structural Equation Modeling: A Multidisciplinary Journal","DOI":"10.1080/10705511.2012.634722","ISSN":"1070-5511, 1532-8007","issue":"1","journalAbbreviation":"Structural Equation Modeling: A Multidisciplinary Journal","language":"en","page":"65-85","source":"DOI.org (Crossref)","title":"Poisson Growth Mixture Modeling of Intensive Longitudinal Data: An Application to Smoking Cessation Behavior","title-short":"Poisson Growth Mixture Modeling of Intensive Longitudinal Data","volume":"19","author":[{"family":"Shiyko","given":"Mariya P."},{"family":"Li","given":"Yuelin"},{"family":"Rindskopf","given":"David"}],"issued":{"date-parts":[["2012",1,20]]},"citation-key":"ShiykoEtAl2012"}}],"schema":"https://github.com/citation-style-language/schema/raw/master/csl-citation.json"} </w:instrText>
      </w:r>
      <w:r w:rsidR="008F4486">
        <w:fldChar w:fldCharType="separate"/>
      </w:r>
      <w:r w:rsidR="008F4486" w:rsidRPr="008F4486">
        <w:rPr>
          <w:rFonts w:ascii="Calibri" w:cs="Calibri"/>
          <w:kern w:val="0"/>
          <w:vertAlign w:val="superscript"/>
        </w:rPr>
        <w:t>22</w:t>
      </w:r>
      <w:r w:rsidR="008F4486">
        <w:fldChar w:fldCharType="end"/>
      </w:r>
      <w:del w:id="51" w:author="Anthony Barrows" w:date="2024-05-13T11:34:00Z">
        <w:r w:rsidDel="006E65D5">
          <w:delText>.</w:delText>
        </w:r>
      </w:del>
    </w:p>
    <w:p w14:paraId="4A909FA9" w14:textId="0E9E99D2" w:rsidR="00CE42E6" w:rsidRDefault="00CE42E6">
      <w:r>
        <w:br w:type="page"/>
      </w:r>
    </w:p>
    <w:p w14:paraId="5B60A2A3" w14:textId="1ED2A028" w:rsidR="00D946B1" w:rsidRDefault="00D41AEE" w:rsidP="00D946B1">
      <w:pPr>
        <w:pStyle w:val="Heading1"/>
      </w:pPr>
      <w:r>
        <w:lastRenderedPageBreak/>
        <w:t>METHODS</w:t>
      </w:r>
    </w:p>
    <w:p w14:paraId="60063797" w14:textId="77777777" w:rsidR="003B356E" w:rsidRPr="003B356E" w:rsidRDefault="003B356E" w:rsidP="003B356E"/>
    <w:p w14:paraId="5BB0F45E" w14:textId="7316B85F" w:rsidR="00EA6F6F" w:rsidRDefault="00EA6F6F" w:rsidP="00EA6F6F">
      <w:pPr>
        <w:rPr>
          <w:rStyle w:val="Hyperlink0"/>
        </w:rPr>
      </w:pPr>
      <w:r>
        <w:t>This study was preregistered on</w:t>
      </w:r>
      <w:r w:rsidR="004F3058">
        <w:t xml:space="preserve"> Open Science Framework </w:t>
      </w:r>
      <w:r w:rsidR="004F3058">
        <w:fldChar w:fldCharType="begin"/>
      </w:r>
      <w:r w:rsidR="008F4486">
        <w:instrText xml:space="preserve"> ADDIN ZOTERO_ITEM CSL_CITATION {"citationID":"kFUGfg5n","properties":{"formattedCitation":"\\super 23\\nosupersub{}","plainCitation":"23","noteIndex":0},"citationItems":[{"id":436,"uris":["http://zotero.org/users/10331382/items/WTI8WEGC"],"itemData":{"id":436,"type":"article-journal","abstract":"In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8F4486" w:rsidRPr="008F4486">
        <w:rPr>
          <w:rFonts w:ascii="Calibri" w:cs="Calibri"/>
          <w:kern w:val="0"/>
          <w:vertAlign w:val="superscript"/>
        </w:rPr>
        <w:t>23</w:t>
      </w:r>
      <w:r w:rsidR="004F3058">
        <w:fldChar w:fldCharType="end"/>
      </w:r>
      <w:r>
        <w:t xml:space="preserve">, and all </w:t>
      </w:r>
      <w:r w:rsidR="00CE42E6">
        <w:t xml:space="preserve">analytical </w:t>
      </w:r>
      <w:r>
        <w:t xml:space="preserve">code is available through </w:t>
      </w:r>
      <w:r w:rsidR="00380169">
        <w:t>GitHub</w:t>
      </w:r>
      <w:r w:rsidR="002B70A7">
        <w:t>.</w:t>
      </w:r>
      <w:r w:rsidR="00380169">
        <w:fldChar w:fldCharType="begin"/>
      </w:r>
      <w:r w:rsidR="008F4486">
        <w:instrText xml:space="preserve"> ADDIN ZOTERO_ITEM CSL_CITATION {"citationID":"rLsf8JGT","properties":{"formattedCitation":"\\super 24\\nosupersub{}","plainCitation":"24","noteIndex":0},"citationItems":[{"id":437,"uris":["http://zotero.org/users/10331382/items/69CIXRZH"],"itemData":{"id":437,"type":"software","abstract":"Smoking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8F4486" w:rsidRPr="008F4486">
        <w:rPr>
          <w:rFonts w:ascii="Calibri" w:cs="Calibri"/>
          <w:kern w:val="0"/>
          <w:vertAlign w:val="superscript"/>
        </w:rPr>
        <w:t>24</w:t>
      </w:r>
      <w:r w:rsidR="00380169">
        <w:fldChar w:fldCharType="end"/>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2FC52C29" w:rsidR="00362889" w:rsidRDefault="00362889" w:rsidP="00362889">
      <w:r>
        <w:t>This secondary analysis examined individual-level patient data from five randomized placebo-controlled trials of NRT for smoking reduction</w:t>
      </w:r>
      <w:r w:rsidR="002B70A7">
        <w:t>.</w:t>
      </w:r>
      <w:r w:rsidR="00587F34">
        <w:fldChar w:fldCharType="begin"/>
      </w:r>
      <w:r w:rsidR="00A91CAE">
        <w:instrText xml:space="preserve"> ADDIN ZOTERO_ITEM CSL_CITATION {"citationID":"QdNbt0RK","properties":{"formattedCitation":"\\super 17\\uc0\\u8211{}19\\nosupersub{}","plainCitation":"17–19","noteIndex":0},"citationItems":[{"id":53,"uris":["http://zotero.org/users/10331382/items/RXTKYNRF"],"itemData":{"id":53,"type":"article-journal","container-title":"Study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A91CAE" w:rsidRPr="00A91CAE">
        <w:rPr>
          <w:rFonts w:ascii="Calibri" w:cs="Calibri"/>
          <w:kern w:val="0"/>
          <w:vertAlign w:val="superscript"/>
        </w:rPr>
        <w:t>17–19</w:t>
      </w:r>
      <w:r w:rsidR="00587F34">
        <w:fldChar w:fldCharType="end"/>
      </w:r>
      <w:r>
        <w:t xml:space="preserve"> The trials were carried out to a consistent protocol. Participants were provided with active NRT (inhaler</w:t>
      </w:r>
      <w:del w:id="52" w:author="Anthony Barrows" w:date="2024-05-20T11:15:00Z">
        <w:r w:rsidDel="000E549A">
          <w:delText>, patches, or</w:delText>
        </w:r>
      </w:del>
      <w:ins w:id="53" w:author="Anthony Barrows" w:date="2024-05-20T11:15:00Z">
        <w:r w:rsidR="000E549A">
          <w:t xml:space="preserve"> or</w:t>
        </w:r>
      </w:ins>
      <w:r>
        <w:t xml:space="preserve"> gum) in the intervention arm</w:t>
      </w:r>
      <w:r w:rsidR="004C3DD2">
        <w:t>s</w:t>
      </w:r>
      <w:r>
        <w:t xml:space="preserve"> and a placebo form of the same NRT in the control arm</w:t>
      </w:r>
      <w:r w:rsidR="004C3DD2">
        <w:t>s</w:t>
      </w:r>
      <w:r>
        <w:t>. In both arms</w:t>
      </w:r>
      <w:r w:rsidR="00B56684">
        <w:t>,</w:t>
      </w:r>
      <w:r>
        <w:t xml:space="preserve"> participants received the same minimal level of behavioral support for smoking reduction and were </w:t>
      </w:r>
      <w:r w:rsidR="004C3DD2">
        <w:t xml:space="preserve">simply </w:t>
      </w:r>
      <w:r>
        <w:t>encouraged to reduce their smoking as much as possible</w:t>
      </w:r>
      <w:r w:rsidR="00320174">
        <w:t>,</w:t>
      </w:r>
      <w:r>
        <w:t xml:space="preserve"> with cessation as the end goal.</w:t>
      </w:r>
    </w:p>
    <w:p w14:paraId="43E89EF4" w14:textId="77777777" w:rsidR="00362889" w:rsidRDefault="00362889" w:rsidP="00362889"/>
    <w:p w14:paraId="6C338CEF" w14:textId="605DAFFE" w:rsidR="00362889" w:rsidDel="00924E03" w:rsidRDefault="00362889" w:rsidP="00362889">
      <w:pPr>
        <w:rPr>
          <w:del w:id="54" w:author="Anthony Barrows" w:date="2024-05-20T14:53:00Z"/>
        </w:rPr>
      </w:pPr>
      <w:r>
        <w:t xml:space="preserve">The trials were conducted and funded by </w:t>
      </w:r>
      <w:r w:rsidR="002E2676">
        <w:rPr>
          <w:rStyle w:val="Hyperlink0"/>
        </w:rPr>
        <w:t>McNeil AB</w:t>
      </w:r>
      <w:r>
        <w:t xml:space="preserve"> </w:t>
      </w:r>
      <w:r w:rsidR="004C3DD2">
        <w:t>who manufacture NRT</w:t>
      </w:r>
      <w:r>
        <w:t>. The current authors were not involved with the original trials</w:t>
      </w:r>
      <w:r w:rsidR="00A023C0">
        <w:t xml:space="preserve">, and the funder </w:t>
      </w:r>
      <w:del w:id="55" w:author="Anthony Barrows" w:date="2024-05-13T11:32:00Z">
        <w:r w:rsidR="00A023C0" w:rsidDel="006E65D5">
          <w:delText>had no involvement in</w:delText>
        </w:r>
      </w:del>
      <w:ins w:id="56" w:author="Anthony Barrows" w:date="2024-05-13T11:32:00Z">
        <w:r w:rsidR="006E65D5">
          <w:t>was not involved with</w:t>
        </w:r>
      </w:ins>
      <w:r w:rsidR="00A023C0">
        <w:t xml:space="preserve"> the planning, analysis, </w:t>
      </w:r>
      <w:del w:id="57" w:author="Nicola Lindson" w:date="2024-05-23T16:41:00Z">
        <w:r w:rsidR="00A023C0" w:rsidDel="004C145C">
          <w:delText xml:space="preserve">or </w:delText>
        </w:r>
      </w:del>
      <w:r w:rsidR="00A023C0">
        <w:t>interpretation</w:t>
      </w:r>
      <w:ins w:id="58" w:author="Nicola Lindson" w:date="2024-05-23T16:41:00Z">
        <w:r w:rsidR="004C145C">
          <w:t xml:space="preserve"> or funding</w:t>
        </w:r>
      </w:ins>
      <w:r w:rsidR="00A023C0">
        <w:t xml:space="preserve"> of th</w:t>
      </w:r>
      <w:r w:rsidR="002B655B">
        <w:t>is</w:t>
      </w:r>
      <w:r w:rsidR="00A023C0">
        <w:t xml:space="preserve"> study.</w:t>
      </w:r>
    </w:p>
    <w:p w14:paraId="14AFC843" w14:textId="77777777" w:rsidR="00924E03" w:rsidRPr="00924E03" w:rsidRDefault="00924E03" w:rsidP="00924E03">
      <w:pPr>
        <w:rPr>
          <w:ins w:id="59" w:author="Anthony Barrows" w:date="2024-05-20T14:52:00Z"/>
        </w:rPr>
      </w:pPr>
    </w:p>
    <w:p w14:paraId="1EA8B134" w14:textId="77777777" w:rsidR="00924E03" w:rsidRPr="00362889" w:rsidRDefault="00924E03"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2183C827" w:rsidR="006C106B" w:rsidRDefault="006C106B" w:rsidP="006C106B">
      <w:r>
        <w:t>The trials took place between 1997 and 2003 and were conducted in university and medical centers in Denmark</w:t>
      </w:r>
      <w:r w:rsidR="002336B1">
        <w:t xml:space="preserve"> </w:t>
      </w:r>
      <w:r w:rsidR="002336B1">
        <w:fldChar w:fldCharType="begin"/>
      </w:r>
      <w:r w:rsidR="00A91CAE">
        <w:instrText xml:space="preserve"> ADDIN ZOTERO_ITEM CSL_CITATION {"citationID":"8PMrpSQo","properties":{"formattedCitation":"\\super 21\\nosupersub{}","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A91CAE" w:rsidRPr="00A91CAE">
        <w:rPr>
          <w:rFonts w:ascii="Calibri" w:cs="Calibri"/>
          <w:kern w:val="0"/>
          <w:vertAlign w:val="superscript"/>
        </w:rPr>
        <w:t>21</w:t>
      </w:r>
      <w:r w:rsidR="002336B1">
        <w:fldChar w:fldCharType="end"/>
      </w:r>
      <w:r>
        <w:t>, Switzerland</w:t>
      </w:r>
      <w:r w:rsidR="000D468A">
        <w:t xml:space="preserve"> </w:t>
      </w:r>
      <w:r w:rsidR="000D468A">
        <w:fldChar w:fldCharType="begin"/>
      </w:r>
      <w:r w:rsidR="00A91CAE">
        <w:instrText xml:space="preserve"> ADDIN ZOTERO_ITEM CSL_CITATION {"citationID":"5Vtd9XjA","properties":{"formattedCitation":"\\super 19\\nosupersub{}","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A91CAE" w:rsidRPr="00A91CAE">
        <w:rPr>
          <w:rFonts w:ascii="Calibri" w:cs="Calibri"/>
          <w:kern w:val="0"/>
          <w:vertAlign w:val="superscript"/>
        </w:rPr>
        <w:t>19</w:t>
      </w:r>
      <w:r w:rsidR="000D468A">
        <w:fldChar w:fldCharType="end"/>
      </w:r>
      <w:r>
        <w:t>, Australia</w:t>
      </w:r>
      <w:r w:rsidR="00056287">
        <w:t xml:space="preserve"> </w:t>
      </w:r>
      <w:r w:rsidR="00056287">
        <w:fldChar w:fldCharType="begin"/>
      </w:r>
      <w:r w:rsidR="00A91CAE">
        <w:instrText xml:space="preserve"> ADDIN ZOTERO_ITEM CSL_CITATION {"citationID":"Fr2EKMsl","properties":{"formattedCitation":"\\super 17\\nosupersub{}","plainCitation":"17","noteIndex":0},"citationItems":[{"id":53,"uris":["http://zotero.org/users/10331382/items/RXTKYNRF"],"itemData":{"id":53,"type":"article-journal","container-title":"Study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A91CAE" w:rsidRPr="00A91CAE">
        <w:rPr>
          <w:rFonts w:ascii="Calibri" w:cs="Calibri"/>
          <w:kern w:val="0"/>
          <w:vertAlign w:val="superscript"/>
        </w:rPr>
        <w:t>17</w:t>
      </w:r>
      <w:r w:rsidR="00056287">
        <w:fldChar w:fldCharType="end"/>
      </w:r>
      <w:r>
        <w:t>, the USA</w:t>
      </w:r>
      <w:r w:rsidR="00FF086A">
        <w:t xml:space="preserve"> </w:t>
      </w:r>
      <w:r w:rsidR="00FF086A">
        <w:fldChar w:fldCharType="begin"/>
      </w:r>
      <w:r w:rsidR="00A91CAE">
        <w:instrText xml:space="preserve"> ADDIN ZOTERO_ITEM CSL_CITATION {"citationID":"1EbLLWJG","properties":{"formattedCitation":"\\super 20\\nosupersub{}","plainCitation":"20","noteIndex":0},"citationItems":[{"id":57,"uris":["http://zotero.org/users/10331382/items/ZNL8TWCV"],"itemData":{"id":57,"type":"article-journal","container-title":"Nicotine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A91CAE" w:rsidRPr="00A91CAE">
        <w:rPr>
          <w:rFonts w:ascii="Calibri" w:cs="Calibri"/>
          <w:kern w:val="0"/>
          <w:vertAlign w:val="superscript"/>
        </w:rPr>
        <w:t>20</w:t>
      </w:r>
      <w:r w:rsidR="00FF086A">
        <w:fldChar w:fldCharType="end"/>
      </w:r>
      <w:r w:rsidR="00492327">
        <w:t>,</w:t>
      </w:r>
      <w:r>
        <w:t xml:space="preserve"> and Germany</w:t>
      </w:r>
      <w:r w:rsidR="001B0172">
        <w:t xml:space="preserve"> </w:t>
      </w:r>
      <w:r w:rsidR="001B0172">
        <w:fldChar w:fldCharType="begin"/>
      </w:r>
      <w:r w:rsidR="00A91CAE">
        <w:instrText xml:space="preserve"> ADDIN ZOTERO_ITEM CSL_CITATION {"citationID":"MctifRlK","properties":{"formattedCitation":"\\super 18\\nosupersub{}","plainCitation":"18","noteIndex":0},"citationItems":[{"id":54,"uris":["http://zotero.org/users/10331382/items/IF227SIK"],"itemData":{"id":54,"type":"article-journal","container-title":"Clinical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A91CAE" w:rsidRPr="00A91CAE">
        <w:rPr>
          <w:rFonts w:ascii="Calibri" w:cs="Calibri"/>
          <w:kern w:val="0"/>
          <w:vertAlign w:val="superscript"/>
        </w:rPr>
        <w:t>18</w:t>
      </w:r>
      <w:r w:rsidR="001B0172">
        <w:fldChar w:fldCharType="end"/>
      </w:r>
      <w:r>
        <w:t>. There were 2</w:t>
      </w:r>
      <w:r w:rsidR="00B56684">
        <w:t>,</w:t>
      </w:r>
      <w:r>
        <w:t xml:space="preserve">066 participants enrolled </w:t>
      </w:r>
      <w:r w:rsidR="00A023C0">
        <w:t>across</w:t>
      </w:r>
      <w:r w:rsidR="002B655B">
        <w:t xml:space="preserve"> all</w:t>
      </w:r>
      <w:r w:rsidR="00A023C0">
        <w:t xml:space="preserve"> </w:t>
      </w:r>
      <w:r w:rsidR="002B655B">
        <w:t>five</w:t>
      </w:r>
      <w:r>
        <w:t xml:space="preserve">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7BE15639" w:rsidR="000566E5" w:rsidRDefault="000566E5" w:rsidP="000566E5">
      <w:r>
        <w:t xml:space="preserve">At baseline, trial investigators gathered data on participants’ demographic details, age </w:t>
      </w:r>
      <w:r w:rsidR="00B56684">
        <w:t xml:space="preserve">they </w:t>
      </w:r>
      <w:r>
        <w:t>started smoking, nicotine dependence, intention to reduce, intention to quit, smoking history (number of previous quit attempts, longest period without smoking</w:t>
      </w:r>
      <w:r w:rsidR="005A021B">
        <w:t>, time since last quit attempt</w:t>
      </w:r>
      <w:r>
        <w:t xml:space="preserve">), self-rated effects from smoking, </w:t>
      </w:r>
      <w:r w:rsidR="00DB57C5">
        <w:t xml:space="preserve">and </w:t>
      </w:r>
      <w:r w:rsidR="00EB76F3">
        <w:t xml:space="preserve">self-reported physical and emotional health. </w:t>
      </w:r>
      <w:r>
        <w:t>To preserve anonymity, some demographic data were unavailable for this secondary analysis.</w:t>
      </w:r>
    </w:p>
    <w:p w14:paraId="6FE8D077" w14:textId="77777777" w:rsidR="000566E5" w:rsidRDefault="000566E5" w:rsidP="000566E5"/>
    <w:p w14:paraId="54713CB2" w14:textId="3CC0E394" w:rsidR="000566E5" w:rsidRDefault="000566E5" w:rsidP="000566E5">
      <w:r>
        <w:t>Participants</w:t>
      </w:r>
      <w:r w:rsidR="002B655B">
        <w:t xml:space="preserve"> also</w:t>
      </w:r>
      <w:r w:rsidR="00B45520">
        <w:t xml:space="preserve"> provided a breath carbon monoxide (CO) sample </w:t>
      </w:r>
      <w:r>
        <w:t xml:space="preserve">and </w:t>
      </w:r>
      <w:r w:rsidR="00B45520">
        <w:t>answered the following questions</w:t>
      </w:r>
      <w:r w:rsidR="00B45520" w:rsidRPr="00B45520">
        <w:t xml:space="preserve"> </w:t>
      </w:r>
      <w:r w:rsidR="00B45520">
        <w:t>at baseline and at 2-, 10-, 18-, 26- and 52- weeks from baseline: “how many cigarettes do you smoke/day on average?”, “how many cigarettes do you smoke/week on average”, “how many cigarettes do you smoke/month on average?”</w:t>
      </w:r>
      <w:r>
        <w:t xml:space="preserve"> </w:t>
      </w:r>
    </w:p>
    <w:p w14:paraId="0EBD0DD0" w14:textId="77777777" w:rsidR="000566E5" w:rsidRPr="000566E5" w:rsidRDefault="000566E5" w:rsidP="000566E5"/>
    <w:p w14:paraId="140760B2" w14:textId="77777777" w:rsidR="00FD2FBD" w:rsidRPr="00FD2FBD" w:rsidRDefault="00FD2FBD" w:rsidP="00FD2FBD"/>
    <w:p w14:paraId="3652DD60" w14:textId="248DAAD9" w:rsidR="00494E1E" w:rsidRDefault="00494E1E" w:rsidP="00494E1E">
      <w:r>
        <w:t>Latent trajectories were determined using percent change from baseline in average CPD at weeks 2, 10, 18, and 26. When CPD was unavailable, participants</w:t>
      </w:r>
      <w:r w:rsidR="004F2D4D">
        <w:t>’</w:t>
      </w:r>
      <w:r>
        <w:t xml:space="preserve"> self-reported</w:t>
      </w:r>
      <w:r w:rsidR="00E637A6">
        <w:t xml:space="preserve"> values for</w:t>
      </w:r>
      <w:r>
        <w:t xml:space="preserve"> cigarettes per week were divided by 7</w:t>
      </w:r>
      <w:r w:rsidR="007A5357">
        <w:t xml:space="preserve">. </w:t>
      </w:r>
      <w:r>
        <w:t xml:space="preserve">If a participant reported they had stopped smoking, CPD was set to 0. Abstinence </w:t>
      </w:r>
      <w:r w:rsidR="00751123">
        <w:t xml:space="preserve">at 52 weeks </w:t>
      </w:r>
      <w:r>
        <w:t xml:space="preserve">was determined using CO values </w:t>
      </w:r>
      <w:r w:rsidR="00617E64">
        <w:t>&lt;6</w:t>
      </w:r>
      <w:r w:rsidR="00776C71">
        <w:t xml:space="preserve"> </w:t>
      </w:r>
      <w:r w:rsidR="00744FB9">
        <w:t>parts per million (ppm)</w:t>
      </w:r>
      <w:r w:rsidR="00B44599">
        <w:t>, consistent with recent guidance</w:t>
      </w:r>
      <w:r>
        <w:t>.</w:t>
      </w:r>
      <w:r w:rsidR="00B44599">
        <w:fldChar w:fldCharType="begin"/>
      </w:r>
      <w:r w:rsidR="008F4486">
        <w:instrText xml:space="preserve"> ADDIN ZOTERO_ITEM CSL_CITATION {"citationID":"dyxuokxL","properties":{"formattedCitation":"\\super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B44599">
        <w:fldChar w:fldCharType="separate"/>
      </w:r>
      <w:r w:rsidR="008F4486" w:rsidRPr="008F4486">
        <w:rPr>
          <w:rFonts w:ascii="Calibri" w:cs="Calibri"/>
          <w:kern w:val="0"/>
          <w:vertAlign w:val="superscript"/>
        </w:rPr>
        <w:t>25</w:t>
      </w:r>
      <w:r w:rsidR="00B44599">
        <w:fldChar w:fldCharType="end"/>
      </w:r>
      <w:r w:rsidR="009C0A91">
        <w:t xml:space="preserve"> See supplement for </w:t>
      </w:r>
      <w:r w:rsidR="0063013B">
        <w:t xml:space="preserve">cessation prediction </w:t>
      </w:r>
      <w:r w:rsidR="00456434">
        <w:t xml:space="preserve">with the threshold used </w:t>
      </w:r>
      <w:r w:rsidR="00B163A7">
        <w:t>at the time of the trial.</w:t>
      </w:r>
    </w:p>
    <w:p w14:paraId="6F267255" w14:textId="77777777" w:rsidR="00494E1E" w:rsidRDefault="00494E1E" w:rsidP="00494E1E"/>
    <w:p w14:paraId="45BF354F" w14:textId="28489E10" w:rsidR="00CA577D" w:rsidRDefault="00494E1E" w:rsidP="00494E1E">
      <w:r>
        <w:t xml:space="preserve">The baseline variables used to predict latent class were age at trial intake, age started smoking, longest period without smoking, number of </w:t>
      </w:r>
      <w:r w:rsidR="00751123">
        <w:t xml:space="preserve">previous </w:t>
      </w:r>
      <w:r>
        <w:t xml:space="preserve">quit </w:t>
      </w:r>
      <w:r w:rsidR="00751123">
        <w:t>attempts</w:t>
      </w:r>
      <w:r>
        <w:t xml:space="preserve">, </w:t>
      </w:r>
      <w:r w:rsidR="00D14184">
        <w:t>(</w:t>
      </w:r>
      <w:proofErr w:type="spellStart"/>
      <w:r w:rsidR="00D14184">
        <w:t>Fagerström</w:t>
      </w:r>
      <w:proofErr w:type="spellEnd"/>
      <w:r w:rsidR="00D14184">
        <w:t xml:space="preserve"> Test of Nicotine Dependence; FTND </w:t>
      </w:r>
      <w:r w:rsidR="00D14184">
        <w:fldChar w:fldCharType="begin"/>
      </w:r>
      <w:r w:rsidR="00D14184">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D14184">
        <w:fldChar w:fldCharType="separate"/>
      </w:r>
      <w:r w:rsidR="00D14184">
        <w:rPr>
          <w:noProof/>
        </w:rPr>
        <w:t>(19)</w:t>
      </w:r>
      <w:r w:rsidR="00D14184">
        <w:fldChar w:fldCharType="end"/>
      </w:r>
      <w:r w:rsidR="00D14184">
        <w:t>)</w:t>
      </w:r>
      <w:r>
        <w:t>, intention to quit, length of time since last quit attempt, experience</w:t>
      </w:r>
      <w:r w:rsidR="007710B4">
        <w:t>s</w:t>
      </w:r>
      <w:r>
        <w:t xml:space="preserve"> of anxiety </w:t>
      </w:r>
      <w:r w:rsidR="007710B4">
        <w:t>and depression</w:t>
      </w:r>
      <w:r>
        <w:t xml:space="preserve">, </w:t>
      </w:r>
      <w:r w:rsidR="00C272DB">
        <w:t xml:space="preserve">the Short Form Health Survey-36 (SF-36/RAND-36, </w:t>
      </w:r>
      <w:r w:rsidR="00C272DB">
        <w:fldChar w:fldCharType="begin"/>
      </w:r>
      <w:r w:rsidR="008F4486">
        <w:instrText xml:space="preserve"> ADDIN ZOTERO_ITEM CSL_CITATION {"citationID":"TgH1Gaia","properties":{"formattedCitation":"\\super 27\\uc0\\u8211{}29\\nosupersub{}","plainCitation":"27–29","noteIndex":0},"citationItems":[{"id":77,"uris":["http://zotero.org/users/10331382/items/5APFLHCT"],"itemData":{"id":77,"type":"article-journal","container-title":"Annals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C272DB">
        <w:fldChar w:fldCharType="separate"/>
      </w:r>
      <w:r w:rsidR="008F4486" w:rsidRPr="008F4486">
        <w:rPr>
          <w:rFonts w:ascii="Calibri" w:cs="Calibri"/>
          <w:kern w:val="0"/>
          <w:vertAlign w:val="superscript"/>
        </w:rPr>
        <w:t>27–29</w:t>
      </w:r>
      <w:r w:rsidR="00C272DB">
        <w:fldChar w:fldCharType="end"/>
      </w:r>
      <w:r w:rsidR="00C272DB">
        <w:t xml:space="preserve">) </w:t>
      </w:r>
      <w:r>
        <w:t xml:space="preserve">subscales, </w:t>
      </w:r>
      <w:r w:rsidR="005A7912">
        <w:t>CO</w:t>
      </w:r>
      <w:r>
        <w:t xml:space="preserve"> ppm, relief from smoking, study site, and trial treatment group (22 variables).</w:t>
      </w:r>
      <w:ins w:id="60" w:author="Anthony Barrows" w:date="2024-05-20T11:11:00Z">
        <w:r w:rsidR="00053689">
          <w:t xml:space="preserve"> </w:t>
        </w:r>
      </w:ins>
      <w:ins w:id="61" w:author="Anthony Barrows" w:date="2024-05-20T11:13:00Z">
        <w:r w:rsidR="007955FB">
          <w:t>Coding information for baseline variables is included in the supplemental materials.</w:t>
        </w:r>
      </w:ins>
    </w:p>
    <w:p w14:paraId="1B226413" w14:textId="77777777" w:rsidR="00FD2FBD" w:rsidRPr="00FD2FBD" w:rsidRDefault="00FD2FBD" w:rsidP="00FD2FBD"/>
    <w:p w14:paraId="17D93ED8" w14:textId="62C31B9A" w:rsidR="0054441D" w:rsidRDefault="0054441D" w:rsidP="0054441D">
      <w:r>
        <w:t xml:space="preserve">To address bias due to missing data, baseline predictors with greater than 25% missing observations were discarded. Additionally, </w:t>
      </w:r>
      <w:r w:rsidR="00751123">
        <w:t xml:space="preserve">participants </w:t>
      </w:r>
      <w:r>
        <w:t xml:space="preserve">missing </w:t>
      </w:r>
      <w:r w:rsidR="00751123">
        <w:rPr>
          <w:rFonts w:cstheme="minorHAnsi"/>
        </w:rPr>
        <w:t>≥</w:t>
      </w:r>
      <w:r>
        <w:t>7 baseline variables were excluded from analyses. Finally, missing observations for remaining baseline predictors were grouped by study site, sex, and age and imputed using average values within those group</w:t>
      </w:r>
      <w:ins w:id="62" w:author="Anthony Barrows" w:date="2024-05-13T11:33:00Z">
        <w:r w:rsidR="006E65D5">
          <w:t>s. This cautious approach was selected to help overcome bias introduced through non-random missingness</w:t>
        </w:r>
      </w:ins>
      <w:ins w:id="63" w:author="Anthony Barrows" w:date="2024-05-13T11:34:00Z">
        <w:r w:rsidR="006E65D5">
          <w:t>.</w:t>
        </w:r>
      </w:ins>
      <w:r w:rsidR="006E65D5">
        <w:fldChar w:fldCharType="begin"/>
      </w:r>
      <w:r w:rsidR="008F4486">
        <w:instrText xml:space="preserve"> ADDIN ZOTERO_ITEM CSL_CITATION {"citationID":"cthRVXhn","properties":{"formattedCitation":"\\super 30\\nosupersub{}","plainCitation":"30","noteIndex":0},"citationItems":[{"id":843,"uris":["http://zotero.org/users/10331382/items/R8RAYJB9"],"itemData":{"id":843,"type":"article-journal","abstract":"This letter compares the performance of multiple imputation and listwise deletion using a simulation approach. The focus is on data that are “missing not at random” (MNAR), in which case both multiple imputation and listwise deletion are known to be biased. In these simulations, multiple imputation yields results that are frequently more biased, less efficient, and with worse coverage than listwise deletion when data are MNAR. This is the case even with very strong correlations between fully observed variables and variables with missing values, such that the data are very nearly “missing at random.” These results recommend caution when comparing the results from multiple imputation and listwise deletion, when the true data generating process is unknown.","container-title":"Political Analysis","DOI":"10.1017/pan.2018.18","ISSN":"1047-1987, 1476-4989","issue":"4","journalAbbreviation":"Polit. Anal.","language":"en","page":"480-488","source":"DOI.org (Crossref)","title":"A Note on Listwise Deletion versus Multiple Imputation","volume":"26","author":[{"family":"Pepinsky","given":"Thomas B."}],"issued":{"date-parts":[["2018",10]]},"citation-key":"Pepinsky2018"}}],"schema":"https://github.com/citation-style-language/schema/raw/master/csl-citation.json"} </w:instrText>
      </w:r>
      <w:r w:rsidR="006E65D5">
        <w:fldChar w:fldCharType="separate"/>
      </w:r>
      <w:r w:rsidR="008F4486" w:rsidRPr="008F4486">
        <w:rPr>
          <w:rFonts w:ascii="Calibri" w:cs="Calibri"/>
          <w:kern w:val="0"/>
          <w:vertAlign w:val="superscript"/>
        </w:rPr>
        <w:t>30</w:t>
      </w:r>
      <w:r w:rsidR="006E65D5">
        <w:fldChar w:fldCharType="end"/>
      </w:r>
      <w:del w:id="64" w:author="Anthony Barrows" w:date="2024-05-13T11:33:00Z">
        <w:r w:rsidDel="006E65D5">
          <w:delText>s.</w:delText>
        </w:r>
      </w:del>
    </w:p>
    <w:p w14:paraId="26153D31" w14:textId="77777777" w:rsidR="0054441D" w:rsidRPr="0054441D" w:rsidRDefault="0054441D" w:rsidP="0054441D"/>
    <w:p w14:paraId="54944E69" w14:textId="5AE4F878" w:rsidR="00BF29DF" w:rsidRDefault="00BF29DF" w:rsidP="00BF29DF">
      <w:pPr>
        <w:pStyle w:val="Heading2"/>
        <w:rPr>
          <w:ins w:id="65" w:author="Anthony Barrows" w:date="2024-05-20T10:05:00Z"/>
        </w:rPr>
      </w:pPr>
      <w:r>
        <w:t>Statistical Methods</w:t>
      </w:r>
    </w:p>
    <w:p w14:paraId="289913B7" w14:textId="77777777" w:rsidR="0088248C" w:rsidRDefault="0088248C" w:rsidP="0088248C">
      <w:pPr>
        <w:rPr>
          <w:ins w:id="66" w:author="Anthony Barrows" w:date="2024-05-20T10:05:00Z"/>
        </w:rPr>
      </w:pPr>
      <w:commentRangeStart w:id="67"/>
    </w:p>
    <w:p w14:paraId="21C5E03B" w14:textId="6F8D2F19" w:rsidR="0088248C" w:rsidRPr="0088248C" w:rsidRDefault="0088248C">
      <w:pPr>
        <w:pPrChange w:id="68" w:author="Anthony Barrows" w:date="2024-05-20T10:05:00Z">
          <w:pPr>
            <w:pStyle w:val="Heading2"/>
          </w:pPr>
        </w:pPrChange>
      </w:pPr>
      <w:ins w:id="69" w:author="Anthony Barrows" w:date="2024-05-20T10:06:00Z">
        <w:r>
          <w:t xml:space="preserve">The present work (1) uses latent class </w:t>
        </w:r>
      </w:ins>
      <w:ins w:id="70" w:author="Anthony Barrows" w:date="2024-05-20T10:07:00Z">
        <w:r>
          <w:t xml:space="preserve">mixture models </w:t>
        </w:r>
      </w:ins>
      <w:r>
        <w:fldChar w:fldCharType="begin"/>
      </w:r>
      <w:r>
        <w:instrText xml:space="preserve"> ADDIN ZOTERO_ITEM CSL_CITATION {"citationID":"fg49NdVH","properties":{"formattedCitation":"\\super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fldChar w:fldCharType="separate"/>
      </w:r>
      <w:r w:rsidRPr="0088248C">
        <w:rPr>
          <w:rFonts w:ascii="Calibri" w:cs="Calibri"/>
          <w:kern w:val="0"/>
          <w:vertAlign w:val="superscript"/>
        </w:rPr>
        <w:t>31–33</w:t>
      </w:r>
      <w:r>
        <w:fldChar w:fldCharType="end"/>
      </w:r>
      <w:ins w:id="71" w:author="Anthony Barrows" w:date="2024-05-20T10:07:00Z">
        <w:r>
          <w:t xml:space="preserve"> to uncover latent trends in cigarette usage </w:t>
        </w:r>
      </w:ins>
      <w:ins w:id="72" w:author="Anthony Barrows" w:date="2024-05-20T10:08:00Z">
        <w:r>
          <w:t>in the parent clinical trials independent of treatment group assignment</w:t>
        </w:r>
      </w:ins>
      <w:ins w:id="73" w:author="Nicola Lindson" w:date="2024-05-23T16:43:00Z">
        <w:r w:rsidR="004C145C">
          <w:t>;</w:t>
        </w:r>
      </w:ins>
      <w:ins w:id="74" w:author="Anthony Barrows" w:date="2024-05-20T10:08:00Z">
        <w:del w:id="75" w:author="Nicola Lindson" w:date="2024-05-23T16:43:00Z">
          <w:r w:rsidDel="004C145C">
            <w:delText>,</w:delText>
          </w:r>
        </w:del>
        <w:r>
          <w:t xml:space="preserve"> (2) employ</w:t>
        </w:r>
        <w:del w:id="76" w:author="Nicola Lindson" w:date="2024-05-23T16:43:00Z">
          <w:r w:rsidDel="004C145C">
            <w:delText>e</w:delText>
          </w:r>
        </w:del>
        <w:r>
          <w:t>s elastic net logistic regression to determine which baseline and demographic characteristics are most associated with these trajectori</w:t>
        </w:r>
      </w:ins>
      <w:ins w:id="77" w:author="Anthony Barrows" w:date="2024-05-20T10:09:00Z">
        <w:r>
          <w:t>es</w:t>
        </w:r>
      </w:ins>
      <w:ins w:id="78" w:author="Nicola Lindson" w:date="2024-05-23T16:43:00Z">
        <w:r w:rsidR="004C145C">
          <w:t>;</w:t>
        </w:r>
      </w:ins>
      <w:ins w:id="79" w:author="Anthony Barrows" w:date="2024-05-20T10:09:00Z">
        <w:del w:id="80" w:author="Nicola Lindson" w:date="2024-05-23T16:43:00Z">
          <w:r w:rsidDel="004C145C">
            <w:delText>, and</w:delText>
          </w:r>
        </w:del>
        <w:r>
          <w:t xml:space="preserve"> (3) fits additional elastic net regression models to determine whether knowledge of a participant’s smoking trajectory impro</w:t>
        </w:r>
      </w:ins>
      <w:ins w:id="81" w:author="Anthony Barrows" w:date="2024-05-20T10:10:00Z">
        <w:r>
          <w:t>ves prediction of cessation after the trial. See Figure 1 for details.</w:t>
        </w:r>
      </w:ins>
      <w:commentRangeEnd w:id="67"/>
      <w:ins w:id="82" w:author="Anthony Barrows" w:date="2024-05-20T10:11:00Z">
        <w:r w:rsidR="00103701">
          <w:rPr>
            <w:rStyle w:val="CommentReference"/>
          </w:rPr>
          <w:commentReference w:id="67"/>
        </w:r>
      </w:ins>
    </w:p>
    <w:p w14:paraId="5FE465CB" w14:textId="77777777" w:rsidR="008E5127" w:rsidRPr="008E5127" w:rsidRDefault="008E5127" w:rsidP="008E5127"/>
    <w:p w14:paraId="7C686EFD" w14:textId="7DAB58C7" w:rsidR="00BF29DF" w:rsidRDefault="003B3F81" w:rsidP="008F09E2">
      <w:pPr>
        <w:pStyle w:val="Heading3"/>
      </w:pPr>
      <w:r>
        <w:t xml:space="preserve">Analysis 1: </w:t>
      </w:r>
      <w:r w:rsidR="008F09E2">
        <w:t xml:space="preserve">Trajectories in </w:t>
      </w:r>
      <w:r w:rsidR="00751123">
        <w:t xml:space="preserve">CPD </w:t>
      </w:r>
      <w:r w:rsidR="008F09E2">
        <w:t>over time</w:t>
      </w:r>
    </w:p>
    <w:p w14:paraId="2DD79DCF" w14:textId="77777777" w:rsidR="008E5127" w:rsidRPr="008E5127" w:rsidRDefault="008E5127" w:rsidP="008E5127"/>
    <w:p w14:paraId="4AE9482A" w14:textId="661BB46F" w:rsidR="008E5127" w:rsidRDefault="008E5127" w:rsidP="008E5127">
      <w:r>
        <w:t>A latent class mixture model</w:t>
      </w:r>
      <w:r w:rsidR="004C2CC4">
        <w:t xml:space="preserve"> </w:t>
      </w:r>
      <w:r w:rsidR="004C2CC4">
        <w:fldChar w:fldCharType="begin"/>
      </w:r>
      <w:r w:rsidR="008F4486">
        <w:instrText xml:space="preserve"> ADDIN ZOTERO_ITEM CSL_CITATION {"citationID":"E1g14DjM","properties":{"formattedCitation":"\\super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8F4486" w:rsidRPr="008F4486">
        <w:rPr>
          <w:rFonts w:ascii="Calibri" w:cs="Calibri"/>
          <w:kern w:val="0"/>
          <w:vertAlign w:val="superscript"/>
        </w:rPr>
        <w:t>31–33</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w:t>
      </w:r>
      <w:r w:rsidR="00751123">
        <w:t xml:space="preserve"> in</w:t>
      </w:r>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3DF705C" w:rsidR="008E5127" w:rsidRDefault="008E5127" w:rsidP="008E5127">
      <w:r>
        <w:lastRenderedPageBreak/>
        <w:t>Posterior classification was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7B70D5B6" w:rsidR="0045073C" w:rsidRDefault="0045073C" w:rsidP="0045073C">
      <w:r>
        <w:t xml:space="preserve">Elastic </w:t>
      </w:r>
      <w:r w:rsidR="00973BE7">
        <w:t>n</w:t>
      </w:r>
      <w:r>
        <w:t xml:space="preserve">et logistic regression </w:t>
      </w:r>
      <w:r w:rsidR="006F5593">
        <w:fldChar w:fldCharType="begin"/>
      </w:r>
      <w:r w:rsidR="008F4486">
        <w:instrText xml:space="preserve"> ADDIN ZOTERO_ITEM CSL_CITATION {"citationID":"ivgwbgUm","properties":{"formattedCitation":"\\super 34,35\\nosupersub{}","plainCitation":"34,35","noteIndex":0},"citationItems":[{"id":35,"uris":["http://zotero.org/users/10331382/items/HGWQT9F8"],"itemData":{"id":35,"type":"article-journal","container-title":"Journal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8F4486" w:rsidRPr="008F4486">
        <w:rPr>
          <w:rFonts w:ascii="Calibri" w:cs="Calibri"/>
          <w:kern w:val="0"/>
          <w:vertAlign w:val="superscript"/>
        </w:rPr>
        <w:t>34,35</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1A8BE403"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w:t>
      </w:r>
      <w:r w:rsidR="001F67F8">
        <w:t xml:space="preserve">ROC </w:t>
      </w:r>
      <w:r>
        <w:t xml:space="preserve">AUC). Parameters from the model whose </w:t>
      </w:r>
      <w:r w:rsidR="001F67F8">
        <w:t xml:space="preserve">ROC </w:t>
      </w:r>
      <w:r>
        <w:t>AUC results were within one standard error of the optimal cross-validated results were selected</w:t>
      </w:r>
      <w:r w:rsidR="00C30AA9">
        <w:t>.</w:t>
      </w:r>
      <w:r w:rsidR="00DD6459">
        <w:fldChar w:fldCharType="begin"/>
      </w:r>
      <w:r w:rsidR="008F4486">
        <w:instrText xml:space="preserve"> ADDIN ZOTERO_ITEM CSL_CITATION {"citationID":"EMxXCyn8","properties":{"formattedCitation":"\\super 36\\nosupersub{}","plainCitation":"36","noteIndex":0},"citationItems":[{"id":47,"uris":["http://zotero.org/users/10331382/items/HYYN7GNA"],"itemData":{"id":47,"type":"book","edition":"1","ISBN":"978-1-315-13947-0","language":"en","note":"DOI: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8F4486" w:rsidRPr="008F4486">
        <w:rPr>
          <w:rFonts w:ascii="Calibri" w:cs="Calibri"/>
          <w:kern w:val="0"/>
          <w:vertAlign w:val="superscript"/>
        </w:rPr>
        <w:t>36</w:t>
      </w:r>
      <w:r w:rsidR="00DD6459">
        <w:fldChar w:fldCharType="end"/>
      </w:r>
      <w:r>
        <w:t xml:space="preserve"> For each model, </w:t>
      </w:r>
      <w:r w:rsidR="001F67F8">
        <w:t xml:space="preserve">ROC </w:t>
      </w:r>
      <w:r>
        <w:t xml:space="preserve">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w:t>
      </w:r>
      <w:r w:rsidR="0046472F">
        <w:t xml:space="preserve">ROC </w:t>
      </w:r>
      <w:r>
        <w:t>AUC’s equivalence with the Mann-Whitney U-statistic</w:t>
      </w:r>
      <w:r w:rsidR="00C30AA9">
        <w:t>.</w:t>
      </w:r>
      <w:r w:rsidR="00DD6459">
        <w:fldChar w:fldCharType="begin"/>
      </w:r>
      <w:r w:rsidR="008F4486">
        <w:instrText xml:space="preserve"> ADDIN ZOTERO_ITEM CSL_CITATION {"citationID":"aeh10Xsg","properties":{"formattedCitation":"\\super 37\\nosupersub{}","plainCitation":"37","noteIndex":0},"citationItems":[{"id":2,"uris":["http://zotero.org/users/10331382/items/ZEQE2Z25"],"itemData":{"id":2,"type":"article-journal","container-title":"Quarterly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8F4486" w:rsidRPr="008F4486">
        <w:rPr>
          <w:rFonts w:ascii="Calibri" w:cs="Calibri"/>
          <w:kern w:val="0"/>
          <w:vertAlign w:val="superscript"/>
        </w:rPr>
        <w:t>37</w:t>
      </w:r>
      <w:r w:rsidR="00DD6459">
        <w:fldChar w:fldCharType="end"/>
      </w:r>
      <w:r>
        <w:t xml:space="preserve">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34F4A723" w14:textId="4643F914" w:rsidR="005F4C25" w:rsidRDefault="005F4C25" w:rsidP="005F4C25">
      <w:r>
        <w:t xml:space="preserve">Elastic net </w:t>
      </w:r>
      <w:r w:rsidR="00EF3F7C">
        <w:t xml:space="preserve">logistic </w:t>
      </w:r>
      <w:r>
        <w:t>regression was used to predict smoking abstinence at</w:t>
      </w:r>
      <w:r w:rsidR="00DD5C8C">
        <w:t xml:space="preserve"> 52-week</w:t>
      </w:r>
      <w:r>
        <w:t xml:space="preserve">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t xml:space="preserve">were counted as having quit smoking if they reported doing so and </w:t>
      </w:r>
      <w:r w:rsidR="000D2363">
        <w:t>registered a CO value of &lt; 6ppm</w:t>
      </w:r>
      <w:r w:rsidR="00340A63">
        <w:t>.</w:t>
      </w:r>
      <w:r w:rsidR="000D2363">
        <w:fldChar w:fldCharType="begin"/>
      </w:r>
      <w:r w:rsidR="008F4486">
        <w:instrText xml:space="preserve"> ADDIN ZOTERO_ITEM CSL_CITATION {"citationID":"wx2C8SRR","properties":{"formattedCitation":"\\super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8F4486" w:rsidRPr="008F4486">
        <w:rPr>
          <w:rFonts w:ascii="Calibri" w:cs="Calibri"/>
          <w:kern w:val="0"/>
          <w:vertAlign w:val="superscript"/>
        </w:rPr>
        <w:t>25</w:t>
      </w:r>
      <w:r w:rsidR="000D2363">
        <w:fldChar w:fldCharType="end"/>
      </w:r>
      <w:r w:rsidR="005B7A8D">
        <w:t xml:space="preserve">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 xml:space="preserve">procedures </w:t>
      </w:r>
      <w:r w:rsidR="00B818C0">
        <w:t xml:space="preserve">described </w:t>
      </w:r>
      <w:r>
        <w:t>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085FB596" w:rsidR="00CD73DB" w:rsidRDefault="00CD73DB" w:rsidP="00CD73DB">
      <w:r>
        <w:t xml:space="preserve">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w:t>
      </w:r>
      <w:r>
        <w:lastRenderedPageBreak/>
        <w:t xml:space="preserve">intake) and outcomes (i.e., CO-confirmed abstinence at </w:t>
      </w:r>
      <w:r w:rsidR="003062D1">
        <w:t>52-week</w:t>
      </w:r>
      <w:r>
        <w:t xml:space="preserve">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5F251C1E"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7EB0E12F" w14:textId="5D3897D1"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1E617C3E" w:rsidR="006D0D7A" w:rsidRDefault="006D0D7A" w:rsidP="00B50F5E">
      <w:r>
        <w:t>Smoking trajectories were modeled using a total of 5578 observations (</w:t>
      </w:r>
      <w:r w:rsidR="00DF2E16">
        <w:t>w</w:t>
      </w:r>
      <w:r>
        <w:t xml:space="preserve">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4E3E89F2" w:rsidR="00DD2127" w:rsidRDefault="00DD2127" w:rsidP="00DD2127">
      <w:r w:rsidRPr="004B6B2A">
        <w:t>Participants</w:t>
      </w:r>
      <w:r w:rsidR="00F16C8B">
        <w:t xml:space="preserve"> from</w:t>
      </w:r>
      <w:r w:rsidRPr="004B6B2A">
        <w:t xml:space="preserve"> </w:t>
      </w:r>
      <w:r w:rsidR="00FF41BA" w:rsidRPr="00400846">
        <w:t>five</w:t>
      </w:r>
      <w:r w:rsidRPr="00400846">
        <w:t xml:space="preserve"> countries</w:t>
      </w:r>
      <w:r w:rsidR="00F16C8B">
        <w:t xml:space="preserve"> </w:t>
      </w:r>
      <w:r>
        <w:t xml:space="preserve">were 44.8% male (798/1783), with a </w:t>
      </w:r>
      <w:proofErr w:type="gramStart"/>
      <w:r>
        <w:t>mean(</w:t>
      </w:r>
      <w:proofErr w:type="gramEnd"/>
      <w:r>
        <w:t xml:space="preserve">SD) age of 44.10(10.72) years and smoked a mean(SD) of 27.32(9.73) CPD </w:t>
      </w:r>
      <w:r w:rsidR="007806C9">
        <w:t>(see Table 1).</w:t>
      </w:r>
    </w:p>
    <w:p w14:paraId="57DF965B" w14:textId="77777777" w:rsidR="00E14E8E" w:rsidRDefault="00E14E8E" w:rsidP="00DD2127"/>
    <w:p w14:paraId="606D75D6" w14:textId="503EEF44" w:rsidR="00DD2127" w:rsidRDefault="00DD2127" w:rsidP="00DD2127">
      <w:r>
        <w:t>Two SF-36 sub score (General and Physical Functioning) values were 20.75% and 21.82% missing respectively and were discarded. Of the remaining missing values (i.e., RSQ pepping-up</w:t>
      </w:r>
      <w:r w:rsidR="008375ED">
        <w:t xml:space="preserve"> and </w:t>
      </w:r>
      <w:r>
        <w:t>calming effects</w:t>
      </w:r>
      <w:r w:rsidR="00F13FCD">
        <w:t xml:space="preserve"> of smoking</w:t>
      </w:r>
      <w:r>
        <w:t>,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52CB383B" w:rsidR="00651F24" w:rsidRDefault="00651F24" w:rsidP="00651F24">
      <w:r>
        <w:t xml:space="preserve">Latent class model-fit information appears in </w:t>
      </w:r>
      <w:r w:rsidR="001E20CB">
        <w:t xml:space="preserve">Supplemental </w:t>
      </w:r>
      <w:r w:rsidR="00C66DAD">
        <w:t xml:space="preserve">Table </w:t>
      </w:r>
      <w:r w:rsidR="001E20CB">
        <w:t>1</w:t>
      </w:r>
      <w:r w:rsidR="0023420F">
        <w:t xml:space="preserve">, </w:t>
      </w:r>
      <w:r>
        <w:t>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47393E4" w:rsidR="00651F24" w:rsidRDefault="00651F24" w:rsidP="00651F24">
      <w:r>
        <w:t>Fixed</w:t>
      </w:r>
      <w:r w:rsidR="00F13FCD">
        <w:t>-</w:t>
      </w:r>
      <w:r>
        <w:t xml:space="preserve">effects maximum likelihood estimations show the initial smoking reduction (i.e., change from baseline smoking at week 2) for participants in Class 1 was significantly </w:t>
      </w:r>
      <w:r w:rsidR="008B394F">
        <w:t>greater</w:t>
      </w:r>
      <w:r>
        <w:t xml:space="preserve"> than Class 3 (estimate (SE) = -1.31 (0.11), Wald = -12.32,</w:t>
      </w:r>
      <w:r w:rsidR="003F38B4">
        <w:t xml:space="preserve"> p&lt;.001</w:t>
      </w:r>
      <w:r>
        <w:t xml:space="preserve">), but initial smoking reductions among </w:t>
      </w:r>
      <w:r>
        <w:lastRenderedPageBreak/>
        <w:t xml:space="preserve">Class 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3B952AD6" w:rsidR="00631CF2" w:rsidRDefault="0053426B" w:rsidP="0053426B">
      <w:r>
        <w:t>Regularized logistic regression models predicting membership to Class</w:t>
      </w:r>
      <w:r w:rsidR="00507170">
        <w:t>es</w:t>
      </w:r>
      <w:r>
        <w:t xml:space="preserve"> 1</w:t>
      </w:r>
      <w:r w:rsidR="00507170">
        <w:t xml:space="preserve">, 2, and 3 </w:t>
      </w:r>
      <w:r>
        <w:t>vs. all performed better than chance</w:t>
      </w:r>
      <w:r w:rsidR="00A51618">
        <w:t xml:space="preserve"> (</w:t>
      </w:r>
      <w:r w:rsidR="005A095D">
        <w:t>v</w:t>
      </w:r>
      <w:r w:rsidR="00B2654B">
        <w:t>alidation AUCs: Class 1=0.</w:t>
      </w:r>
      <w:r w:rsidR="00146D42">
        <w:t xml:space="preserve">766, </w:t>
      </w:r>
      <w:r w:rsidR="00146D42">
        <w:rPr>
          <w:i/>
          <w:iCs/>
        </w:rPr>
        <w:t>p</w:t>
      </w:r>
      <w:r w:rsidR="00146D42">
        <w:t xml:space="preserve">&lt;.001; Class 2=0.569, </w:t>
      </w:r>
      <w:r w:rsidR="00146D42">
        <w:rPr>
          <w:i/>
          <w:iCs/>
        </w:rPr>
        <w:t>p</w:t>
      </w:r>
      <w:r w:rsidR="00146D42">
        <w:t>=.008; Class 3</w:t>
      </w:r>
      <w:r w:rsidR="005A095D">
        <w:t xml:space="preserve">=0.585, </w:t>
      </w:r>
      <w:r w:rsidR="005A095D">
        <w:rPr>
          <w:i/>
          <w:iCs/>
        </w:rPr>
        <w:t>p</w:t>
      </w:r>
      <w:r w:rsidR="005A095D" w:rsidRPr="00121E02">
        <w:t>&lt;</w:t>
      </w:r>
      <w:r w:rsidR="005A095D">
        <w:t>.001)</w:t>
      </w:r>
      <w:r>
        <w:t xml:space="preserve">, </w:t>
      </w:r>
      <w:r w:rsidR="00507170">
        <w:t xml:space="preserve">but </w:t>
      </w:r>
      <w:r>
        <w:t>membership to Class 2 vs. all</w:t>
      </w:r>
      <w:r w:rsidR="005A095D">
        <w:t xml:space="preserve"> </w:t>
      </w:r>
      <w:r w:rsidRPr="00121E02">
        <w:t>was</w:t>
      </w:r>
      <w:r>
        <w:t xml:space="preserve"> </w:t>
      </w:r>
      <w:r w:rsidR="00D72210">
        <w:t>close</w:t>
      </w:r>
      <w:r w:rsidR="006F54A7">
        <w:t>st</w:t>
      </w:r>
      <w:r w:rsidR="00D72210">
        <w:t xml:space="preserve"> to chance</w:t>
      </w:r>
      <w:r>
        <w:t>. The strongest predictive performance is seen predicting Class 1 vs. Class 3</w:t>
      </w:r>
      <w:r w:rsidR="00121E02">
        <w:t xml:space="preserve"> (AUC=</w:t>
      </w:r>
      <w:r w:rsidR="004654A5">
        <w:t xml:space="preserve">0.788, </w:t>
      </w:r>
      <w:r w:rsidR="004654A5">
        <w:rPr>
          <w:i/>
          <w:iCs/>
        </w:rPr>
        <w:t>p</w:t>
      </w:r>
      <w:r w:rsidR="004654A5">
        <w:t>&lt;.001)</w:t>
      </w:r>
      <w:r>
        <w:t xml:space="preserve"> and Class 1 vs. Class 2</w:t>
      </w:r>
      <w:r w:rsidR="0078582F">
        <w:t xml:space="preserve"> (AUC=0.784, </w:t>
      </w:r>
      <w:r w:rsidR="0078582F">
        <w:rPr>
          <w:i/>
          <w:iCs/>
        </w:rPr>
        <w:t>p</w:t>
      </w:r>
      <w:r w:rsidR="0078582F">
        <w:t>&lt;.001)</w:t>
      </w:r>
      <w:r>
        <w:t xml:space="preserve">, while Class 2 vs. Class 3 was </w:t>
      </w:r>
      <w:r w:rsidR="0078582F">
        <w:t>near</w:t>
      </w:r>
      <w:r>
        <w:t xml:space="preserve"> chance</w:t>
      </w:r>
      <w:r w:rsidR="0078582F">
        <w:t xml:space="preserve"> (AUC=</w:t>
      </w:r>
      <w:r w:rsidR="00EA1931">
        <w:t xml:space="preserve">0.523, </w:t>
      </w:r>
      <w:r w:rsidR="00EA1931">
        <w:rPr>
          <w:i/>
          <w:iCs/>
        </w:rPr>
        <w:t>p</w:t>
      </w:r>
      <w:r w:rsidR="00EA1931">
        <w:t>&lt;.001)</w:t>
      </w:r>
      <w:r>
        <w:t>.</w:t>
      </w:r>
      <w:r w:rsidR="007433A0">
        <w:t xml:space="preserve"> See </w:t>
      </w:r>
      <w:r w:rsidR="001E20CB">
        <w:t xml:space="preserve">Supplemental </w:t>
      </w:r>
      <w:r w:rsidR="007433A0">
        <w:t xml:space="preserve">Table </w:t>
      </w:r>
      <w:r w:rsidR="001E20CB">
        <w:t>2</w:t>
      </w:r>
      <w:r w:rsidR="007433A0">
        <w:t xml:space="preserve"> for </w:t>
      </w:r>
      <w:r w:rsidR="00EA1931">
        <w:t>cross-validated AUC scores</w:t>
      </w:r>
      <w:r w:rsidR="007433A0">
        <w:t xml:space="preserve"> and</w:t>
      </w:r>
      <w:r w:rsidR="00736DC9">
        <w:t xml:space="preserve"> Supplemental</w:t>
      </w:r>
      <w:r w:rsidR="007433A0">
        <w:t xml:space="preserve"> Figure 3</w:t>
      </w:r>
      <w:r w:rsidR="005F5899">
        <w:t>a for one-versus-all ROC curves.</w:t>
      </w:r>
    </w:p>
    <w:p w14:paraId="09049371" w14:textId="77777777" w:rsidR="0053426B" w:rsidRDefault="0053426B" w:rsidP="0053426B"/>
    <w:p w14:paraId="29A76C8F" w14:textId="162A8FAC"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w:t>
      </w:r>
      <w:r w:rsidR="00034E8A">
        <w:t>T</w:t>
      </w:r>
      <w:r>
        <w:t>hese coefficients are presented</w:t>
      </w:r>
      <w:r w:rsidR="00034E8A">
        <w:t xml:space="preserve"> as averages</w:t>
      </w:r>
      <w:r>
        <w:t xml:space="preserve"> in </w:t>
      </w:r>
      <w:r w:rsidR="00783E61">
        <w:t xml:space="preserve">Figure </w:t>
      </w:r>
      <w:r w:rsidR="00DA68F3">
        <w:t>3</w:t>
      </w:r>
      <w:r>
        <w:t>. Participants assigned to Class 1 – those who reduced smoking substantially – tended to be older</w:t>
      </w:r>
      <w:r w:rsidR="00896391">
        <w:t xml:space="preserve"> </w:t>
      </w:r>
      <w:r w:rsidR="00896391" w:rsidRPr="00896391">
        <w:t>a</w:t>
      </w:r>
      <w:r w:rsidRPr="00896391">
        <w:t>nd</w:t>
      </w:r>
      <w:r>
        <w:t xml:space="preserve">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xml:space="preserve">, no distinct pattern of features describing Class 2 emerges. </w:t>
      </w:r>
    </w:p>
    <w:p w14:paraId="5C3A6419" w14:textId="77777777" w:rsidR="005F5899" w:rsidRDefault="005F5899" w:rsidP="00536694"/>
    <w:p w14:paraId="098ABEDE" w14:textId="4978F50A" w:rsidR="005F5899" w:rsidRDefault="00026FDB" w:rsidP="00536694">
      <w:r>
        <w:t xml:space="preserve">Since </w:t>
      </w:r>
      <w:r w:rsidR="00C63A2F">
        <w:t xml:space="preserve">study intervention was not a clear predictor of latent class, </w:t>
      </w:r>
      <w:r w:rsidR="00A52BF0">
        <w:t xml:space="preserve">a </w:t>
      </w:r>
      <w:r w:rsidR="00BF0197">
        <w:t xml:space="preserve">post-hoc one-versus-all logistic regression model was used to predict membership to Class 1 within the 900 (50.5%) participants who received placebo NRT. </w:t>
      </w:r>
      <w:r w:rsidR="005F5899">
        <w:t xml:space="preserve">These participants </w:t>
      </w:r>
      <w:r w:rsidR="00A52BF0">
        <w:t xml:space="preserve">were more likely </w:t>
      </w:r>
      <w:r w:rsidR="005F5899">
        <w:t xml:space="preserve">to be male, older at baseline, </w:t>
      </w:r>
      <w:r w:rsidR="00655694">
        <w:t>present with lower anxiety scores, and were more likely to have tried quitting before.</w:t>
      </w:r>
    </w:p>
    <w:p w14:paraId="794036E7" w14:textId="77777777" w:rsidR="0055575F" w:rsidRDefault="0055575F" w:rsidP="00536694"/>
    <w:p w14:paraId="16FC6080" w14:textId="60D46061"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pPr>
      <w:r>
        <w:t>Analysis 3: Which trajectories in CPD predict smoking cessation?</w:t>
      </w:r>
    </w:p>
    <w:p w14:paraId="69CCD2C8" w14:textId="77777777" w:rsidR="00874B3C" w:rsidRPr="00874B3C" w:rsidRDefault="00874B3C" w:rsidP="001B4C00"/>
    <w:p w14:paraId="494FA406" w14:textId="3C4799C8" w:rsidR="008F09E2" w:rsidRDefault="003778C6" w:rsidP="00536694">
      <w:r>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w:t>
      </w:r>
      <w:r w:rsidR="001F4C6E">
        <w:t>52-week</w:t>
      </w:r>
      <w:r w:rsidR="00874B3C">
        <w:t xml:space="preserve">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w:t>
      </w:r>
      <w:r w:rsidR="009365B7">
        <w:t xml:space="preserve"> </w:t>
      </w:r>
      <w:r w:rsidR="00446B98">
        <w:t>±</w:t>
      </w:r>
      <w:r w:rsidR="009365B7">
        <w:t xml:space="preserve"> </w:t>
      </w:r>
      <w:r w:rsidR="00446B98">
        <w:t>0.006, p</w:t>
      </w:r>
      <w:r w:rsidR="00523A50">
        <w:t xml:space="preserve"> &lt; .001)</w:t>
      </w:r>
      <w:r w:rsidR="006F621E">
        <w:t xml:space="preserve">, and baseline </w:t>
      </w:r>
      <w:r w:rsidR="006F621E">
        <w:lastRenderedPageBreak/>
        <w:t>characteristics plus latent class</w:t>
      </w:r>
      <w:r w:rsidR="00523A50">
        <w:t xml:space="preserve"> (AUC = 0.776</w:t>
      </w:r>
      <w:r w:rsidR="009365B7">
        <w:t xml:space="preserve"> </w:t>
      </w:r>
      <w:r w:rsidR="00523A50">
        <w:t>±</w:t>
      </w:r>
      <w:r w:rsidR="009365B7">
        <w:t xml:space="preserve"> </w:t>
      </w:r>
      <w:r w:rsidR="00523A50">
        <w:t>0.010, p</w:t>
      </w:r>
      <w:r w:rsidR="00BA767C">
        <w:t xml:space="preserve"> &lt;.001)</w:t>
      </w:r>
      <w:r w:rsidR="006F621E">
        <w:t xml:space="preserve">. </w:t>
      </w:r>
      <w:r w:rsidR="00BA767C">
        <w:t xml:space="preserve">Each model outperformed classification using a permuted null distribution. </w:t>
      </w:r>
      <w:r w:rsidR="00887316">
        <w:t xml:space="preserve">Adding latent class as a predictor improved </w:t>
      </w:r>
      <w:r w:rsidR="00BA767C">
        <w:t>cessation prediction by 14.4%.</w:t>
      </w:r>
      <w:r w:rsidR="00DA68F3">
        <w:t xml:space="preserve"> See Supplemental Figure 3b for ROC curves.</w:t>
      </w:r>
    </w:p>
    <w:p w14:paraId="57F0CBE9" w14:textId="77777777" w:rsidR="0055575F" w:rsidRDefault="0055575F" w:rsidP="00536694"/>
    <w:p w14:paraId="71E533E6" w14:textId="32B46451"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w:t>
      </w:r>
      <w:r w:rsidR="00DA68F3">
        <w:t>3</w:t>
      </w:r>
      <w:r>
        <w:t xml:space="preserve">). </w:t>
      </w:r>
      <w:r w:rsidR="00CD31A3">
        <w:t>In the model using latent class as a predictor, p</w:t>
      </w:r>
      <w:r w:rsidR="00B404A0">
        <w:t xml:space="preserve">articipants </w:t>
      </w:r>
      <w:r w:rsidR="002D687E">
        <w:t xml:space="preserve">in Classes 2 and 3 were approximately 90% less likely to achieve smoking cessation 6 months following the trial </w:t>
      </w:r>
      <w:r w:rsidR="007C26E7">
        <w:t xml:space="preserve">than Class 1 </w:t>
      </w:r>
      <w:r w:rsidR="002D687E">
        <w:t>(Class 2 OR = 0.111±0.013, Class 3 OR = 0.070±0.005).</w:t>
      </w:r>
      <w:r w:rsidR="00CD31A3">
        <w:t xml:space="preserve"> Participants who received active NRT were also more likely to quit smoking (OR = 1.90±0.157). A large site effect was observed, with participants at sites in Denmark and Germany more likely to quit smoking than those at the USA site.</w:t>
      </w:r>
    </w:p>
    <w:p w14:paraId="299DD158" w14:textId="77777777" w:rsidR="001C55A8" w:rsidRDefault="001C55A8">
      <w:r>
        <w:br w:type="page"/>
      </w:r>
    </w:p>
    <w:p w14:paraId="76060E74" w14:textId="68D489FE" w:rsidR="00D946B1" w:rsidRDefault="00D41AEE" w:rsidP="00D946B1">
      <w:pPr>
        <w:pStyle w:val="Heading1"/>
      </w:pPr>
      <w:r>
        <w:lastRenderedPageBreak/>
        <w:t>DISCUSSION</w:t>
      </w:r>
    </w:p>
    <w:p w14:paraId="56682B70" w14:textId="77777777" w:rsidR="0018548F" w:rsidRDefault="0018548F" w:rsidP="0018548F"/>
    <w:p w14:paraId="6EC7FFD0" w14:textId="330FFE0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or </w:t>
      </w:r>
      <w:proofErr w:type="gramStart"/>
      <w:r w:rsidR="00925627">
        <w:t>completely</w:t>
      </w:r>
      <w:r>
        <w:t xml:space="preserve"> eliminated</w:t>
      </w:r>
      <w:proofErr w:type="gramEnd"/>
      <w:r>
        <w:t xml:space="preserve">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4B58F1FE" w:rsidR="008C125B" w:rsidRDefault="0018548F" w:rsidP="0018548F">
      <w:r>
        <w:t xml:space="preserve">Predictive modeling revealed that </w:t>
      </w:r>
      <w:r w:rsidR="000B51D9">
        <w:t xml:space="preserve">participants </w:t>
      </w:r>
      <w:r>
        <w:t xml:space="preserve">who reduced </w:t>
      </w:r>
      <w:r w:rsidR="00E22978">
        <w:t xml:space="preserve">the most </w:t>
      </w:r>
      <w:r>
        <w:t>tended to be</w:t>
      </w:r>
      <w:r w:rsidR="00CF7B92">
        <w:t xml:space="preserve"> male, older</w:t>
      </w:r>
      <w:r>
        <w:t xml:space="preserve"> and lower levels of anxiety.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2A4286">
        <w:t>using</w:t>
      </w:r>
      <w:r w:rsidR="00626A26">
        <w:t xml:space="preserve"> baseline characteristics plus latent class assignment to predict smoking cessation </w:t>
      </w:r>
      <w:r w:rsidR="002A4286">
        <w:t>at 52-weeks follow-up</w:t>
      </w:r>
      <w:r w:rsidR="009051D1">
        <w:t xml:space="preserve"> </w:t>
      </w:r>
      <w:r w:rsidR="00626A26">
        <w:t xml:space="preserve">outperformed models </w:t>
      </w:r>
      <w:r w:rsidR="002A4286">
        <w:t>including</w:t>
      </w:r>
      <w:r w:rsidR="00626A26">
        <w:t xml:space="preserve">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 xml:space="preserve">Most importantly, despite random assignment to active or placebo NRT and consistent instructions to reduce smoking, cigarette use trajectories were not homogeneous. </w:t>
      </w:r>
      <w:proofErr w:type="gramStart"/>
      <w:r>
        <w:t>In particular, although</w:t>
      </w:r>
      <w:proofErr w:type="gramEnd"/>
      <w:r>
        <w:t xml:space="preserve">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D3359FE" w:rsidR="0018548F" w:rsidRDefault="00F6005A" w:rsidP="0018548F">
      <w:r>
        <w:t>Consistent with prior research</w:t>
      </w:r>
      <w:r w:rsidR="006C642A">
        <w:t xml:space="preserve"> </w:t>
      </w:r>
      <w:r w:rsidR="00CB7405">
        <w:fldChar w:fldCharType="begin"/>
      </w:r>
      <w:r w:rsidR="008F4486">
        <w:instrText xml:space="preserve"> ADDIN ZOTERO_ITEM CSL_CITATION {"citationID":"pGvzck9v","properties":{"formattedCitation":"\\super 38,39\\nosupersub{}","plainCitation":"38,39","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1469-994X","journalAbbreviation":"NICTOB","language":"en","source":"DOI.org (Crossref)","title":"Does the Magnitude of Reduction in Cigarettes Per Day Predict Smoking Cessation? A Qualitative Review","title-short":"Does the Magnitude of Reduction in Cigarettes Per Day Predict Smoking Cessation?","URL":"https://academic.oup.com/ntr/article-lookup/doi/10.1093/ntr/ntv058","author":[{"family":"Klemperer","given":"Elias M."},{"family":"Hughes","given":"John R."}],"accessed":{"date-parts":[["2023",4,24]]},"issued":{"date-parts":[["2015",3,5]]},"citation-key":"KlempererHughes2015"}}],"schema":"https://github.com/citation-style-language/schema/raw/master/csl-citation.json"} </w:instrText>
      </w:r>
      <w:r w:rsidR="00CB7405">
        <w:fldChar w:fldCharType="separate"/>
      </w:r>
      <w:r w:rsidR="008F4486" w:rsidRPr="008F4486">
        <w:rPr>
          <w:rFonts w:ascii="Calibri" w:cs="Calibri"/>
          <w:kern w:val="0"/>
          <w:vertAlign w:val="superscript"/>
        </w:rPr>
        <w:t>38,39</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r w:rsidR="00F36963">
        <w:t xml:space="preserve">. Latent class assignment was approximately as strongly associated with follow-up smoking cessation as was random </w:t>
      </w:r>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EE30A6">
        <w:t xml:space="preserve"> and who may need further support to get to this point</w:t>
      </w:r>
      <w:r w:rsidR="0018548F">
        <w:t>.</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0772F9CF"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8F4486">
        <w:instrText xml:space="preserve"> ADDIN ZOTERO_ITEM CSL_CITATION {"citationID":"DMWQOVjk","properties":{"formattedCitation":"\\super 40\\nosupersub{}","plainCitation":"40","noteIndex":0},"citationItems":[{"id":110,"uris":["http://zotero.org/users/10331382/items/6D6YUF67"],"itemData":{"id":110,"type":"article-journal","container-title":"Health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8F4486" w:rsidRPr="008F4486">
        <w:rPr>
          <w:rFonts w:ascii="Calibri" w:cs="Calibri"/>
          <w:kern w:val="0"/>
          <w:vertAlign w:val="superscript"/>
        </w:rPr>
        <w:t>40</w:t>
      </w:r>
      <w:r w:rsidR="00214712">
        <w:fldChar w:fldCharType="end"/>
      </w:r>
      <w:r>
        <w:t xml:space="preserve"> which concluded that </w:t>
      </w:r>
      <w:r w:rsidR="009C2DAB">
        <w:t xml:space="preserve">people who smoke </w:t>
      </w:r>
      <w:r w:rsidR="00DD1F4F">
        <w:t xml:space="preserve">and </w:t>
      </w:r>
      <w:r>
        <w:t xml:space="preserve">are not looking to quit are </w:t>
      </w:r>
      <w:r w:rsidR="009C2DAB">
        <w:t>heterogeneous</w:t>
      </w:r>
      <w:r>
        <w:t>.</w:t>
      </w:r>
    </w:p>
    <w:p w14:paraId="32E0A288" w14:textId="77777777" w:rsidR="0018548F" w:rsidRDefault="0018548F" w:rsidP="0018548F"/>
    <w:p w14:paraId="4B193CDC" w14:textId="77777777" w:rsidR="008D0CCB" w:rsidRDefault="008D0CCB" w:rsidP="0018548F"/>
    <w:p w14:paraId="482F72E3" w14:textId="77777777" w:rsidR="00CB7ACE" w:rsidRDefault="00CB7ACE" w:rsidP="0018548F"/>
    <w:p w14:paraId="63402FA8" w14:textId="786A3FD8" w:rsidR="005D6B50" w:rsidRDefault="005D6B50" w:rsidP="005D6B50">
      <w:pPr>
        <w:pStyle w:val="Heading2"/>
      </w:pPr>
      <w:r>
        <w:lastRenderedPageBreak/>
        <w:t>Directions for Future Research</w:t>
      </w:r>
    </w:p>
    <w:p w14:paraId="6E109BE5" w14:textId="77777777" w:rsidR="008D0CCB" w:rsidRDefault="008D0CCB" w:rsidP="005D6B50"/>
    <w:p w14:paraId="61B655D8" w14:textId="2C04820B" w:rsidR="005D6B50" w:rsidRPr="005D6B50" w:rsidRDefault="00290AFD" w:rsidP="005D6B50">
      <w:r>
        <w:t xml:space="preserve">The present study identified a </w:t>
      </w:r>
      <w:r w:rsidR="007F44DA">
        <w:t xml:space="preserve">substantial minority of people </w:t>
      </w:r>
      <w:r w:rsidR="004163C8">
        <w:t xml:space="preserve">who were </w:t>
      </w:r>
      <w:r w:rsidR="007F44DA">
        <w:t>not looking to quit smoking but reduced substantially when asked to. That subset was far more likely to achieve complete cessation</w:t>
      </w:r>
      <w:r w:rsidR="006F2A1D">
        <w:t xml:space="preserve">, suggesting that those who reduce </w:t>
      </w:r>
      <w:r w:rsidR="00FA6AE7">
        <w:t xml:space="preserve">smoking successfully may be more likely to quit. However, </w:t>
      </w:r>
      <w:r w:rsidR="00113C2C">
        <w:t>it remains unclear whether this initial reduction causes cessation or if</w:t>
      </w:r>
      <w:r w:rsidR="00CF702C">
        <w:t xml:space="preserve"> those able to reduce are also more </w:t>
      </w:r>
      <w:r w:rsidR="009943C0">
        <w:t>likely to achieve complete</w:t>
      </w:r>
      <w:r w:rsidR="00CF702C">
        <w:t xml:space="preserve"> cessation. </w:t>
      </w:r>
    </w:p>
    <w:p w14:paraId="019DA7C9" w14:textId="77777777" w:rsidR="005D6B50" w:rsidRPr="0018548F" w:rsidRDefault="005D6B50" w:rsidP="0018548F"/>
    <w:p w14:paraId="654090CB" w14:textId="2E486BCD" w:rsidR="008F09E2" w:rsidRDefault="001C55A8" w:rsidP="008F09E2">
      <w:pPr>
        <w:pStyle w:val="Heading2"/>
      </w:pPr>
      <w:r>
        <w:t xml:space="preserve">Strengths and </w:t>
      </w:r>
      <w:r w:rsidR="00983925">
        <w:t>L</w:t>
      </w:r>
      <w:r w:rsidR="008F09E2">
        <w:t>imitations</w:t>
      </w:r>
    </w:p>
    <w:p w14:paraId="61A92F33" w14:textId="77777777" w:rsidR="005A28FD" w:rsidRDefault="005A28FD" w:rsidP="005A28FD"/>
    <w:p w14:paraId="12C8CCE8" w14:textId="668E0AC3" w:rsidR="00670691" w:rsidRDefault="0011731C" w:rsidP="005A28FD">
      <w:r>
        <w:t xml:space="preserve">This study has many strengths, including the use of a large sample </w:t>
      </w:r>
      <w:r w:rsidR="00D01062">
        <w:t>across multiple</w:t>
      </w:r>
      <w:r w:rsidR="0034193F">
        <w:t xml:space="preserve"> countries</w:t>
      </w:r>
      <w:r w:rsidR="002747BC">
        <w:t xml:space="preserve">, </w:t>
      </w:r>
      <w:r w:rsidR="003412AA">
        <w:t xml:space="preserve">using ML-based </w:t>
      </w:r>
      <w:r w:rsidR="00A27DBC">
        <w:t xml:space="preserve">predictive modeling to find robust associations, and </w:t>
      </w:r>
      <w:r w:rsidR="00EE37E6">
        <w:t xml:space="preserve">objective, information-theoretic approaches to selecting LCA models. Additionally, </w:t>
      </w:r>
      <w:r w:rsidR="00C22CB2">
        <w:t xml:space="preserve">associations with smoking cessation benefit from biochemical verification rather than relying solely on self-report. </w:t>
      </w:r>
    </w:p>
    <w:p w14:paraId="3A6FFE7A" w14:textId="77777777" w:rsidR="00670691" w:rsidRDefault="00670691" w:rsidP="005A28FD"/>
    <w:p w14:paraId="669ED6B6" w14:textId="4063E7FF" w:rsidR="005A28FD" w:rsidRDefault="00145211" w:rsidP="005A28FD">
      <w:ins w:id="83" w:author="Klemperer, Elias" w:date="2024-05-30T11:27:00Z">
        <w:r>
          <w:t>Limitations include that l</w:t>
        </w:r>
      </w:ins>
      <w:del w:id="84" w:author="Klemperer, Elias" w:date="2024-05-30T11:27:00Z">
        <w:r w:rsidR="005A28FD" w:rsidRPr="00670691" w:rsidDel="00145211">
          <w:delText>L</w:delText>
        </w:r>
      </w:del>
      <w:r w:rsidR="005A28FD" w:rsidRPr="00670691">
        <w:t>atent classes were developed based on self-reported CPD.</w:t>
      </w:r>
      <w:r w:rsidR="0025306B">
        <w:t xml:space="preserve"> Although</w:t>
      </w:r>
      <w:r w:rsidR="005A28FD" w:rsidRPr="00670691">
        <w:t xml:space="preserve"> </w:t>
      </w:r>
      <w:ins w:id="85" w:author="Klemperer, Elias" w:date="2024-05-30T11:27:00Z">
        <w:r>
          <w:t>i</w:t>
        </w:r>
      </w:ins>
      <w:del w:id="86" w:author="Klemperer, Elias" w:date="2024-05-30T11:27:00Z">
        <w:r w:rsidR="00A61909" w:rsidRPr="00670691" w:rsidDel="00145211">
          <w:delText>I</w:delText>
        </w:r>
      </w:del>
      <w:r w:rsidR="00A61909" w:rsidRPr="00670691">
        <w:t>t</w:t>
      </w:r>
      <w:r w:rsidR="005A28FD" w:rsidRPr="00670691">
        <w:t xml:space="preserve"> is possible that participants inaccurately reported their CPD,</w:t>
      </w:r>
      <w:r w:rsidR="0097294D">
        <w:t xml:space="preserve"> </w:t>
      </w:r>
      <w:r w:rsidR="00A61909" w:rsidRPr="00670691">
        <w:t>it</w:t>
      </w:r>
      <w:r w:rsidR="005A28FD" w:rsidRPr="00670691">
        <w:t xml:space="preserve"> </w:t>
      </w:r>
      <w:r w:rsidR="00A61909" w:rsidRPr="00670691">
        <w:t>was</w:t>
      </w:r>
      <w:r w:rsidR="005A28FD" w:rsidRPr="00670691">
        <w:t xml:space="preserve"> not possible to biochemically confirm CPD using CO. </w:t>
      </w:r>
      <w:r w:rsidR="00763661">
        <w:t>Those who reduce t</w:t>
      </w:r>
      <w:r w:rsidR="005A28FD" w:rsidRPr="00670691">
        <w:t>heir CPD</w:t>
      </w:r>
      <w:r w:rsidR="00763661">
        <w:t xml:space="preserve"> </w:t>
      </w:r>
      <w:r w:rsidR="005A28FD" w:rsidRPr="00670691">
        <w:t>may inhale their remaining cigarettes more deeply, which could mean that the CO reading does not decrease in-line with the reduction in CPD</w:t>
      </w:r>
      <w:r w:rsidR="00FD0003" w:rsidRPr="00670691">
        <w:t xml:space="preserve"> </w:t>
      </w:r>
      <w:r w:rsidR="00FD0003" w:rsidRPr="00670691">
        <w:fldChar w:fldCharType="begin"/>
      </w:r>
      <w:r w:rsidR="008F4486">
        <w:instrText xml:space="preserve"> ADDIN ZOTERO_ITEM CSL_CITATION {"citationID":"oV9tC9yu","properties":{"formattedCitation":"\\super 41\\nosupersub{}","plainCitation":"41","noteIndex":0},"citationItems":[{"id":434,"uris":["http://zotero.org/users/10331382/items/8WHIKE6X"],"itemData":{"id":434,"type":"article-journal","container-title":"Addiction","DOI":"10.1111/j.1360-0443.2005.01174.x","ISSN":"09652140,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rsidRPr="00670691">
        <w:fldChar w:fldCharType="separate"/>
      </w:r>
      <w:r w:rsidR="008F4486" w:rsidRPr="008F4486">
        <w:rPr>
          <w:rFonts w:ascii="Calibri" w:cs="Calibri"/>
          <w:kern w:val="0"/>
          <w:vertAlign w:val="superscript"/>
        </w:rPr>
        <w:t>41</w:t>
      </w:r>
      <w:r w:rsidR="00FD0003" w:rsidRPr="00670691">
        <w:fldChar w:fldCharType="end"/>
      </w:r>
      <w:r w:rsidR="005A28FD" w:rsidRPr="00670691">
        <w:t xml:space="preserve">. Furthermore, CO </w:t>
      </w:r>
      <w:r w:rsidR="00000D80">
        <w:t xml:space="preserve">readings are </w:t>
      </w:r>
      <w:r w:rsidR="005A28FD" w:rsidRPr="00670691">
        <w:t>affected by the recency of smoking</w:t>
      </w:r>
      <w:r w:rsidR="00926C96" w:rsidRPr="00670691">
        <w:t xml:space="preserve"> </w:t>
      </w:r>
      <w:r w:rsidR="00926C96" w:rsidRPr="00670691">
        <w:fldChar w:fldCharType="begin"/>
      </w:r>
      <w:r w:rsidR="008F4486">
        <w:instrText xml:space="preserve"> ADDIN ZOTERO_ITEM CSL_CITATION {"citationID":"HpLLsZmB","properties":{"formattedCitation":"\\super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rsidRPr="00670691">
        <w:fldChar w:fldCharType="separate"/>
      </w:r>
      <w:r w:rsidR="008F4486" w:rsidRPr="008F4486">
        <w:rPr>
          <w:rFonts w:ascii="Calibri" w:cs="Calibri"/>
          <w:kern w:val="0"/>
          <w:vertAlign w:val="superscript"/>
        </w:rPr>
        <w:t>25</w:t>
      </w:r>
      <w:r w:rsidR="00926C96" w:rsidRPr="00670691">
        <w:fldChar w:fldCharType="end"/>
      </w:r>
      <w:r w:rsidR="005A28FD" w:rsidRPr="00670691">
        <w:t>. Therefore, even if a person has reduced their daily CPD overall this would not be reflected in the CO measurement if they had smoked their remaining cigarettes just before the measure was taken.</w:t>
      </w:r>
      <w:r w:rsidR="003A3C1E">
        <w:t xml:space="preserve"> Finall</w:t>
      </w:r>
      <w:r w:rsidR="00BE7BC1">
        <w:t xml:space="preserve">y, missing </w:t>
      </w:r>
      <w:r w:rsidR="00493D94">
        <w:t>data could confound results</w:t>
      </w:r>
      <w:r w:rsidR="001A01B2">
        <w:t xml:space="preserve">, although </w:t>
      </w:r>
      <w:r w:rsidR="002D4E66">
        <w:t xml:space="preserve">imputation was minimal and applied within relevant groups to minimize </w:t>
      </w:r>
      <w:r w:rsidR="00BB1476">
        <w:t>bias.</w:t>
      </w:r>
    </w:p>
    <w:p w14:paraId="6BDE5D28" w14:textId="7ACAE2B7" w:rsidR="000311E6" w:rsidRDefault="000311E6" w:rsidP="000311E6"/>
    <w:p w14:paraId="5468913F" w14:textId="14CD3114" w:rsidR="00F939F3" w:rsidRDefault="00F939F3" w:rsidP="005C2596">
      <w:pPr>
        <w:pStyle w:val="Heading2"/>
      </w:pPr>
      <w:r>
        <w:t>Conclusion</w:t>
      </w:r>
    </w:p>
    <w:p w14:paraId="1EE08178" w14:textId="77777777" w:rsidR="00F939F3" w:rsidRDefault="00F939F3" w:rsidP="000311E6"/>
    <w:p w14:paraId="3650742F" w14:textId="7FB29205" w:rsidR="000311E6" w:rsidRDefault="00F939F3" w:rsidP="005C2596">
      <w:pPr>
        <w:jc w:val="both"/>
      </w:pPr>
      <w:r>
        <w:t>Our e</w:t>
      </w:r>
      <w:r w:rsidR="000311E6">
        <w:t>xamin</w:t>
      </w:r>
      <w:r>
        <w:t>ation of</w:t>
      </w:r>
      <w:r w:rsidR="000311E6">
        <w:t xml:space="preserve"> latent trajectories in smoking behavior among a sample of </w:t>
      </w:r>
      <w:r w:rsidR="003524B3">
        <w:t xml:space="preserve">people who were </w:t>
      </w:r>
      <w:r w:rsidR="000311E6">
        <w:t xml:space="preserve">not </w:t>
      </w:r>
      <w:r>
        <w:t xml:space="preserve">motivated </w:t>
      </w:r>
      <w:r w:rsidR="000311E6">
        <w:t>to quit</w:t>
      </w:r>
      <w:r w:rsidR="003524B3">
        <w:t xml:space="preserve"> </w:t>
      </w:r>
      <w:r w:rsidR="000311E6">
        <w:t>reveal</w:t>
      </w:r>
      <w:r>
        <w:t>ed</w:t>
      </w:r>
      <w:r w:rsidR="000311E6">
        <w:t xml:space="preserve"> heterogeneity in smoking patterns.</w:t>
      </w:r>
      <w:r>
        <w:t xml:space="preserve"> Specifically, three distinct smoking trajectories were identified, </w:t>
      </w:r>
      <w:r w:rsidR="005551EC">
        <w:t>with one nearly twice as likely as the others to achieve subsequent smoking cessation</w:t>
      </w:r>
      <w:r>
        <w:t xml:space="preserve">. </w:t>
      </w:r>
      <w:r w:rsidR="00300448">
        <w:t>These findings</w:t>
      </w:r>
      <w:r w:rsidR="00BF3442">
        <w:t xml:space="preserve"> establish that smoking reduction by 50% or more</w:t>
      </w:r>
      <w:r w:rsidR="00300448">
        <w:t xml:space="preserve"> is associated with a</w:t>
      </w:r>
      <w:r w:rsidR="00BF3442">
        <w:t xml:space="preserve"> substantially</w:t>
      </w:r>
      <w:r w:rsidR="00300448">
        <w:t xml:space="preserve"> increased likelihood of smoking cessation among people who</w:t>
      </w:r>
      <w:r w:rsidR="00EC0379">
        <w:t xml:space="preserve"> </w:t>
      </w:r>
      <w:r w:rsidR="00300448">
        <w:t>were not ready to quit</w:t>
      </w:r>
      <w:r w:rsidR="00BF3442">
        <w:t xml:space="preserve"> at baseline</w:t>
      </w:r>
      <w:r w:rsidR="00300448">
        <w:t xml:space="preserve"> and demonstrate the importance of reduction during the first two weeks </w:t>
      </w:r>
      <w:r w:rsidR="00BF3442">
        <w:t xml:space="preserve">of </w:t>
      </w:r>
      <w:r w:rsidR="00300448">
        <w:t xml:space="preserve">a smoking intervention. </w:t>
      </w:r>
    </w:p>
    <w:p w14:paraId="322EC6C4" w14:textId="77777777" w:rsidR="00BF3442" w:rsidRDefault="00BF3442" w:rsidP="000311E6"/>
    <w:p w14:paraId="5BD39E6F" w14:textId="77777777" w:rsidR="00E74BE3" w:rsidRDefault="00E74BE3" w:rsidP="000311E6"/>
    <w:p w14:paraId="02E45D10" w14:textId="77777777" w:rsidR="0013118A" w:rsidRDefault="0013118A" w:rsidP="000311E6"/>
    <w:p w14:paraId="0485739B"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356C88F6" w14:textId="2DB49A05" w:rsidR="008431F5" w:rsidRDefault="005D058A" w:rsidP="005D058A">
      <w:pPr>
        <w:pStyle w:val="Heading1"/>
      </w:pPr>
      <w:r>
        <w:lastRenderedPageBreak/>
        <w:t>FUNDING</w:t>
      </w:r>
    </w:p>
    <w:p w14:paraId="1DE81B11" w14:textId="77777777" w:rsidR="00E74BE3" w:rsidRDefault="00E74BE3" w:rsidP="00E74BE3"/>
    <w:p w14:paraId="40D9CA86" w14:textId="78752DDA" w:rsidR="005D058A" w:rsidRPr="00E8418F" w:rsidRDefault="00E74BE3" w:rsidP="005D058A">
      <w:pPr>
        <w:rPr>
          <w:b/>
          <w:bCs/>
        </w:rPr>
      </w:pPr>
      <w:r>
        <w:t xml:space="preserve">This work was supported by </w:t>
      </w:r>
      <w:r w:rsidR="000564C1">
        <w:t>the National Institute on Drug Abuse</w:t>
      </w:r>
      <w:r w:rsidR="001D6D38">
        <w:t xml:space="preserve"> </w:t>
      </w:r>
      <w:r w:rsidR="00EA7C0B">
        <w:t xml:space="preserve">and </w:t>
      </w:r>
      <w:r w:rsidR="00023B24">
        <w:t xml:space="preserve">the National Institute of General Medical Sciences </w:t>
      </w:r>
      <w:r w:rsidR="000564C1">
        <w:t>at the National Institutes of Health</w:t>
      </w:r>
      <w:r w:rsidR="00EA7C0B">
        <w:t xml:space="preserve"> (grant numbers </w:t>
      </w:r>
      <w:r w:rsidR="00023B24" w:rsidRPr="00D5744F">
        <w:rPr>
          <w:rFonts w:cstheme="minorHAnsi"/>
        </w:rPr>
        <w:t>T32DA045593</w:t>
      </w:r>
      <w:r w:rsidR="001D6D38">
        <w:rPr>
          <w:rFonts w:cstheme="minorHAnsi"/>
        </w:rPr>
        <w:t xml:space="preserve"> to AB</w:t>
      </w:r>
      <w:r w:rsidR="001634BC">
        <w:rPr>
          <w:rFonts w:cstheme="minorHAnsi"/>
        </w:rPr>
        <w:t xml:space="preserve">, </w:t>
      </w:r>
      <w:del w:id="87" w:author="Klemperer, Elias" w:date="2024-05-30T11:29:00Z">
        <w:r w:rsidR="00023B24" w:rsidRPr="00AD19C2" w:rsidDel="00145211">
          <w:rPr>
            <w:rFonts w:cstheme="minorHAnsi"/>
            <w:color w:val="000000"/>
            <w:kern w:val="0"/>
          </w:rPr>
          <w:delText>P20GM103644</w:delText>
        </w:r>
        <w:r w:rsidR="001D6D38" w:rsidDel="00145211">
          <w:rPr>
            <w:rFonts w:cstheme="minorHAnsi"/>
            <w:color w:val="000000"/>
            <w:kern w:val="0"/>
          </w:rPr>
          <w:delText xml:space="preserve"> </w:delText>
        </w:r>
      </w:del>
      <w:ins w:id="88" w:author="Klemperer, Elias" w:date="2024-05-30T11:29:00Z">
        <w:r w:rsidR="00145211">
          <w:rPr>
            <w:rFonts w:cstheme="minorHAnsi"/>
            <w:color w:val="000000"/>
            <w:kern w:val="0"/>
          </w:rPr>
          <w:t>P30GM149331</w:t>
        </w:r>
        <w:r w:rsidR="00145211">
          <w:rPr>
            <w:rFonts w:cstheme="minorHAnsi"/>
            <w:color w:val="000000"/>
            <w:kern w:val="0"/>
          </w:rPr>
          <w:t xml:space="preserve"> </w:t>
        </w:r>
      </w:ins>
      <w:r w:rsidR="001D6D38">
        <w:rPr>
          <w:rFonts w:cstheme="minorHAnsi"/>
          <w:color w:val="000000"/>
          <w:kern w:val="0"/>
        </w:rPr>
        <w:t>to EK</w:t>
      </w:r>
      <w:r w:rsidR="00023B24">
        <w:rPr>
          <w:rFonts w:cstheme="minorHAnsi"/>
          <w:color w:val="000000"/>
          <w:kern w:val="0"/>
        </w:rPr>
        <w:t>)</w:t>
      </w:r>
      <w:r w:rsidR="0006562D">
        <w:rPr>
          <w:rFonts w:cstheme="minorHAnsi"/>
          <w:color w:val="000000"/>
          <w:kern w:val="0"/>
        </w:rPr>
        <w:t xml:space="preserve">; </w:t>
      </w:r>
      <w:r w:rsidR="00217F09">
        <w:rPr>
          <w:rFonts w:cstheme="minorHAnsi"/>
          <w:color w:val="000000"/>
          <w:kern w:val="0"/>
        </w:rPr>
        <w:t xml:space="preserve">the Prevention and Population Research Committee </w:t>
      </w:r>
      <w:r w:rsidR="002827B5">
        <w:rPr>
          <w:rFonts w:cstheme="minorHAnsi"/>
          <w:color w:val="000000"/>
          <w:kern w:val="0"/>
        </w:rPr>
        <w:t xml:space="preserve">and </w:t>
      </w:r>
      <w:r w:rsidR="00FB2233">
        <w:rPr>
          <w:rFonts w:cstheme="minorHAnsi"/>
          <w:color w:val="000000"/>
          <w:kern w:val="0"/>
        </w:rPr>
        <w:t>a Population Researcher Postdoctoral Fellowship Award from</w:t>
      </w:r>
      <w:r w:rsidR="00217F09">
        <w:rPr>
          <w:rFonts w:cstheme="minorHAnsi"/>
          <w:color w:val="000000"/>
          <w:kern w:val="0"/>
        </w:rPr>
        <w:t xml:space="preserve"> Cancer Research UK (</w:t>
      </w:r>
      <w:commentRangeStart w:id="89"/>
      <w:del w:id="90" w:author="Nicola Lindson" w:date="2024-05-23T16:50:00Z">
        <w:r w:rsidR="00217F09" w:rsidDel="00C339C8">
          <w:rPr>
            <w:rFonts w:cstheme="minorHAnsi"/>
            <w:color w:val="000000"/>
            <w:kern w:val="0"/>
          </w:rPr>
          <w:delText>grant number</w:delText>
        </w:r>
        <w:r w:rsidR="00FB2233" w:rsidDel="00C339C8">
          <w:rPr>
            <w:rFonts w:cstheme="minorHAnsi"/>
            <w:color w:val="000000"/>
            <w:kern w:val="0"/>
          </w:rPr>
          <w:delText>s</w:delText>
        </w:r>
        <w:r w:rsidR="00217F09" w:rsidDel="00C339C8">
          <w:rPr>
            <w:rFonts w:cstheme="minorHAnsi"/>
            <w:color w:val="000000"/>
            <w:kern w:val="0"/>
          </w:rPr>
          <w:delText xml:space="preserve"> </w:delText>
        </w:r>
        <w:r w:rsidR="00217F09" w:rsidRPr="00AD19C2" w:rsidDel="00C339C8">
          <w:rPr>
            <w:rFonts w:cstheme="minorHAnsi"/>
            <w:color w:val="000000"/>
            <w:kern w:val="0"/>
          </w:rPr>
          <w:delText>PRCPJT-Nov22/100012</w:delText>
        </w:r>
        <w:r w:rsidR="002827B5" w:rsidDel="00C339C8">
          <w:rPr>
            <w:rFonts w:cstheme="minorHAnsi"/>
            <w:color w:val="000000"/>
            <w:kern w:val="0"/>
          </w:rPr>
          <w:delText xml:space="preserve"> to NL,</w:delText>
        </w:r>
        <w:r w:rsidR="009F0FA8" w:rsidDel="00C339C8">
          <w:rPr>
            <w:rFonts w:cstheme="minorHAnsi"/>
            <w:color w:val="000000"/>
            <w:kern w:val="0"/>
          </w:rPr>
          <w:delText xml:space="preserve"> </w:delText>
        </w:r>
      </w:del>
      <w:r w:rsidR="001021D9" w:rsidRPr="00AD19C2">
        <w:rPr>
          <w:rFonts w:cstheme="minorHAnsi"/>
          <w:color w:val="000000"/>
          <w:kern w:val="0"/>
        </w:rPr>
        <w:t>PPRCPJT\100,023</w:t>
      </w:r>
      <w:r w:rsidR="001021D9">
        <w:rPr>
          <w:rFonts w:cstheme="minorHAnsi"/>
          <w:color w:val="000000"/>
          <w:kern w:val="0"/>
        </w:rPr>
        <w:t xml:space="preserve"> to GT, </w:t>
      </w:r>
      <w:r w:rsidR="009F0FA8" w:rsidRPr="00AD19C2">
        <w:rPr>
          <w:rFonts w:cstheme="minorHAnsi"/>
          <w:color w:val="000000"/>
          <w:kern w:val="0"/>
        </w:rPr>
        <w:t>C56067/A21330</w:t>
      </w:r>
      <w:r w:rsidR="009F0FA8">
        <w:rPr>
          <w:rFonts w:cstheme="minorHAnsi"/>
          <w:color w:val="000000"/>
          <w:kern w:val="0"/>
        </w:rPr>
        <w:t xml:space="preserve"> to GT</w:t>
      </w:r>
      <w:r w:rsidR="00217F09">
        <w:rPr>
          <w:rFonts w:cstheme="minorHAnsi"/>
          <w:color w:val="000000"/>
          <w:kern w:val="0"/>
        </w:rPr>
        <w:t>);</w:t>
      </w:r>
      <w:del w:id="91" w:author="Nicola Lindson" w:date="2024-05-23T16:50:00Z">
        <w:r w:rsidR="002827B5" w:rsidDel="00C339C8">
          <w:rPr>
            <w:rFonts w:cstheme="minorHAnsi"/>
            <w:color w:val="000000"/>
            <w:kern w:val="0"/>
          </w:rPr>
          <w:delText xml:space="preserve"> the University of Oxford</w:delText>
        </w:r>
        <w:r w:rsidR="001021D9" w:rsidDel="00C339C8">
          <w:rPr>
            <w:rFonts w:cstheme="minorHAnsi"/>
            <w:color w:val="000000"/>
            <w:kern w:val="0"/>
          </w:rPr>
          <w:delText xml:space="preserve"> (NL)</w:delText>
        </w:r>
        <w:r w:rsidR="009F0FA8" w:rsidDel="00C339C8">
          <w:rPr>
            <w:rFonts w:cstheme="minorHAnsi"/>
            <w:color w:val="000000"/>
            <w:kern w:val="0"/>
          </w:rPr>
          <w:delText>;</w:delText>
        </w:r>
        <w:r w:rsidR="00E8418F" w:rsidDel="00C339C8">
          <w:rPr>
            <w:rFonts w:cstheme="minorHAnsi"/>
            <w:color w:val="000000"/>
            <w:kern w:val="0"/>
          </w:rPr>
          <w:delText xml:space="preserve"> and</w:delText>
        </w:r>
        <w:r w:rsidR="009F0FA8" w:rsidDel="00C339C8">
          <w:rPr>
            <w:rFonts w:cstheme="minorHAnsi"/>
            <w:color w:val="000000"/>
            <w:kern w:val="0"/>
          </w:rPr>
          <w:delText xml:space="preserve"> National Health Service</w:delText>
        </w:r>
        <w:r w:rsidR="001021D9" w:rsidDel="00C339C8">
          <w:rPr>
            <w:rFonts w:cstheme="minorHAnsi"/>
            <w:color w:val="000000"/>
            <w:kern w:val="0"/>
          </w:rPr>
          <w:delText xml:space="preserve"> Greater Manchester Integrated Care (NL)</w:delText>
        </w:r>
      </w:del>
      <w:r w:rsidR="00E8418F">
        <w:rPr>
          <w:rFonts w:cstheme="minorHAnsi"/>
          <w:color w:val="000000"/>
          <w:kern w:val="0"/>
        </w:rPr>
        <w:t>.</w:t>
      </w:r>
      <w:commentRangeEnd w:id="89"/>
      <w:r w:rsidR="00C339C8">
        <w:rPr>
          <w:rStyle w:val="CommentReference"/>
        </w:rPr>
        <w:commentReference w:id="89"/>
      </w:r>
    </w:p>
    <w:p w14:paraId="44DD97C8" w14:textId="77777777" w:rsidR="0093650E" w:rsidRDefault="0093650E" w:rsidP="0093650E"/>
    <w:p w14:paraId="065FCDBD" w14:textId="449ABF41" w:rsidR="00222A0D" w:rsidRDefault="00222A0D" w:rsidP="00222A0D">
      <w:pPr>
        <w:pStyle w:val="Heading1"/>
      </w:pPr>
      <w:del w:id="92" w:author="Anthony Barrows" w:date="2024-05-20T14:59:00Z">
        <w:r w:rsidDel="00924E03">
          <w:delText>DECLARATION OF INTERESTS</w:delText>
        </w:r>
      </w:del>
      <w:ins w:id="93" w:author="Anthony Barrows" w:date="2024-05-20T14:59:00Z">
        <w:r w:rsidR="00924E03">
          <w:t>COMPETING INTERESTS</w:t>
        </w:r>
      </w:ins>
    </w:p>
    <w:p w14:paraId="13AA9B3D" w14:textId="77777777" w:rsidR="00222A0D" w:rsidRPr="00D5744F" w:rsidRDefault="00222A0D" w:rsidP="00222A0D">
      <w:pPr>
        <w:rPr>
          <w:rFonts w:cstheme="minorHAnsi"/>
        </w:rPr>
      </w:pPr>
      <w:r w:rsidRPr="00AD19C2">
        <w:rPr>
          <w:rFonts w:cstheme="minorHAnsi"/>
          <w:color w:val="000000"/>
          <w:kern w:val="0"/>
        </w:rPr>
        <w:t xml:space="preserve">GT works for a scientific consulting company offering statistical services for projects unrelated to this research. The current authors were not involved in the design, conduct, analysis, write-up or dissemination of the original trials, and the funder of these trials (McNeil AB) </w:t>
      </w:r>
      <w:proofErr w:type="gramStart"/>
      <w:r w:rsidRPr="00AD19C2">
        <w:rPr>
          <w:rFonts w:cstheme="minorHAnsi"/>
          <w:color w:val="000000"/>
          <w:kern w:val="0"/>
        </w:rPr>
        <w:t>had no involvement</w:t>
      </w:r>
      <w:proofErr w:type="gramEnd"/>
      <w:r w:rsidRPr="00AD19C2">
        <w:rPr>
          <w:rFonts w:cstheme="minorHAnsi"/>
          <w:color w:val="000000"/>
          <w:kern w:val="0"/>
        </w:rPr>
        <w:t xml:space="preserve"> in the planning, analysis, or interpretation of this secondary analysis.</w:t>
      </w:r>
    </w:p>
    <w:p w14:paraId="04A65DBB" w14:textId="77777777" w:rsidR="00222A0D" w:rsidRPr="00222A0D" w:rsidRDefault="00222A0D" w:rsidP="00222A0D"/>
    <w:p w14:paraId="51BD16A9" w14:textId="10B71298" w:rsidR="00EE2476" w:rsidRDefault="002F64E4" w:rsidP="005C2596">
      <w:pPr>
        <w:pStyle w:val="Heading1"/>
      </w:pPr>
      <w:r>
        <w:t>DATA AVAILA</w:t>
      </w:r>
      <w:r w:rsidR="00EE2476">
        <w:t>BILITY</w:t>
      </w:r>
    </w:p>
    <w:p w14:paraId="4216A05F" w14:textId="77777777" w:rsidR="00EE2476" w:rsidRPr="005C2596" w:rsidRDefault="00EE2476" w:rsidP="005C2596"/>
    <w:p w14:paraId="480A20E2" w14:textId="6B83BA91" w:rsidR="008431F5" w:rsidRPr="000311E6" w:rsidRDefault="00EE2476" w:rsidP="003931B1">
      <w:pPr>
        <w:jc w:val="both"/>
      </w:pPr>
      <w:r>
        <w:t xml:space="preserve">Analytical code is available at </w:t>
      </w:r>
      <w:hyperlink r:id="rId15" w:history="1">
        <w:r w:rsidRPr="00E956DF">
          <w:rPr>
            <w:rStyle w:val="Hyperlink"/>
            <w:rFonts w:ascii="Calibri" w:cs="Calibri"/>
          </w:rPr>
          <w:t>https://github.com/ajbarrows/mcneil-lca</w:t>
        </w:r>
      </w:hyperlink>
      <w:r>
        <w:t xml:space="preserve">. </w:t>
      </w:r>
      <w:r w:rsidR="006A1284">
        <w:t xml:space="preserve">Data are </w:t>
      </w:r>
      <w:r w:rsidR="00FA49FB">
        <w:t>available from the corresponding author upon request.</w:t>
      </w:r>
      <w:r w:rsidR="0093650E">
        <w:br w:type="page"/>
      </w:r>
    </w:p>
    <w:p w14:paraId="50C03EAF" w14:textId="098BF78F" w:rsidR="00D41AEE" w:rsidRPr="00D41AEE" w:rsidRDefault="00D41AEE" w:rsidP="00D41AEE">
      <w:pPr>
        <w:pStyle w:val="Heading1"/>
      </w:pPr>
      <w:r>
        <w:lastRenderedPageBreak/>
        <w:t>REFERENCES</w:t>
      </w:r>
    </w:p>
    <w:p w14:paraId="057FA972" w14:textId="77777777" w:rsidR="00B972A9" w:rsidRDefault="00B972A9" w:rsidP="00B972A9"/>
    <w:p w14:paraId="2ED936AE" w14:textId="77777777" w:rsidR="0088248C" w:rsidRPr="0088248C" w:rsidRDefault="00A12364" w:rsidP="0088248C">
      <w:pPr>
        <w:pStyle w:val="Bibliography"/>
        <w:rPr>
          <w:rFonts w:ascii="Calibri" w:cs="Calibri"/>
        </w:rPr>
      </w:pPr>
      <w:r>
        <w:fldChar w:fldCharType="begin"/>
      </w:r>
      <w:r w:rsidR="00CE4F6E">
        <w:instrText xml:space="preserve"> ADDIN ZOTERO_BIBL {"uncited":[],"omitted":[],"custom":[]} CSL_BIBLIOGRAPHY </w:instrText>
      </w:r>
      <w:r>
        <w:fldChar w:fldCharType="separate"/>
      </w:r>
      <w:r w:rsidR="0088248C" w:rsidRPr="0088248C">
        <w:rPr>
          <w:rFonts w:ascii="Calibri" w:cs="Calibri"/>
        </w:rPr>
        <w:t>1.</w:t>
      </w:r>
      <w:r w:rsidR="0088248C" w:rsidRPr="0088248C">
        <w:rPr>
          <w:rFonts w:ascii="Calibri" w:cs="Calibri"/>
        </w:rPr>
        <w:tab/>
        <w:t>World Health Organization. WHO report on the global tobacco epidemic, 2011: warning about the dangers of tobacco. Published online 2011. Accessed January 20, 2023. https://apps.who.int/iris/handle/10665/44616</w:t>
      </w:r>
    </w:p>
    <w:p w14:paraId="5E13856E" w14:textId="77777777" w:rsidR="0088248C" w:rsidRPr="0088248C" w:rsidRDefault="0088248C" w:rsidP="0088248C">
      <w:pPr>
        <w:pStyle w:val="Bibliography"/>
        <w:rPr>
          <w:rFonts w:ascii="Calibri" w:cs="Calibri"/>
        </w:rPr>
      </w:pPr>
      <w:r w:rsidRPr="0088248C">
        <w:rPr>
          <w:rFonts w:ascii="Calibri" w:cs="Calibri"/>
        </w:rPr>
        <w:t>2.</w:t>
      </w:r>
      <w:r w:rsidRPr="0088248C">
        <w:rPr>
          <w:rFonts w:ascii="Calibri" w:cs="Calibri"/>
        </w:rPr>
        <w:tab/>
        <w:t xml:space="preserve">Goodchild M, Nargis N, Tursan d’Espaignet E. Global economic cost of smoking-attributable diseases. </w:t>
      </w:r>
      <w:r w:rsidRPr="0088248C">
        <w:rPr>
          <w:rFonts w:ascii="Calibri" w:cs="Calibri"/>
          <w:i/>
          <w:iCs/>
        </w:rPr>
        <w:t>Tob Control</w:t>
      </w:r>
      <w:r w:rsidRPr="0088248C">
        <w:rPr>
          <w:rFonts w:ascii="Calibri" w:cs="Calibri"/>
        </w:rPr>
        <w:t>. 2018;27(1):58-64. doi:10.1136/tobaccocontrol-2016-053305</w:t>
      </w:r>
    </w:p>
    <w:p w14:paraId="2DF2AD18" w14:textId="77777777" w:rsidR="0088248C" w:rsidRPr="0088248C" w:rsidRDefault="0088248C" w:rsidP="0088248C">
      <w:pPr>
        <w:pStyle w:val="Bibliography"/>
        <w:rPr>
          <w:rFonts w:ascii="Calibri" w:cs="Calibri"/>
        </w:rPr>
      </w:pPr>
      <w:r w:rsidRPr="0088248C">
        <w:rPr>
          <w:rFonts w:ascii="Calibri" w:cs="Calibri"/>
        </w:rPr>
        <w:t>3.</w:t>
      </w:r>
      <w:r w:rsidRPr="0088248C">
        <w:rPr>
          <w:rFonts w:ascii="Calibri" w:cs="Calibri"/>
        </w:rPr>
        <w:tab/>
        <w:t xml:space="preserve">Pirie K, Peto R, Reeves GK, Green J, Beral V. The 21st century hazards of smoking and benefits of stopping: a prospective study of one million women in the UK. </w:t>
      </w:r>
      <w:r w:rsidRPr="0088248C">
        <w:rPr>
          <w:rFonts w:ascii="Calibri" w:cs="Calibri"/>
          <w:i/>
          <w:iCs/>
        </w:rPr>
        <w:t>The Lancet</w:t>
      </w:r>
      <w:r w:rsidRPr="0088248C">
        <w:rPr>
          <w:rFonts w:ascii="Calibri" w:cs="Calibri"/>
        </w:rPr>
        <w:t>. 2013;381(9861):133-141. doi:10.1016/S0140-6736(12)61720-6</w:t>
      </w:r>
    </w:p>
    <w:p w14:paraId="51E74D48" w14:textId="77777777" w:rsidR="0088248C" w:rsidRPr="0088248C" w:rsidRDefault="0088248C" w:rsidP="0088248C">
      <w:pPr>
        <w:pStyle w:val="Bibliography"/>
        <w:rPr>
          <w:rFonts w:ascii="Calibri" w:cs="Calibri"/>
        </w:rPr>
      </w:pPr>
      <w:r w:rsidRPr="0088248C">
        <w:rPr>
          <w:rFonts w:ascii="Calibri" w:cs="Calibri"/>
        </w:rPr>
        <w:t>4.</w:t>
      </w:r>
      <w:r w:rsidRPr="0088248C">
        <w:rPr>
          <w:rFonts w:ascii="Calibri" w:cs="Calibri"/>
        </w:rPr>
        <w:tab/>
        <w:t xml:space="preserve">NICE. </w:t>
      </w:r>
      <w:r w:rsidRPr="0088248C">
        <w:rPr>
          <w:rFonts w:ascii="Calibri" w:cs="Calibri"/>
          <w:i/>
          <w:iCs/>
        </w:rPr>
        <w:t>National Institute for Clinical Excellence (NICE). Smoking: Harm Reduction Public Health Guideline [PH45]</w:t>
      </w:r>
      <w:r w:rsidRPr="0088248C">
        <w:rPr>
          <w:rFonts w:ascii="Calibri" w:cs="Calibri"/>
        </w:rPr>
        <w:t>.; 2013. https://www.nice.org.uk/guidance/ph45</w:t>
      </w:r>
    </w:p>
    <w:p w14:paraId="318C9BA6" w14:textId="77777777" w:rsidR="0088248C" w:rsidRPr="0088248C" w:rsidRDefault="0088248C" w:rsidP="0088248C">
      <w:pPr>
        <w:pStyle w:val="Bibliography"/>
        <w:rPr>
          <w:rFonts w:ascii="Calibri" w:cs="Calibri"/>
        </w:rPr>
      </w:pPr>
      <w:r w:rsidRPr="0088248C">
        <w:rPr>
          <w:rFonts w:ascii="Calibri" w:cs="Calibri"/>
        </w:rPr>
        <w:t>5.</w:t>
      </w:r>
      <w:r w:rsidRPr="0088248C">
        <w:rPr>
          <w:rFonts w:ascii="Calibri" w:cs="Calibri"/>
        </w:rPr>
        <w:tab/>
      </w:r>
      <w:r w:rsidRPr="0088248C">
        <w:rPr>
          <w:rFonts w:ascii="Calibri" w:cs="Calibri"/>
          <w:i/>
          <w:iCs/>
        </w:rPr>
        <w:t>European Network for Smoking and Tobacco Prevention. Guidelines for Treating Tobacco Dependence</w:t>
      </w:r>
      <w:r w:rsidRPr="0088248C">
        <w:rPr>
          <w:rFonts w:ascii="Calibri" w:cs="Calibri"/>
        </w:rPr>
        <w:t>.; 2018.</w:t>
      </w:r>
    </w:p>
    <w:p w14:paraId="7A3BF6A2" w14:textId="77777777" w:rsidR="0088248C" w:rsidRPr="0088248C" w:rsidRDefault="0088248C" w:rsidP="0088248C">
      <w:pPr>
        <w:pStyle w:val="Bibliography"/>
        <w:rPr>
          <w:rFonts w:ascii="Calibri" w:cs="Calibri"/>
        </w:rPr>
      </w:pPr>
      <w:r w:rsidRPr="0088248C">
        <w:rPr>
          <w:rFonts w:ascii="Calibri" w:cs="Calibri"/>
        </w:rPr>
        <w:t>6.</w:t>
      </w:r>
      <w:r w:rsidRPr="0088248C">
        <w:rPr>
          <w:rFonts w:ascii="Calibri" w:cs="Calibri"/>
        </w:rPr>
        <w:tab/>
        <w:t xml:space="preserve">Medicine and Healthcare Products Regulatory Agency Committee. </w:t>
      </w:r>
      <w:r w:rsidRPr="0088248C">
        <w:rPr>
          <w:rFonts w:ascii="Calibri" w:cs="Calibri"/>
          <w:i/>
          <w:iCs/>
        </w:rPr>
        <w:t>Report of the Committee on Safety of Medicines Working Group on Nicotine Replacement Therapy</w:t>
      </w:r>
      <w:r w:rsidRPr="0088248C">
        <w:rPr>
          <w:rFonts w:ascii="Calibri" w:cs="Calibri"/>
        </w:rPr>
        <w:t>.; 2005.</w:t>
      </w:r>
    </w:p>
    <w:p w14:paraId="6971A20E" w14:textId="77777777" w:rsidR="0088248C" w:rsidRPr="0088248C" w:rsidRDefault="0088248C" w:rsidP="0088248C">
      <w:pPr>
        <w:pStyle w:val="Bibliography"/>
        <w:rPr>
          <w:rFonts w:ascii="Calibri" w:cs="Calibri"/>
        </w:rPr>
      </w:pPr>
      <w:r w:rsidRPr="0088248C">
        <w:rPr>
          <w:rFonts w:ascii="Calibri" w:cs="Calibri"/>
        </w:rPr>
        <w:t>7.</w:t>
      </w:r>
      <w:r w:rsidRPr="0088248C">
        <w:rPr>
          <w:rFonts w:ascii="Calibri" w:cs="Calibri"/>
        </w:rPr>
        <w:tab/>
        <w:t xml:space="preserve">Fucito LM, Bars MP, Forray A, et al. Addressing the Evidence for FDA Nicotine Replacement Therapy Label Changes: A Policy Statement of the Association for the Treatment of Tobacco Use and Dependence and the Society for Research on Nicotine and Tobacco. </w:t>
      </w:r>
      <w:r w:rsidRPr="0088248C">
        <w:rPr>
          <w:rFonts w:ascii="Calibri" w:cs="Calibri"/>
          <w:i/>
          <w:iCs/>
        </w:rPr>
        <w:t>Nicotine Tob Res</w:t>
      </w:r>
      <w:r w:rsidRPr="0088248C">
        <w:rPr>
          <w:rFonts w:ascii="Calibri" w:cs="Calibri"/>
        </w:rPr>
        <w:t>. 2014;16(7):909-914. doi:10.1093/ntr/ntu087</w:t>
      </w:r>
    </w:p>
    <w:p w14:paraId="4762E101" w14:textId="77777777" w:rsidR="0088248C" w:rsidRPr="0088248C" w:rsidRDefault="0088248C" w:rsidP="0088248C">
      <w:pPr>
        <w:pStyle w:val="Bibliography"/>
        <w:rPr>
          <w:rFonts w:ascii="Calibri" w:cs="Calibri"/>
        </w:rPr>
      </w:pPr>
      <w:r w:rsidRPr="0088248C">
        <w:rPr>
          <w:rFonts w:ascii="Calibri" w:cs="Calibri"/>
        </w:rPr>
        <w:t>8.</w:t>
      </w:r>
      <w:r w:rsidRPr="0088248C">
        <w:rPr>
          <w:rFonts w:ascii="Calibri" w:cs="Calibri"/>
        </w:rPr>
        <w:tab/>
        <w:t xml:space="preserve">Pisinger C, Godtfredsen NS. Is there a health benefit of reduced tobacco consumption? A systematic review. </w:t>
      </w:r>
      <w:r w:rsidRPr="0088248C">
        <w:rPr>
          <w:rFonts w:ascii="Calibri" w:cs="Calibri"/>
          <w:i/>
          <w:iCs/>
        </w:rPr>
        <w:t>Nicotine Tob Res</w:t>
      </w:r>
      <w:r w:rsidRPr="0088248C">
        <w:rPr>
          <w:rFonts w:ascii="Calibri" w:cs="Calibri"/>
        </w:rPr>
        <w:t>. 2007;9(6):631-646. doi:10.1080/14622200701365327</w:t>
      </w:r>
    </w:p>
    <w:p w14:paraId="375ECF1C" w14:textId="77777777" w:rsidR="0088248C" w:rsidRPr="0088248C" w:rsidRDefault="0088248C" w:rsidP="0088248C">
      <w:pPr>
        <w:pStyle w:val="Bibliography"/>
        <w:rPr>
          <w:rFonts w:ascii="Calibri" w:cs="Calibri"/>
        </w:rPr>
      </w:pPr>
      <w:r w:rsidRPr="0088248C">
        <w:rPr>
          <w:rFonts w:ascii="Calibri" w:cs="Calibri"/>
        </w:rPr>
        <w:t>9.</w:t>
      </w:r>
      <w:r w:rsidRPr="0088248C">
        <w:rPr>
          <w:rFonts w:ascii="Calibri" w:cs="Calibri"/>
        </w:rPr>
        <w:tab/>
        <w:t xml:space="preserve">Lindson N, Klemperer E, Hong B, Ordóñez-Mena JM, Aveyard P. Smoking reduction interventions for smoking cessation. Cochrane Tobacco Addiction Group, ed. </w:t>
      </w:r>
      <w:r w:rsidRPr="0088248C">
        <w:rPr>
          <w:rFonts w:ascii="Calibri" w:cs="Calibri"/>
          <w:i/>
          <w:iCs/>
        </w:rPr>
        <w:t>Cochrane Database Syst Rev</w:t>
      </w:r>
      <w:r w:rsidRPr="0088248C">
        <w:rPr>
          <w:rFonts w:ascii="Calibri" w:cs="Calibri"/>
        </w:rPr>
        <w:t>. 2019;2019(9). doi:10.1002/14651858.CD013183.pub2</w:t>
      </w:r>
    </w:p>
    <w:p w14:paraId="4B3C46A7" w14:textId="77777777" w:rsidR="0088248C" w:rsidRPr="0088248C" w:rsidRDefault="0088248C" w:rsidP="0088248C">
      <w:pPr>
        <w:pStyle w:val="Bibliography"/>
        <w:rPr>
          <w:rFonts w:ascii="Calibri" w:cs="Calibri"/>
        </w:rPr>
      </w:pPr>
      <w:r w:rsidRPr="0088248C">
        <w:rPr>
          <w:rFonts w:ascii="Calibri" w:cs="Calibri"/>
        </w:rPr>
        <w:t>10.</w:t>
      </w:r>
      <w:r w:rsidRPr="0088248C">
        <w:rPr>
          <w:rFonts w:ascii="Calibri" w:cs="Calibri"/>
        </w:rPr>
        <w:tab/>
        <w:t xml:space="preserve">Beard E, Vangeli E, Michie S, West R. The Use of Nicotine Replacement Therapy for Smoking Reduction and Temporary Abstinence: An Interview Study. </w:t>
      </w:r>
      <w:r w:rsidRPr="0088248C">
        <w:rPr>
          <w:rFonts w:ascii="Calibri" w:cs="Calibri"/>
          <w:i/>
          <w:iCs/>
        </w:rPr>
        <w:t>Nicotine Tob Res</w:t>
      </w:r>
      <w:r w:rsidRPr="0088248C">
        <w:rPr>
          <w:rFonts w:ascii="Calibri" w:cs="Calibri"/>
        </w:rPr>
        <w:t>. 2012;14(7):849-856. doi:10.1093/ntr/ntr297</w:t>
      </w:r>
    </w:p>
    <w:p w14:paraId="626F5A92" w14:textId="77777777" w:rsidR="0088248C" w:rsidRPr="0088248C" w:rsidRDefault="0088248C" w:rsidP="0088248C">
      <w:pPr>
        <w:pStyle w:val="Bibliography"/>
        <w:rPr>
          <w:rFonts w:ascii="Calibri" w:cs="Calibri"/>
        </w:rPr>
      </w:pPr>
      <w:r w:rsidRPr="0088248C">
        <w:rPr>
          <w:rFonts w:ascii="Calibri" w:cs="Calibri"/>
        </w:rPr>
        <w:t>11.</w:t>
      </w:r>
      <w:r w:rsidRPr="0088248C">
        <w:rPr>
          <w:rFonts w:ascii="Calibri" w:cs="Calibri"/>
        </w:rPr>
        <w:tab/>
        <w:t xml:space="preserve">Shiffman S, Hughes J, Ferguson S, Pillitteri J, Gitchell J, Burton S. Smokers’ interest in using nicotine replacement to aid smoking reduction. </w:t>
      </w:r>
      <w:r w:rsidRPr="0088248C">
        <w:rPr>
          <w:rFonts w:ascii="Calibri" w:cs="Calibri"/>
          <w:i/>
          <w:iCs/>
        </w:rPr>
        <w:t>Nicotine Tob Res</w:t>
      </w:r>
      <w:r w:rsidRPr="0088248C">
        <w:rPr>
          <w:rFonts w:ascii="Calibri" w:cs="Calibri"/>
        </w:rPr>
        <w:t>. 2007;9(11):1177-1182. doi:10.1080/14622200701648441</w:t>
      </w:r>
    </w:p>
    <w:p w14:paraId="64F26E13" w14:textId="77777777" w:rsidR="0088248C" w:rsidRPr="0088248C" w:rsidRDefault="0088248C" w:rsidP="0088248C">
      <w:pPr>
        <w:pStyle w:val="Bibliography"/>
        <w:rPr>
          <w:rFonts w:ascii="Calibri" w:cs="Calibri"/>
        </w:rPr>
      </w:pPr>
      <w:r w:rsidRPr="0088248C">
        <w:rPr>
          <w:rFonts w:ascii="Calibri" w:cs="Calibri"/>
        </w:rPr>
        <w:t>12.</w:t>
      </w:r>
      <w:r w:rsidRPr="0088248C">
        <w:rPr>
          <w:rFonts w:ascii="Calibri" w:cs="Calibri"/>
        </w:rPr>
        <w:tab/>
        <w:t xml:space="preserve">Schmidt L, Reidmohr A, Harwell TS, Helgerson SD. Prevalence and Reasons for Initiating Use of Electronic Cigarettes Among Adults in Montana, 2013. </w:t>
      </w:r>
      <w:r w:rsidRPr="0088248C">
        <w:rPr>
          <w:rFonts w:ascii="Calibri" w:cs="Calibri"/>
          <w:i/>
          <w:iCs/>
        </w:rPr>
        <w:t>Prev Chronic Dis</w:t>
      </w:r>
      <w:r w:rsidRPr="0088248C">
        <w:rPr>
          <w:rFonts w:ascii="Calibri" w:cs="Calibri"/>
        </w:rPr>
        <w:t>. 2014;11:140283. doi:10.5888/pcd11.140283</w:t>
      </w:r>
    </w:p>
    <w:p w14:paraId="4375C357" w14:textId="77777777" w:rsidR="0088248C" w:rsidRPr="0088248C" w:rsidRDefault="0088248C" w:rsidP="0088248C">
      <w:pPr>
        <w:pStyle w:val="Bibliography"/>
        <w:rPr>
          <w:rFonts w:ascii="Calibri" w:cs="Calibri"/>
        </w:rPr>
      </w:pPr>
      <w:r w:rsidRPr="0088248C">
        <w:rPr>
          <w:rFonts w:ascii="Calibri" w:cs="Calibri"/>
        </w:rPr>
        <w:lastRenderedPageBreak/>
        <w:t>13.</w:t>
      </w:r>
      <w:r w:rsidRPr="0088248C">
        <w:rPr>
          <w:rFonts w:ascii="Calibri" w:cs="Calibri"/>
        </w:rPr>
        <w:tab/>
        <w:t xml:space="preserve">Hughes J R. Smokers who choose to quit gradually versus abruptly. </w:t>
      </w:r>
      <w:r w:rsidRPr="0088248C">
        <w:rPr>
          <w:rFonts w:ascii="Calibri" w:cs="Calibri"/>
          <w:i/>
          <w:iCs/>
        </w:rPr>
        <w:t>Addiction</w:t>
      </w:r>
      <w:r w:rsidRPr="0088248C">
        <w:rPr>
          <w:rFonts w:ascii="Calibri" w:cs="Calibri"/>
        </w:rPr>
        <w:t>. 2007;102(8):1326-1327. doi:10.1111/j.1360-0443.2007.01948.x</w:t>
      </w:r>
    </w:p>
    <w:p w14:paraId="17D3C4CA" w14:textId="77777777" w:rsidR="0088248C" w:rsidRPr="0088248C" w:rsidRDefault="0088248C" w:rsidP="0088248C">
      <w:pPr>
        <w:pStyle w:val="Bibliography"/>
        <w:rPr>
          <w:rFonts w:ascii="Calibri" w:cs="Calibri"/>
        </w:rPr>
      </w:pPr>
      <w:r w:rsidRPr="0088248C">
        <w:rPr>
          <w:rFonts w:ascii="Calibri" w:cs="Calibri"/>
        </w:rPr>
        <w:t>14.</w:t>
      </w:r>
      <w:r w:rsidRPr="0088248C">
        <w:rPr>
          <w:rFonts w:ascii="Calibri" w:cs="Calibri"/>
        </w:rPr>
        <w:tab/>
        <w:t xml:space="preserve">Lindson N, Michie S, Aveyard P. Exploratory Analyses of the Popularity and Efficacy of Four Behavioral Methods of Gradual Smoking Cessation. </w:t>
      </w:r>
      <w:r w:rsidRPr="0088248C">
        <w:rPr>
          <w:rFonts w:ascii="Calibri" w:cs="Calibri"/>
          <w:i/>
          <w:iCs/>
        </w:rPr>
        <w:t>Nicotine Tob Res</w:t>
      </w:r>
      <w:r w:rsidRPr="0088248C">
        <w:rPr>
          <w:rFonts w:ascii="Calibri" w:cs="Calibri"/>
        </w:rPr>
        <w:t>. 2020;22(12):2257-2261. doi:10.1093/ntr/ntaa123</w:t>
      </w:r>
    </w:p>
    <w:p w14:paraId="3231273D" w14:textId="77777777" w:rsidR="0088248C" w:rsidRPr="0088248C" w:rsidRDefault="0088248C" w:rsidP="0088248C">
      <w:pPr>
        <w:pStyle w:val="Bibliography"/>
        <w:rPr>
          <w:rFonts w:ascii="Calibri" w:cs="Calibri"/>
        </w:rPr>
      </w:pPr>
      <w:r w:rsidRPr="0088248C">
        <w:rPr>
          <w:rFonts w:ascii="Calibri" w:cs="Calibri"/>
        </w:rPr>
        <w:t>15.</w:t>
      </w:r>
      <w:r w:rsidRPr="0088248C">
        <w:rPr>
          <w:rFonts w:ascii="Calibri" w:cs="Calibri"/>
        </w:rPr>
        <w:tab/>
        <w:t xml:space="preserve">Cinciripini PM, Lapitsky L, Seay S, Wallfisch A, Kitchens K, Van Vunakis H. The effects of smoking schedules on cessation outcome: Can we improve on common methods of gradual and abrupt nicotine withdrawal? </w:t>
      </w:r>
      <w:r w:rsidRPr="0088248C">
        <w:rPr>
          <w:rFonts w:ascii="Calibri" w:cs="Calibri"/>
          <w:i/>
          <w:iCs/>
        </w:rPr>
        <w:t>J Consult Clin Psychol</w:t>
      </w:r>
      <w:r w:rsidRPr="0088248C">
        <w:rPr>
          <w:rFonts w:ascii="Calibri" w:cs="Calibri"/>
        </w:rPr>
        <w:t>. 1995;63(3):388-399. doi:10.1037/0022-006X.63.3.388</w:t>
      </w:r>
    </w:p>
    <w:p w14:paraId="22BB2F4C" w14:textId="77777777" w:rsidR="0088248C" w:rsidRPr="0088248C" w:rsidRDefault="0088248C" w:rsidP="0088248C">
      <w:pPr>
        <w:pStyle w:val="Bibliography"/>
        <w:rPr>
          <w:rFonts w:ascii="Calibri" w:cs="Calibri"/>
        </w:rPr>
      </w:pPr>
      <w:r w:rsidRPr="0088248C">
        <w:rPr>
          <w:rFonts w:ascii="Calibri" w:cs="Calibri"/>
        </w:rPr>
        <w:t>16.</w:t>
      </w:r>
      <w:r w:rsidRPr="0088248C">
        <w:rPr>
          <w:rFonts w:ascii="Calibri" w:cs="Calibri"/>
        </w:rPr>
        <w:tab/>
        <w:t xml:space="preserve">Brockway BS, Kleinmann G, Edleson J, Gruenewald K. Non-aversive procedures and their effect on cigarette smoking. </w:t>
      </w:r>
      <w:r w:rsidRPr="0088248C">
        <w:rPr>
          <w:rFonts w:ascii="Calibri" w:cs="Calibri"/>
          <w:i/>
          <w:iCs/>
        </w:rPr>
        <w:t>Addict Behav</w:t>
      </w:r>
      <w:r w:rsidRPr="0088248C">
        <w:rPr>
          <w:rFonts w:ascii="Calibri" w:cs="Calibri"/>
        </w:rPr>
        <w:t>. 1977;2(2-3):121-128. doi:10.1016/0306-4603(77)90029-6</w:t>
      </w:r>
    </w:p>
    <w:p w14:paraId="02122BD0" w14:textId="77777777" w:rsidR="0088248C" w:rsidRPr="0088248C" w:rsidRDefault="0088248C" w:rsidP="0088248C">
      <w:pPr>
        <w:pStyle w:val="Bibliography"/>
        <w:rPr>
          <w:rFonts w:ascii="Calibri" w:cs="Calibri"/>
        </w:rPr>
      </w:pPr>
      <w:r w:rsidRPr="0088248C">
        <w:rPr>
          <w:rFonts w:ascii="Calibri" w:cs="Calibri"/>
        </w:rPr>
        <w:t>17.</w:t>
      </w:r>
      <w:r w:rsidRPr="0088248C">
        <w:rPr>
          <w:rFonts w:ascii="Calibri" w:cs="Calibri"/>
        </w:rPr>
        <w:tab/>
        <w:t xml:space="preserve">Haustein K. A double-blind, randomized, placebo-controlled multicentre trial of a nicotine chewing gum in smoking reduction. </w:t>
      </w:r>
      <w:r w:rsidRPr="0088248C">
        <w:rPr>
          <w:rFonts w:ascii="Calibri" w:cs="Calibri"/>
          <w:i/>
          <w:iCs/>
        </w:rPr>
        <w:t>Study ID 980-CHC-9021-0013 Unpubl Data</w:t>
      </w:r>
      <w:r w:rsidRPr="0088248C">
        <w:rPr>
          <w:rFonts w:ascii="Calibri" w:cs="Calibri"/>
        </w:rPr>
        <w:t>. Published online 2001.</w:t>
      </w:r>
    </w:p>
    <w:p w14:paraId="0E277CB1" w14:textId="77777777" w:rsidR="0088248C" w:rsidRPr="0088248C" w:rsidRDefault="0088248C" w:rsidP="0088248C">
      <w:pPr>
        <w:pStyle w:val="Bibliography"/>
        <w:rPr>
          <w:rFonts w:ascii="Calibri" w:cs="Calibri"/>
        </w:rPr>
      </w:pPr>
      <w:r w:rsidRPr="0088248C">
        <w:rPr>
          <w:rFonts w:ascii="Calibri" w:cs="Calibri"/>
        </w:rPr>
        <w:t>18.</w:t>
      </w:r>
      <w:r w:rsidRPr="0088248C">
        <w:rPr>
          <w:rFonts w:ascii="Calibri" w:cs="Calibri"/>
        </w:rPr>
        <w:tab/>
        <w:t xml:space="preserve">Batra A, Klingler K, Landfeldt B, Friederich H, Westin A, Danielsson T. Smoking reduction treatment with 4-mg nicotine gum: A double-blind, randomized, placebo-controlled study. </w:t>
      </w:r>
      <w:r w:rsidRPr="0088248C">
        <w:rPr>
          <w:rFonts w:ascii="Calibri" w:cs="Calibri"/>
          <w:i/>
          <w:iCs/>
        </w:rPr>
        <w:t>Clin Pharmacol Ther</w:t>
      </w:r>
      <w:r w:rsidRPr="0088248C">
        <w:rPr>
          <w:rFonts w:ascii="Calibri" w:cs="Calibri"/>
        </w:rPr>
        <w:t>. 2005;78(6):689-696. doi:10.1016/j.clpt.2005.08.019</w:t>
      </w:r>
    </w:p>
    <w:p w14:paraId="1BE759A3" w14:textId="77777777" w:rsidR="0088248C" w:rsidRPr="0088248C" w:rsidRDefault="0088248C" w:rsidP="0088248C">
      <w:pPr>
        <w:pStyle w:val="Bibliography"/>
        <w:rPr>
          <w:rFonts w:ascii="Calibri" w:cs="Calibri"/>
        </w:rPr>
      </w:pPr>
      <w:r w:rsidRPr="0088248C">
        <w:rPr>
          <w:rFonts w:ascii="Calibri" w:cs="Calibri"/>
        </w:rPr>
        <w:t>19.</w:t>
      </w:r>
      <w:r w:rsidRPr="0088248C">
        <w:rPr>
          <w:rFonts w:ascii="Calibri" w:cs="Calibri"/>
        </w:rPr>
        <w:tab/>
        <w:t xml:space="preserve">Bolliger CT. Smoking reduction with oral nicotine inhalers: double blind, randomised clinical trial of efficacy and safety. </w:t>
      </w:r>
      <w:r w:rsidRPr="0088248C">
        <w:rPr>
          <w:rFonts w:ascii="Calibri" w:cs="Calibri"/>
          <w:i/>
          <w:iCs/>
        </w:rPr>
        <w:t>BMJ</w:t>
      </w:r>
      <w:r w:rsidRPr="0088248C">
        <w:rPr>
          <w:rFonts w:ascii="Calibri" w:cs="Calibri"/>
        </w:rPr>
        <w:t>. 2000;321(7257):329-333. doi:10.1136/bmj.321.7257.329</w:t>
      </w:r>
    </w:p>
    <w:p w14:paraId="156689B3" w14:textId="77777777" w:rsidR="0088248C" w:rsidRPr="0088248C" w:rsidRDefault="0088248C" w:rsidP="0088248C">
      <w:pPr>
        <w:pStyle w:val="Bibliography"/>
        <w:rPr>
          <w:rFonts w:ascii="Calibri" w:cs="Calibri"/>
        </w:rPr>
      </w:pPr>
      <w:r w:rsidRPr="0088248C">
        <w:rPr>
          <w:rFonts w:ascii="Calibri" w:cs="Calibri"/>
        </w:rPr>
        <w:t>20.</w:t>
      </w:r>
      <w:r w:rsidRPr="0088248C">
        <w:rPr>
          <w:rFonts w:ascii="Calibri" w:cs="Calibri"/>
        </w:rPr>
        <w:tab/>
        <w:t xml:space="preserve">Rennard S, Glover E, Leischow S, et al. Efficacy of the nicotine inhaler in smoking reduction: A double-blind, randomized trial. </w:t>
      </w:r>
      <w:r w:rsidRPr="0088248C">
        <w:rPr>
          <w:rFonts w:ascii="Calibri" w:cs="Calibri"/>
          <w:i/>
          <w:iCs/>
        </w:rPr>
        <w:t>Nicotine Tob Res</w:t>
      </w:r>
      <w:r w:rsidRPr="0088248C">
        <w:rPr>
          <w:rFonts w:ascii="Calibri" w:cs="Calibri"/>
        </w:rPr>
        <w:t>. 2006;8(4):555-564. doi:10.1080/14622200600789916</w:t>
      </w:r>
    </w:p>
    <w:p w14:paraId="19BD5672" w14:textId="77777777" w:rsidR="0088248C" w:rsidRPr="0088248C" w:rsidRDefault="0088248C" w:rsidP="0088248C">
      <w:pPr>
        <w:pStyle w:val="Bibliography"/>
        <w:rPr>
          <w:rFonts w:ascii="Calibri" w:cs="Calibri"/>
        </w:rPr>
      </w:pPr>
      <w:r w:rsidRPr="0088248C">
        <w:rPr>
          <w:rFonts w:ascii="Calibri" w:cs="Calibri"/>
        </w:rPr>
        <w:t>21.</w:t>
      </w:r>
      <w:r w:rsidRPr="0088248C">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w:t>
      </w:r>
      <w:r w:rsidRPr="0088248C">
        <w:rPr>
          <w:rFonts w:ascii="Calibri" w:cs="Calibri"/>
          <w:i/>
          <w:iCs/>
        </w:rPr>
        <w:t>Addiction</w:t>
      </w:r>
      <w:r w:rsidRPr="0088248C">
        <w:rPr>
          <w:rFonts w:ascii="Calibri" w:cs="Calibri"/>
        </w:rPr>
        <w:t>. 2003;98(10):1395-1402. doi:10.1046/j.1360-0443.2003.00489.x</w:t>
      </w:r>
    </w:p>
    <w:p w14:paraId="0FAA12A8" w14:textId="77777777" w:rsidR="0088248C" w:rsidRPr="0088248C" w:rsidRDefault="0088248C" w:rsidP="0088248C">
      <w:pPr>
        <w:pStyle w:val="Bibliography"/>
        <w:rPr>
          <w:rFonts w:ascii="Calibri" w:cs="Calibri"/>
        </w:rPr>
      </w:pPr>
      <w:r w:rsidRPr="0088248C">
        <w:rPr>
          <w:rFonts w:ascii="Calibri" w:cs="Calibri"/>
        </w:rPr>
        <w:t>22.</w:t>
      </w:r>
      <w:r w:rsidRPr="0088248C">
        <w:rPr>
          <w:rFonts w:ascii="Calibri" w:cs="Calibri"/>
        </w:rPr>
        <w:tab/>
        <w:t xml:space="preserve">Shiyko MP, Li Y, Rindskopf D. Poisson Growth Mixture Modeling of Intensive Longitudinal Data: An Application to Smoking Cessation Behavior. </w:t>
      </w:r>
      <w:r w:rsidRPr="0088248C">
        <w:rPr>
          <w:rFonts w:ascii="Calibri" w:cs="Calibri"/>
          <w:i/>
          <w:iCs/>
        </w:rPr>
        <w:t>Struct Equ Model Multidiscip J</w:t>
      </w:r>
      <w:r w:rsidRPr="0088248C">
        <w:rPr>
          <w:rFonts w:ascii="Calibri" w:cs="Calibri"/>
        </w:rPr>
        <w:t>. 2012;19(1):65-85. doi:10.1080/10705511.2012.634722</w:t>
      </w:r>
    </w:p>
    <w:p w14:paraId="0A9A7633" w14:textId="77777777" w:rsidR="0088248C" w:rsidRPr="0088248C" w:rsidRDefault="0088248C" w:rsidP="0088248C">
      <w:pPr>
        <w:pStyle w:val="Bibliography"/>
        <w:rPr>
          <w:rFonts w:ascii="Calibri" w:cs="Calibri"/>
        </w:rPr>
      </w:pPr>
      <w:r w:rsidRPr="0088248C">
        <w:rPr>
          <w:rFonts w:ascii="Calibri" w:cs="Calibri"/>
        </w:rPr>
        <w:t>23.</w:t>
      </w:r>
      <w:r w:rsidRPr="0088248C">
        <w:rPr>
          <w:rFonts w:ascii="Calibri" w:cs="Calibri"/>
        </w:rPr>
        <w:tab/>
        <w:t>Weyenberg G, Lindson N, Klemperer E, Taylor G. Smoking reduction trajectories, and their association with smoking cessation: A secondary analysis of longitudinal RCT data. Published online August 30, 2022. doi:10.17605/OSF.IO/QH378</w:t>
      </w:r>
    </w:p>
    <w:p w14:paraId="62B53AB9" w14:textId="77777777" w:rsidR="0088248C" w:rsidRPr="0088248C" w:rsidRDefault="0088248C" w:rsidP="0088248C">
      <w:pPr>
        <w:pStyle w:val="Bibliography"/>
        <w:rPr>
          <w:rFonts w:ascii="Calibri" w:cs="Calibri"/>
        </w:rPr>
      </w:pPr>
      <w:r w:rsidRPr="0088248C">
        <w:rPr>
          <w:rFonts w:ascii="Calibri" w:cs="Calibri"/>
        </w:rPr>
        <w:t>24.</w:t>
      </w:r>
      <w:r w:rsidRPr="0088248C">
        <w:rPr>
          <w:rFonts w:ascii="Calibri" w:cs="Calibri"/>
        </w:rPr>
        <w:tab/>
        <w:t>Barrows A. mcneil-lca. Published online March 29, 2023. Accessed April 24, 2023. https://github.com/ajbarrows/mcneil-lca</w:t>
      </w:r>
    </w:p>
    <w:p w14:paraId="5D9AADE3" w14:textId="77777777" w:rsidR="0088248C" w:rsidRPr="0088248C" w:rsidRDefault="0088248C" w:rsidP="0088248C">
      <w:pPr>
        <w:pStyle w:val="Bibliography"/>
        <w:rPr>
          <w:rFonts w:ascii="Calibri" w:cs="Calibri"/>
        </w:rPr>
      </w:pPr>
      <w:r w:rsidRPr="0088248C">
        <w:rPr>
          <w:rFonts w:ascii="Calibri" w:cs="Calibri"/>
        </w:rPr>
        <w:lastRenderedPageBreak/>
        <w:t>25.</w:t>
      </w:r>
      <w:r w:rsidRPr="0088248C">
        <w:rPr>
          <w:rFonts w:ascii="Calibri" w:cs="Calibri"/>
        </w:rPr>
        <w:tab/>
        <w:t xml:space="preserve">Benowitz NL, Bernert JT, Foulds J, et al. Biochemical Verification of Tobacco Use and Abstinence: 2019 Update. </w:t>
      </w:r>
      <w:r w:rsidRPr="0088248C">
        <w:rPr>
          <w:rFonts w:ascii="Calibri" w:cs="Calibri"/>
          <w:i/>
          <w:iCs/>
        </w:rPr>
        <w:t>Nicotine Tob Res</w:t>
      </w:r>
      <w:r w:rsidRPr="0088248C">
        <w:rPr>
          <w:rFonts w:ascii="Calibri" w:cs="Calibri"/>
        </w:rPr>
        <w:t>. 2020;22(7):1086-1097. doi:10.1093/ntr/ntz132</w:t>
      </w:r>
    </w:p>
    <w:p w14:paraId="120DBFC6" w14:textId="77777777" w:rsidR="0088248C" w:rsidRPr="0088248C" w:rsidRDefault="0088248C" w:rsidP="0088248C">
      <w:pPr>
        <w:pStyle w:val="Bibliography"/>
        <w:rPr>
          <w:rFonts w:ascii="Calibri" w:cs="Calibri"/>
        </w:rPr>
      </w:pPr>
      <w:r w:rsidRPr="0088248C">
        <w:rPr>
          <w:rFonts w:ascii="Calibri" w:cs="Calibri"/>
        </w:rPr>
        <w:t>26.</w:t>
      </w:r>
      <w:r w:rsidRPr="0088248C">
        <w:rPr>
          <w:rFonts w:ascii="Calibri" w:cs="Calibri"/>
        </w:rPr>
        <w:tab/>
        <w:t xml:space="preserve">Fagerstrom KO, Heatherton TF, Kozlowski LT. Nicotine addiction and its assessment. </w:t>
      </w:r>
      <w:r w:rsidRPr="0088248C">
        <w:rPr>
          <w:rFonts w:ascii="Calibri" w:cs="Calibri"/>
          <w:i/>
          <w:iCs/>
        </w:rPr>
        <w:t>Ear Nose Throat J</w:t>
      </w:r>
      <w:r w:rsidRPr="0088248C">
        <w:rPr>
          <w:rFonts w:ascii="Calibri" w:cs="Calibri"/>
        </w:rPr>
        <w:t>. 1990;69(11):763-765.</w:t>
      </w:r>
    </w:p>
    <w:p w14:paraId="3482CE65" w14:textId="77777777" w:rsidR="0088248C" w:rsidRPr="0088248C" w:rsidRDefault="0088248C" w:rsidP="0088248C">
      <w:pPr>
        <w:pStyle w:val="Bibliography"/>
        <w:rPr>
          <w:rFonts w:ascii="Calibri" w:cs="Calibri"/>
        </w:rPr>
      </w:pPr>
      <w:r w:rsidRPr="0088248C">
        <w:rPr>
          <w:rFonts w:ascii="Calibri" w:cs="Calibri"/>
        </w:rPr>
        <w:t>27.</w:t>
      </w:r>
      <w:r w:rsidRPr="0088248C">
        <w:rPr>
          <w:rFonts w:ascii="Calibri" w:cs="Calibri"/>
        </w:rPr>
        <w:tab/>
        <w:t xml:space="preserve">Hays RD, Morales LS. The RAND-36 measure of health-related quality of life. </w:t>
      </w:r>
      <w:r w:rsidRPr="0088248C">
        <w:rPr>
          <w:rFonts w:ascii="Calibri" w:cs="Calibri"/>
          <w:i/>
          <w:iCs/>
        </w:rPr>
        <w:t>Ann Med</w:t>
      </w:r>
      <w:r w:rsidRPr="0088248C">
        <w:rPr>
          <w:rFonts w:ascii="Calibri" w:cs="Calibri"/>
        </w:rPr>
        <w:t>. 2001;33(5):350-357. doi:10.3109/07853890109002089</w:t>
      </w:r>
    </w:p>
    <w:p w14:paraId="1934CCC3" w14:textId="77777777" w:rsidR="0088248C" w:rsidRPr="0088248C" w:rsidRDefault="0088248C" w:rsidP="0088248C">
      <w:pPr>
        <w:pStyle w:val="Bibliography"/>
        <w:rPr>
          <w:rFonts w:ascii="Calibri" w:cs="Calibri"/>
        </w:rPr>
      </w:pPr>
      <w:r w:rsidRPr="0088248C">
        <w:rPr>
          <w:rFonts w:ascii="Calibri" w:cs="Calibri"/>
        </w:rPr>
        <w:t>28.</w:t>
      </w:r>
      <w:r w:rsidRPr="0088248C">
        <w:rPr>
          <w:rFonts w:ascii="Calibri" w:cs="Calibri"/>
        </w:rPr>
        <w:tab/>
        <w:t xml:space="preserve">Hays RD, Sherbourne CD, Mazel RM. The rand 36-item health survey 1.0. </w:t>
      </w:r>
      <w:r w:rsidRPr="0088248C">
        <w:rPr>
          <w:rFonts w:ascii="Calibri" w:cs="Calibri"/>
          <w:i/>
          <w:iCs/>
        </w:rPr>
        <w:t>Health Econ</w:t>
      </w:r>
      <w:r w:rsidRPr="0088248C">
        <w:rPr>
          <w:rFonts w:ascii="Calibri" w:cs="Calibri"/>
        </w:rPr>
        <w:t>. 1993;2(3):217-227. doi:10.1002/hec.4730020305</w:t>
      </w:r>
    </w:p>
    <w:p w14:paraId="19A0270A" w14:textId="77777777" w:rsidR="0088248C" w:rsidRPr="0088248C" w:rsidRDefault="0088248C" w:rsidP="0088248C">
      <w:pPr>
        <w:pStyle w:val="Bibliography"/>
        <w:rPr>
          <w:rFonts w:ascii="Calibri" w:cs="Calibri"/>
        </w:rPr>
      </w:pPr>
      <w:r w:rsidRPr="0088248C">
        <w:rPr>
          <w:rFonts w:ascii="Calibri" w:cs="Calibri"/>
        </w:rPr>
        <w:t>29.</w:t>
      </w:r>
      <w:r w:rsidRPr="0088248C">
        <w:rPr>
          <w:rFonts w:ascii="Calibri" w:cs="Calibri"/>
        </w:rPr>
        <w:tab/>
        <w:t xml:space="preserve">Hays RD, Prince-Embury S, Chen H. </w:t>
      </w:r>
      <w:r w:rsidRPr="0088248C">
        <w:rPr>
          <w:rFonts w:ascii="Calibri" w:cs="Calibri"/>
          <w:i/>
          <w:iCs/>
        </w:rPr>
        <w:t>RAND-36 Health Status Inventory</w:t>
      </w:r>
      <w:r w:rsidRPr="0088248C">
        <w:rPr>
          <w:rFonts w:ascii="Calibri" w:cs="Calibri"/>
        </w:rPr>
        <w:t>. Psychological Corporation San Antonio, TX; 1998.</w:t>
      </w:r>
    </w:p>
    <w:p w14:paraId="30066813" w14:textId="77777777" w:rsidR="0088248C" w:rsidRPr="0088248C" w:rsidRDefault="0088248C" w:rsidP="0088248C">
      <w:pPr>
        <w:pStyle w:val="Bibliography"/>
        <w:rPr>
          <w:rFonts w:ascii="Calibri" w:cs="Calibri"/>
        </w:rPr>
      </w:pPr>
      <w:r w:rsidRPr="0088248C">
        <w:rPr>
          <w:rFonts w:ascii="Calibri" w:cs="Calibri"/>
        </w:rPr>
        <w:t>30.</w:t>
      </w:r>
      <w:r w:rsidRPr="0088248C">
        <w:rPr>
          <w:rFonts w:ascii="Calibri" w:cs="Calibri"/>
        </w:rPr>
        <w:tab/>
        <w:t xml:space="preserve">Pepinsky TB. A Note on Listwise Deletion versus Multiple Imputation. </w:t>
      </w:r>
      <w:r w:rsidRPr="0088248C">
        <w:rPr>
          <w:rFonts w:ascii="Calibri" w:cs="Calibri"/>
          <w:i/>
          <w:iCs/>
        </w:rPr>
        <w:t>Polit Anal</w:t>
      </w:r>
      <w:r w:rsidRPr="0088248C">
        <w:rPr>
          <w:rFonts w:ascii="Calibri" w:cs="Calibri"/>
        </w:rPr>
        <w:t>. 2018;26(4):480-488. doi:10.1017/pan.2018.18</w:t>
      </w:r>
    </w:p>
    <w:p w14:paraId="00D378A6" w14:textId="77777777" w:rsidR="0088248C" w:rsidRPr="0088248C" w:rsidRDefault="0088248C" w:rsidP="0088248C">
      <w:pPr>
        <w:pStyle w:val="Bibliography"/>
        <w:rPr>
          <w:rFonts w:ascii="Calibri" w:cs="Calibri"/>
        </w:rPr>
      </w:pPr>
      <w:r w:rsidRPr="0088248C">
        <w:rPr>
          <w:rFonts w:ascii="Calibri" w:cs="Calibri"/>
        </w:rPr>
        <w:t>31.</w:t>
      </w:r>
      <w:r w:rsidRPr="0088248C">
        <w:rPr>
          <w:rFonts w:ascii="Calibri" w:cs="Calibri"/>
        </w:rPr>
        <w:tab/>
        <w:t xml:space="preserve">Proust-Lima C, Philipps V, Liquet B. Estimation of Extended Mixed Models Using Latent Classes and Latent Processes: The </w:t>
      </w:r>
      <w:r w:rsidRPr="0088248C">
        <w:rPr>
          <w:rFonts w:ascii="Calibri" w:cs="Calibri"/>
          <w:i/>
          <w:iCs/>
        </w:rPr>
        <w:t>R</w:t>
      </w:r>
      <w:r w:rsidRPr="0088248C">
        <w:rPr>
          <w:rFonts w:ascii="Calibri" w:cs="Calibri"/>
        </w:rPr>
        <w:t xml:space="preserve"> Package </w:t>
      </w:r>
      <w:r w:rsidRPr="0088248C">
        <w:rPr>
          <w:rFonts w:ascii="Calibri" w:cs="Calibri"/>
          <w:b/>
          <w:bCs/>
        </w:rPr>
        <w:t>lcmm</w:t>
      </w:r>
      <w:r w:rsidRPr="0088248C">
        <w:rPr>
          <w:rFonts w:ascii="Calibri" w:cs="Calibri"/>
        </w:rPr>
        <w:t xml:space="preserve">. </w:t>
      </w:r>
      <w:r w:rsidRPr="0088248C">
        <w:rPr>
          <w:rFonts w:ascii="Calibri" w:cs="Calibri"/>
          <w:i/>
          <w:iCs/>
        </w:rPr>
        <w:t>J Stat Softw</w:t>
      </w:r>
      <w:r w:rsidRPr="0088248C">
        <w:rPr>
          <w:rFonts w:ascii="Calibri" w:cs="Calibri"/>
        </w:rPr>
        <w:t>. 2017;78(2). doi:10.18637/jss.v078.i02</w:t>
      </w:r>
    </w:p>
    <w:p w14:paraId="4BC82051" w14:textId="77777777" w:rsidR="0088248C" w:rsidRPr="0088248C" w:rsidRDefault="0088248C" w:rsidP="0088248C">
      <w:pPr>
        <w:pStyle w:val="Bibliography"/>
        <w:rPr>
          <w:rFonts w:ascii="Calibri" w:cs="Calibri"/>
        </w:rPr>
      </w:pPr>
      <w:r w:rsidRPr="0088248C">
        <w:rPr>
          <w:rFonts w:ascii="Calibri" w:cs="Calibri"/>
        </w:rPr>
        <w:t>32.</w:t>
      </w:r>
      <w:r w:rsidRPr="0088248C">
        <w:rPr>
          <w:rFonts w:ascii="Calibri" w:cs="Calibri"/>
        </w:rPr>
        <w:tab/>
        <w:t xml:space="preserve">Proust-Lima C, Philipps V, Diakite A, Liquet B. </w:t>
      </w:r>
      <w:r w:rsidRPr="0088248C">
        <w:rPr>
          <w:rFonts w:ascii="Calibri" w:cs="Calibri"/>
          <w:i/>
          <w:iCs/>
        </w:rPr>
        <w:t>Lcmm: Extended Mixed Models Using Latent Classes and Latent Processes</w:t>
      </w:r>
      <w:r w:rsidRPr="0088248C">
        <w:rPr>
          <w:rFonts w:ascii="Calibri" w:cs="Calibri"/>
        </w:rPr>
        <w:t>.; 2022. https://cran.r-project.org/package=lcmm</w:t>
      </w:r>
    </w:p>
    <w:p w14:paraId="578C9D1D" w14:textId="77777777" w:rsidR="0088248C" w:rsidRPr="0088248C" w:rsidRDefault="0088248C" w:rsidP="0088248C">
      <w:pPr>
        <w:pStyle w:val="Bibliography"/>
        <w:rPr>
          <w:rFonts w:ascii="Calibri" w:cs="Calibri"/>
        </w:rPr>
      </w:pPr>
      <w:r w:rsidRPr="0088248C">
        <w:rPr>
          <w:rFonts w:ascii="Calibri" w:cs="Calibri"/>
        </w:rPr>
        <w:t>33.</w:t>
      </w:r>
      <w:r w:rsidRPr="0088248C">
        <w:rPr>
          <w:rFonts w:ascii="Calibri" w:cs="Calibri"/>
        </w:rPr>
        <w:tab/>
        <w:t xml:space="preserve">Hagenaars JA, McCutcheon AL, eds. </w:t>
      </w:r>
      <w:r w:rsidRPr="0088248C">
        <w:rPr>
          <w:rFonts w:ascii="Calibri" w:cs="Calibri"/>
          <w:i/>
          <w:iCs/>
        </w:rPr>
        <w:t>Applied Latent Class Analysis</w:t>
      </w:r>
      <w:r w:rsidRPr="0088248C">
        <w:rPr>
          <w:rFonts w:ascii="Calibri" w:cs="Calibri"/>
        </w:rPr>
        <w:t>. Cambridge University Press; 2002.</w:t>
      </w:r>
    </w:p>
    <w:p w14:paraId="48745719" w14:textId="77777777" w:rsidR="0088248C" w:rsidRPr="0088248C" w:rsidRDefault="0088248C" w:rsidP="0088248C">
      <w:pPr>
        <w:pStyle w:val="Bibliography"/>
        <w:rPr>
          <w:rFonts w:ascii="Calibri" w:cs="Calibri"/>
        </w:rPr>
      </w:pPr>
      <w:r w:rsidRPr="0088248C">
        <w:rPr>
          <w:rFonts w:ascii="Calibri" w:cs="Calibri"/>
        </w:rPr>
        <w:t>34.</w:t>
      </w:r>
      <w:r w:rsidRPr="0088248C">
        <w:rPr>
          <w:rFonts w:ascii="Calibri" w:cs="Calibri"/>
        </w:rPr>
        <w:tab/>
        <w:t xml:space="preserve">Friedman J, Hastie T, Tibshirani R. Regularization Paths for Generalized Linear Models via Coordinate Descent. </w:t>
      </w:r>
      <w:r w:rsidRPr="0088248C">
        <w:rPr>
          <w:rFonts w:ascii="Calibri" w:cs="Calibri"/>
          <w:i/>
          <w:iCs/>
        </w:rPr>
        <w:t>J Stat Softw</w:t>
      </w:r>
      <w:r w:rsidRPr="0088248C">
        <w:rPr>
          <w:rFonts w:ascii="Calibri" w:cs="Calibri"/>
        </w:rPr>
        <w:t>. 2010;33(1):1-22. doi:10.18637/jss.v033.i01</w:t>
      </w:r>
    </w:p>
    <w:p w14:paraId="323E33B3" w14:textId="77777777" w:rsidR="0088248C" w:rsidRPr="0088248C" w:rsidRDefault="0088248C" w:rsidP="0088248C">
      <w:pPr>
        <w:pStyle w:val="Bibliography"/>
        <w:rPr>
          <w:rFonts w:ascii="Calibri" w:cs="Calibri"/>
        </w:rPr>
      </w:pPr>
      <w:r w:rsidRPr="0088248C">
        <w:rPr>
          <w:rFonts w:ascii="Calibri" w:cs="Calibri"/>
        </w:rPr>
        <w:t>35.</w:t>
      </w:r>
      <w:r w:rsidRPr="0088248C">
        <w:rPr>
          <w:rFonts w:ascii="Calibri" w:cs="Calibri"/>
        </w:rPr>
        <w:tab/>
        <w:t xml:space="preserve">Simon N, Friedman J, Hastie T, Tibshirani R. Regularization Paths for Cox’s Proportional Hazards Model via Coordinate Descent. </w:t>
      </w:r>
      <w:r w:rsidRPr="0088248C">
        <w:rPr>
          <w:rFonts w:ascii="Calibri" w:cs="Calibri"/>
          <w:i/>
          <w:iCs/>
        </w:rPr>
        <w:t>J Stat Softw</w:t>
      </w:r>
      <w:r w:rsidRPr="0088248C">
        <w:rPr>
          <w:rFonts w:ascii="Calibri" w:cs="Calibri"/>
        </w:rPr>
        <w:t>. 2011;39(5):1-13. doi:10.18637/jss.v039.i05</w:t>
      </w:r>
    </w:p>
    <w:p w14:paraId="175216CC" w14:textId="77777777" w:rsidR="0088248C" w:rsidRPr="0088248C" w:rsidRDefault="0088248C" w:rsidP="0088248C">
      <w:pPr>
        <w:pStyle w:val="Bibliography"/>
        <w:rPr>
          <w:rFonts w:ascii="Calibri" w:cs="Calibri"/>
        </w:rPr>
      </w:pPr>
      <w:r w:rsidRPr="0088248C">
        <w:rPr>
          <w:rFonts w:ascii="Calibri" w:cs="Calibri"/>
        </w:rPr>
        <w:t>36.</w:t>
      </w:r>
      <w:r w:rsidRPr="0088248C">
        <w:rPr>
          <w:rFonts w:ascii="Calibri" w:cs="Calibri"/>
        </w:rPr>
        <w:tab/>
        <w:t xml:space="preserve">Breiman L, Friedman JH, Olshen RA, Stone CJ. </w:t>
      </w:r>
      <w:r w:rsidRPr="0088248C">
        <w:rPr>
          <w:rFonts w:ascii="Calibri" w:cs="Calibri"/>
          <w:i/>
          <w:iCs/>
        </w:rPr>
        <w:t>Classification And Regression Trees</w:t>
      </w:r>
      <w:r w:rsidRPr="0088248C">
        <w:rPr>
          <w:rFonts w:ascii="Calibri" w:cs="Calibri"/>
        </w:rPr>
        <w:t>. 1st ed. Routledge; 2017. doi:10.1201/9781315139470</w:t>
      </w:r>
    </w:p>
    <w:p w14:paraId="43414F80" w14:textId="77777777" w:rsidR="0088248C" w:rsidRPr="0088248C" w:rsidRDefault="0088248C" w:rsidP="0088248C">
      <w:pPr>
        <w:pStyle w:val="Bibliography"/>
        <w:rPr>
          <w:rFonts w:ascii="Calibri" w:cs="Calibri"/>
        </w:rPr>
      </w:pPr>
      <w:r w:rsidRPr="0088248C">
        <w:rPr>
          <w:rFonts w:ascii="Calibri" w:cs="Calibri"/>
        </w:rPr>
        <w:t>37.</w:t>
      </w:r>
      <w:r w:rsidRPr="0088248C">
        <w:rPr>
          <w:rFonts w:ascii="Calibri" w:cs="Calibri"/>
        </w:rPr>
        <w:tab/>
        <w:t xml:space="preserve">Mason SJ, Graham NE. Areas beneath the relative operating characteristics (ROC) and relative operating levels (ROL) curves: Statistical significance and interpretation. </w:t>
      </w:r>
      <w:r w:rsidRPr="0088248C">
        <w:rPr>
          <w:rFonts w:ascii="Calibri" w:cs="Calibri"/>
          <w:i/>
          <w:iCs/>
        </w:rPr>
        <w:t>Q J R Meteorol Soc</w:t>
      </w:r>
      <w:r w:rsidRPr="0088248C">
        <w:rPr>
          <w:rFonts w:ascii="Calibri" w:cs="Calibri"/>
        </w:rPr>
        <w:t>. 2002;128(584):2145-2166. doi:10.1256/003590002320603584</w:t>
      </w:r>
    </w:p>
    <w:p w14:paraId="3B93AE9A" w14:textId="77777777" w:rsidR="0088248C" w:rsidRPr="0088248C" w:rsidRDefault="0088248C" w:rsidP="0088248C">
      <w:pPr>
        <w:pStyle w:val="Bibliography"/>
        <w:rPr>
          <w:rFonts w:ascii="Calibri" w:cs="Calibri"/>
        </w:rPr>
      </w:pPr>
      <w:r w:rsidRPr="0088248C">
        <w:rPr>
          <w:rFonts w:ascii="Calibri" w:cs="Calibri"/>
        </w:rPr>
        <w:t>38.</w:t>
      </w:r>
      <w:r w:rsidRPr="0088248C">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w:t>
      </w:r>
      <w:r w:rsidRPr="0088248C">
        <w:rPr>
          <w:rFonts w:ascii="Calibri" w:cs="Calibri"/>
          <w:i/>
          <w:iCs/>
        </w:rPr>
        <w:t>Addiction</w:t>
      </w:r>
      <w:r w:rsidRPr="0088248C">
        <w:rPr>
          <w:rFonts w:ascii="Calibri" w:cs="Calibri"/>
        </w:rPr>
        <w:t>. 2016;111(7):1275-1282. doi:10.1111/add.13330</w:t>
      </w:r>
    </w:p>
    <w:p w14:paraId="2B9E2044" w14:textId="77777777" w:rsidR="0088248C" w:rsidRPr="0088248C" w:rsidRDefault="0088248C" w:rsidP="0088248C">
      <w:pPr>
        <w:pStyle w:val="Bibliography"/>
        <w:rPr>
          <w:rFonts w:ascii="Calibri" w:cs="Calibri"/>
        </w:rPr>
      </w:pPr>
      <w:r w:rsidRPr="0088248C">
        <w:rPr>
          <w:rFonts w:ascii="Calibri" w:cs="Calibri"/>
        </w:rPr>
        <w:lastRenderedPageBreak/>
        <w:t>39.</w:t>
      </w:r>
      <w:r w:rsidRPr="0088248C">
        <w:rPr>
          <w:rFonts w:ascii="Calibri" w:cs="Calibri"/>
        </w:rPr>
        <w:tab/>
        <w:t xml:space="preserve">Klemperer EM, Hughes JR. Does the Magnitude of Reduction in Cigarettes Per Day Predict Smoking Cessation? A Qualitative Review. </w:t>
      </w:r>
      <w:r w:rsidRPr="0088248C">
        <w:rPr>
          <w:rFonts w:ascii="Calibri" w:cs="Calibri"/>
          <w:i/>
          <w:iCs/>
        </w:rPr>
        <w:t>Nicotine Tob Res</w:t>
      </w:r>
      <w:r w:rsidRPr="0088248C">
        <w:rPr>
          <w:rFonts w:ascii="Calibri" w:cs="Calibri"/>
        </w:rPr>
        <w:t>. Published online March 5, 2015. doi:10.1093/ntr/ntv058</w:t>
      </w:r>
    </w:p>
    <w:p w14:paraId="6C488DC4" w14:textId="77777777" w:rsidR="0088248C" w:rsidRPr="0088248C" w:rsidRDefault="0088248C" w:rsidP="0088248C">
      <w:pPr>
        <w:pStyle w:val="Bibliography"/>
        <w:rPr>
          <w:rFonts w:ascii="Calibri" w:cs="Calibri"/>
        </w:rPr>
      </w:pPr>
      <w:r w:rsidRPr="0088248C">
        <w:rPr>
          <w:rFonts w:ascii="Calibri" w:cs="Calibri"/>
        </w:rPr>
        <w:t>40.</w:t>
      </w:r>
      <w:r w:rsidRPr="0088248C">
        <w:rPr>
          <w:rFonts w:ascii="Calibri" w:cs="Calibri"/>
        </w:rPr>
        <w:tab/>
        <w:t xml:space="preserve">Borrelli B, Gaynor S, Tooley E, Armitage CJ, Wearden A, Bartlett YK. Identification of three different types of smokers who are not motivated to quit: Results from a latent class analysis. </w:t>
      </w:r>
      <w:r w:rsidRPr="0088248C">
        <w:rPr>
          <w:rFonts w:ascii="Calibri" w:cs="Calibri"/>
          <w:i/>
          <w:iCs/>
        </w:rPr>
        <w:t>Health Psychol</w:t>
      </w:r>
      <w:r w:rsidRPr="0088248C">
        <w:rPr>
          <w:rFonts w:ascii="Calibri" w:cs="Calibri"/>
        </w:rPr>
        <w:t>. 2018;37(2):179-187. doi:10.1037/hea0000561</w:t>
      </w:r>
    </w:p>
    <w:p w14:paraId="367399D4" w14:textId="77777777" w:rsidR="0088248C" w:rsidRPr="0088248C" w:rsidRDefault="0088248C" w:rsidP="0088248C">
      <w:pPr>
        <w:pStyle w:val="Bibliography"/>
        <w:rPr>
          <w:rFonts w:ascii="Calibri" w:cs="Calibri"/>
        </w:rPr>
      </w:pPr>
      <w:r w:rsidRPr="0088248C">
        <w:rPr>
          <w:rFonts w:ascii="Calibri" w:cs="Calibri"/>
        </w:rPr>
        <w:t>41.</w:t>
      </w:r>
      <w:r w:rsidRPr="0088248C">
        <w:rPr>
          <w:rFonts w:ascii="Calibri" w:cs="Calibri"/>
        </w:rPr>
        <w:tab/>
        <w:t xml:space="preserve">Hughes JR, Carpenter MJ. The feasibility of smoking reduction: an update. </w:t>
      </w:r>
      <w:r w:rsidRPr="0088248C">
        <w:rPr>
          <w:rFonts w:ascii="Calibri" w:cs="Calibri"/>
          <w:i/>
          <w:iCs/>
        </w:rPr>
        <w:t>Addiction</w:t>
      </w:r>
      <w:r w:rsidRPr="0088248C">
        <w:rPr>
          <w:rFonts w:ascii="Calibri" w:cs="Calibri"/>
        </w:rPr>
        <w:t>. 2005;100(8):1074-1089. doi:10.1111/j.1360-0443.2005.01174.x</w:t>
      </w:r>
    </w:p>
    <w:p w14:paraId="447B4CD8" w14:textId="08936483"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7AA0D69" w14:textId="77777777" w:rsidR="006C146D" w:rsidRDefault="006C146D" w:rsidP="00B972A9"/>
    <w:p w14:paraId="2A077AA9" w14:textId="77777777" w:rsidR="006C146D" w:rsidRDefault="006C146D" w:rsidP="00B972A9"/>
    <w:p w14:paraId="2D8D32BB" w14:textId="77777777" w:rsidR="006C146D" w:rsidRDefault="006C146D" w:rsidP="00B972A9"/>
    <w:p w14:paraId="554EF75E" w14:textId="77777777" w:rsidR="006C146D" w:rsidRDefault="006C146D" w:rsidP="00B972A9"/>
    <w:p w14:paraId="02C249BE" w14:textId="77777777" w:rsidR="006C146D" w:rsidRDefault="006C146D" w:rsidP="00B972A9"/>
    <w:p w14:paraId="278BC77C" w14:textId="77777777" w:rsidR="006C146D" w:rsidRDefault="006C146D" w:rsidP="00B972A9"/>
    <w:p w14:paraId="56CED430" w14:textId="77777777" w:rsidR="006C146D" w:rsidRDefault="006C146D" w:rsidP="00B972A9"/>
    <w:p w14:paraId="74D546D6" w14:textId="77777777" w:rsidR="006C146D" w:rsidRDefault="006C146D" w:rsidP="00B972A9"/>
    <w:p w14:paraId="158E74C9" w14:textId="77777777" w:rsidR="006C146D" w:rsidRDefault="006C146D" w:rsidP="00B972A9"/>
    <w:p w14:paraId="79099B4C" w14:textId="77777777" w:rsidR="006C146D" w:rsidRDefault="006C146D" w:rsidP="00B972A9"/>
    <w:p w14:paraId="560FCEC1" w14:textId="77777777" w:rsidR="006C146D" w:rsidRDefault="006C146D" w:rsidP="00B972A9"/>
    <w:p w14:paraId="1ED53D5A" w14:textId="77777777" w:rsidR="006C146D" w:rsidRDefault="006C146D" w:rsidP="00B972A9"/>
    <w:p w14:paraId="010F51EA" w14:textId="77777777" w:rsidR="006C146D" w:rsidRDefault="006C146D" w:rsidP="00B972A9"/>
    <w:p w14:paraId="245CBF9F" w14:textId="77777777" w:rsidR="006C146D" w:rsidRDefault="006C146D" w:rsidP="00B972A9"/>
    <w:p w14:paraId="6B340C94" w14:textId="77777777" w:rsidR="006C146D" w:rsidRDefault="006C146D" w:rsidP="00B972A9"/>
    <w:p w14:paraId="3A52B86F" w14:textId="77777777" w:rsidR="006C146D" w:rsidRDefault="006C146D" w:rsidP="00B972A9"/>
    <w:p w14:paraId="77F35856" w14:textId="77777777" w:rsidR="006C146D" w:rsidRDefault="006C146D" w:rsidP="00B972A9"/>
    <w:p w14:paraId="317DF649" w14:textId="77777777" w:rsidR="006C146D" w:rsidRDefault="006C146D" w:rsidP="00B972A9"/>
    <w:p w14:paraId="2A790E73" w14:textId="77777777" w:rsidR="004A3A2D" w:rsidRDefault="004A3A2D" w:rsidP="00B972A9"/>
    <w:p w14:paraId="6F9E2373" w14:textId="77777777" w:rsidR="004A3A2D" w:rsidRDefault="004A3A2D" w:rsidP="00B972A9"/>
    <w:p w14:paraId="1484D66D" w14:textId="77777777" w:rsidR="004A3A2D" w:rsidRDefault="004A3A2D" w:rsidP="00B972A9"/>
    <w:p w14:paraId="47418A11" w14:textId="77777777" w:rsidR="004A3A2D" w:rsidRDefault="004A3A2D" w:rsidP="00B972A9"/>
    <w:p w14:paraId="0C55A5E0" w14:textId="57576FC5" w:rsidR="00B50F5E" w:rsidRPr="00B972A9" w:rsidRDefault="003931B1" w:rsidP="00B972A9">
      <w:r>
        <w:br w:type="page"/>
      </w:r>
    </w:p>
    <w:p w14:paraId="0E61EDBC" w14:textId="77FD9765" w:rsidR="00D946B1" w:rsidRDefault="0074105C" w:rsidP="00D946B1">
      <w:pPr>
        <w:pStyle w:val="Heading1"/>
      </w:pPr>
      <w:r>
        <w:lastRenderedPageBreak/>
        <w:t>TABLES</w:t>
      </w:r>
    </w:p>
    <w:p w14:paraId="63E06549" w14:textId="77777777" w:rsidR="00ED79EE" w:rsidRPr="00ED79EE" w:rsidRDefault="00ED79EE" w:rsidP="00ED79EE"/>
    <w:p w14:paraId="54680001" w14:textId="0EED2F3C" w:rsidR="00B972A9" w:rsidRDefault="00F829B7" w:rsidP="00B972A9">
      <w:pPr>
        <w:pStyle w:val="Caption"/>
        <w:keepNext/>
      </w:pPr>
      <w:r w:rsidRPr="00F829B7">
        <w:rPr>
          <w:b/>
          <w:bCs/>
        </w:rPr>
        <w:t>Table 1</w:t>
      </w:r>
      <w:r>
        <w:t xml:space="preserve"> </w:t>
      </w:r>
      <w:r w:rsidR="00B972A9">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 xml:space="preserve">Study </w:t>
            </w:r>
            <w:proofErr w:type="spellStart"/>
            <w:r w:rsidRPr="00665D6F">
              <w:rPr>
                <w:rFonts w:asciiTheme="minorHAnsi" w:hAnsiTheme="minorHAnsi" w:cstheme="minorHAnsi"/>
                <w:sz w:val="20"/>
                <w:szCs w:val="20"/>
              </w:rPr>
              <w:t>Trt</w:t>
            </w:r>
            <w:proofErr w:type="spellEnd"/>
            <w:r w:rsidRPr="00665D6F">
              <w:rPr>
                <w:rFonts w:asciiTheme="minorHAnsi" w:hAnsiTheme="minorHAnsi" w:cstheme="minorHAnsi"/>
                <w:sz w:val="20"/>
                <w:szCs w:val="20"/>
              </w:rPr>
              <w: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37CEF373"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1FC0CC40" w14:textId="5067C3CA" w:rsidR="00254472" w:rsidRDefault="0074105C" w:rsidP="0021506F">
      <w:pPr>
        <w:pStyle w:val="Heading1"/>
      </w:pPr>
      <w:r>
        <w:lastRenderedPageBreak/>
        <w:t>FIGURE LEGENDS</w:t>
      </w:r>
    </w:p>
    <w:p w14:paraId="46B01C98" w14:textId="53B686B1" w:rsidR="00514EFE" w:rsidRPr="009960E7" w:rsidRDefault="009960E7" w:rsidP="009960E7">
      <w:pPr>
        <w:pStyle w:val="Caption"/>
      </w:pPr>
      <w:r w:rsidRPr="003E2AEA">
        <w:rPr>
          <w:b/>
          <w:bCs/>
        </w:rPr>
        <w:t xml:space="preserve">Figure </w:t>
      </w:r>
      <w:r>
        <w:rPr>
          <w:b/>
          <w:bCs/>
        </w:rPr>
        <w:t>1</w:t>
      </w:r>
      <w:r>
        <w:t xml:space="preserve"> </w:t>
      </w:r>
      <w:ins w:id="94" w:author="Anthony Barrows" w:date="2024-05-20T10:16:00Z">
        <w:r>
          <w:t xml:space="preserve">Overview of methods. </w:t>
        </w:r>
      </w:ins>
      <w:ins w:id="95" w:author="Anthony Barrows" w:date="2024-05-20T10:19:00Z">
        <w:r>
          <w:rPr>
            <w:b/>
            <w:bCs/>
          </w:rPr>
          <w:t>Analysis 1</w:t>
        </w:r>
        <w:r>
          <w:t xml:space="preserve">: Trends in CPD are determined using Latent Class Mixture Models. </w:t>
        </w:r>
        <w:r>
          <w:rPr>
            <w:b/>
            <w:bCs/>
          </w:rPr>
          <w:t>Analysis 2:</w:t>
        </w:r>
        <w:r>
          <w:t xml:space="preserve"> Class membership is predicted through elastic net regression using baseline and demographic variables. </w:t>
        </w:r>
        <w:r>
          <w:rPr>
            <w:b/>
            <w:bCs/>
          </w:rPr>
          <w:t>Analysis 3:</w:t>
        </w:r>
        <w:r>
          <w:t xml:space="preserve"> </w:t>
        </w:r>
      </w:ins>
      <w:ins w:id="96" w:author="Anthony Barrows" w:date="2024-05-20T10:20:00Z">
        <w:r>
          <w:t>Post-trial smoking cessation is predicted through elastic net regression using the same baseline and demographic variables as in Analysis 2, plus latent class membership from the results of Analysis 1.</w:t>
        </w:r>
      </w:ins>
    </w:p>
    <w:p w14:paraId="456BFC39" w14:textId="7DBB0E01" w:rsidR="00B44E25" w:rsidRDefault="00514EFE" w:rsidP="009F04DC">
      <w:pPr>
        <w:pStyle w:val="Caption"/>
      </w:pPr>
      <w:r w:rsidRPr="003E2AEA">
        <w:rPr>
          <w:b/>
          <w:bCs/>
        </w:rPr>
        <w:t xml:space="preserve">Figure </w:t>
      </w:r>
      <w:del w:id="97" w:author="Anthony Barrows" w:date="2024-05-20T10:15:00Z">
        <w:r w:rsidR="007A6EC2" w:rsidRPr="003E2AEA" w:rsidDel="009960E7">
          <w:rPr>
            <w:b/>
            <w:bCs/>
          </w:rPr>
          <w:fldChar w:fldCharType="begin"/>
        </w:r>
        <w:r w:rsidR="007A6EC2" w:rsidRPr="003E2AEA" w:rsidDel="009960E7">
          <w:rPr>
            <w:b/>
            <w:bCs/>
          </w:rPr>
          <w:delInstrText xml:space="preserve"> SEQ Figure \* ARABIC </w:delInstrText>
        </w:r>
        <w:r w:rsidR="007A6EC2" w:rsidRPr="003E2AEA" w:rsidDel="009960E7">
          <w:rPr>
            <w:b/>
            <w:bCs/>
          </w:rPr>
          <w:fldChar w:fldCharType="separate"/>
        </w:r>
        <w:r w:rsidR="000A1C24" w:rsidRPr="003E2AEA" w:rsidDel="009960E7">
          <w:rPr>
            <w:b/>
            <w:bCs/>
            <w:noProof/>
          </w:rPr>
          <w:delText>1</w:delText>
        </w:r>
        <w:r w:rsidR="007A6EC2" w:rsidRPr="003E2AEA" w:rsidDel="009960E7">
          <w:rPr>
            <w:b/>
            <w:bCs/>
            <w:noProof/>
          </w:rPr>
          <w:fldChar w:fldCharType="end"/>
        </w:r>
        <w:r w:rsidDel="009960E7">
          <w:delText xml:space="preserve"> </w:delText>
        </w:r>
      </w:del>
      <w:ins w:id="98" w:author="Anthony Barrows" w:date="2024-05-20T10:15:00Z">
        <w:r w:rsidR="009960E7">
          <w:rPr>
            <w:b/>
            <w:bCs/>
          </w:rPr>
          <w:t>2</w:t>
        </w:r>
        <w:r w:rsidR="009960E7">
          <w:t xml:space="preserve"> </w:t>
        </w:r>
      </w:ins>
      <w:r>
        <w:t>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03E8536B" w14:textId="05BC3A7D" w:rsidR="00B44E25" w:rsidRDefault="00B44E25" w:rsidP="009F04DC">
      <w:pPr>
        <w:pStyle w:val="Caption"/>
      </w:pPr>
      <w:r w:rsidRPr="003E2AEA">
        <w:rPr>
          <w:b/>
          <w:bCs/>
        </w:rPr>
        <w:t xml:space="preserve">Figure </w:t>
      </w:r>
      <w:del w:id="99" w:author="Anthony Barrows" w:date="2024-05-20T10:15:00Z">
        <w:r w:rsidR="007A6EC2" w:rsidRPr="003E2AEA" w:rsidDel="009960E7">
          <w:rPr>
            <w:b/>
            <w:bCs/>
          </w:rPr>
          <w:fldChar w:fldCharType="begin"/>
        </w:r>
        <w:r w:rsidR="007A6EC2" w:rsidRPr="003E2AEA" w:rsidDel="009960E7">
          <w:rPr>
            <w:b/>
            <w:bCs/>
          </w:rPr>
          <w:delInstrText xml:space="preserve"> SEQ Figure \* ARABIC </w:delInstrText>
        </w:r>
        <w:r w:rsidR="007A6EC2" w:rsidRPr="003E2AEA" w:rsidDel="009960E7">
          <w:rPr>
            <w:b/>
            <w:bCs/>
          </w:rPr>
          <w:fldChar w:fldCharType="separate"/>
        </w:r>
        <w:r w:rsidR="000A1C24" w:rsidRPr="003E2AEA" w:rsidDel="009960E7">
          <w:rPr>
            <w:b/>
            <w:bCs/>
            <w:noProof/>
          </w:rPr>
          <w:delText>2</w:delText>
        </w:r>
        <w:r w:rsidR="007A6EC2" w:rsidRPr="003E2AEA" w:rsidDel="009960E7">
          <w:rPr>
            <w:b/>
            <w:bCs/>
            <w:noProof/>
          </w:rPr>
          <w:fldChar w:fldCharType="end"/>
        </w:r>
        <w:r w:rsidDel="009960E7">
          <w:delText xml:space="preserve"> </w:delText>
        </w:r>
      </w:del>
      <w:ins w:id="100" w:author="Anthony Barrows" w:date="2024-05-20T10:15:00Z">
        <w:r w:rsidR="009960E7">
          <w:rPr>
            <w:b/>
            <w:bCs/>
          </w:rPr>
          <w:t>3</w:t>
        </w:r>
        <w:r w:rsidR="009960E7">
          <w:t xml:space="preserve"> </w:t>
        </w:r>
      </w:ins>
      <w:r>
        <w:t>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053E764C" w14:textId="76332ABC" w:rsidR="004A3F72" w:rsidRDefault="00B44E25" w:rsidP="00041645">
      <w:pPr>
        <w:pStyle w:val="Caption"/>
      </w:pPr>
      <w:r w:rsidRPr="00F95ACF">
        <w:rPr>
          <w:b/>
          <w:bCs/>
        </w:rPr>
        <w:t xml:space="preserve">Figure </w:t>
      </w:r>
      <w:ins w:id="101" w:author="Anthony Barrows" w:date="2024-05-20T10:15:00Z">
        <w:r w:rsidR="009960E7">
          <w:rPr>
            <w:b/>
            <w:bCs/>
          </w:rPr>
          <w:t>4</w:t>
        </w:r>
      </w:ins>
      <w:del w:id="102" w:author="Anthony Barrows" w:date="2024-05-20T10:15:00Z">
        <w:r w:rsidR="00932251" w:rsidDel="009960E7">
          <w:rPr>
            <w:b/>
            <w:bCs/>
          </w:rPr>
          <w:delText>3</w:delText>
        </w:r>
      </w:del>
      <w:r>
        <w:t xml:space="preserve"> </w:t>
      </w:r>
      <w:r w:rsidR="00672DF7">
        <w:t>Feature importance from prediction of class membership using baseline characteristics</w:t>
      </w:r>
      <w:r w:rsidR="00311B20">
        <w:t xml:space="preserve"> </w:t>
      </w:r>
      <w:r w:rsidR="00A6158E">
        <w:t>(</w:t>
      </w:r>
      <w:r w:rsidR="00304C8E">
        <w:t xml:space="preserve">columns </w:t>
      </w:r>
      <w:r w:rsidR="0018092B">
        <w:rPr>
          <w:b/>
          <w:bCs/>
        </w:rPr>
        <w:t>A-D</w:t>
      </w:r>
      <w:r w:rsidR="00304C8E">
        <w:t xml:space="preserve">) </w:t>
      </w:r>
      <w:r w:rsidR="00311B20">
        <w:t>and smoking cessation 6 months following the trial</w:t>
      </w:r>
      <w:r w:rsidR="00304C8E">
        <w:t xml:space="preserve"> (columns </w:t>
      </w:r>
      <w:r w:rsidR="0018092B">
        <w:rPr>
          <w:b/>
          <w:bCs/>
        </w:rPr>
        <w:t>E</w:t>
      </w:r>
      <w:r w:rsidR="00304C8E">
        <w:t xml:space="preserve"> and </w:t>
      </w:r>
      <w:r w:rsidR="0018092B">
        <w:rPr>
          <w:b/>
          <w:bCs/>
        </w:rPr>
        <w:t>F</w:t>
      </w:r>
      <w:r w:rsidR="00311B20">
        <w:t>)</w:t>
      </w:r>
      <w:r w:rsidR="00672DF7">
        <w:t>.</w:t>
      </w:r>
      <w:r w:rsidR="00311B20">
        <w:t xml:space="preserve"> Each column represents a separate cross-validated binary </w:t>
      </w:r>
      <w:r w:rsidR="00FC3637">
        <w:t xml:space="preserve">logistic regression model.  Values represent mean odds ratios for regularized binary logistic regression coefficients across five outer validation folds. Error bars represent the standard deviations from these averages. Dashed lines represent odds ratios of 1, or no effect. </w:t>
      </w:r>
      <w:r w:rsidR="00304C8E">
        <w:rPr>
          <w:b/>
          <w:bCs/>
        </w:rPr>
        <w:t xml:space="preserve">Columns </w:t>
      </w:r>
      <w:r w:rsidR="0018092B">
        <w:rPr>
          <w:b/>
          <w:bCs/>
        </w:rPr>
        <w:t>A</w:t>
      </w:r>
      <w:r w:rsidR="00304C8E">
        <w:rPr>
          <w:b/>
          <w:bCs/>
        </w:rPr>
        <w:t>-</w:t>
      </w:r>
      <w:r w:rsidR="0018092B">
        <w:rPr>
          <w:b/>
          <w:bCs/>
        </w:rPr>
        <w:t>D</w:t>
      </w:r>
      <w:r w:rsidR="00304C8E">
        <w:rPr>
          <w:b/>
          <w:bCs/>
        </w:rPr>
        <w:t>:</w:t>
      </w:r>
      <w:r w:rsidR="00477078">
        <w:t xml:space="preserve"> Each class </w:t>
      </w:r>
      <w:r w:rsidR="000720A8">
        <w:t>was predicted using one-versus-all classificatio</w:t>
      </w:r>
      <w:r w:rsidR="00FC3637">
        <w:t>n. Values to the left of the dashed lines represent decreased odds of membership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were more likely to be female, and to have higher baseline nicotine dependence scores. These participants were also more likely to have received placebo NRT during the trial.</w:t>
      </w:r>
      <w:r w:rsidR="00FC3637">
        <w:rPr>
          <w:b/>
          <w:bCs/>
        </w:rPr>
        <w:t xml:space="preserve"> </w:t>
      </w:r>
      <w:r w:rsidR="00040512">
        <w:rPr>
          <w:b/>
          <w:bCs/>
        </w:rPr>
        <w:t xml:space="preserve">Column </w:t>
      </w:r>
      <w:r w:rsidR="0018092B">
        <w:rPr>
          <w:b/>
          <w:bCs/>
        </w:rPr>
        <w:t>B</w:t>
      </w:r>
      <w:r w:rsidR="00A142AC">
        <w:rPr>
          <w:b/>
          <w:bCs/>
        </w:rPr>
        <w:t>:</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w:t>
      </w:r>
      <w:r w:rsidR="00041645">
        <w:t xml:space="preserve"> </w:t>
      </w:r>
      <w:r w:rsidR="00040512">
        <w:rPr>
          <w:b/>
          <w:bCs/>
        </w:rPr>
        <w:t xml:space="preserve">Columns </w:t>
      </w:r>
      <w:r w:rsidR="0018092B">
        <w:rPr>
          <w:b/>
          <w:bCs/>
        </w:rPr>
        <w:t>E</w:t>
      </w:r>
      <w:r w:rsidR="00040512">
        <w:rPr>
          <w:b/>
          <w:bCs/>
        </w:rPr>
        <w:t xml:space="preserve"> and </w:t>
      </w:r>
      <w:r w:rsidR="0018092B">
        <w:rPr>
          <w:b/>
          <w:bCs/>
        </w:rPr>
        <w:t>F</w:t>
      </w:r>
      <w:r w:rsidR="00041645">
        <w:rPr>
          <w:b/>
          <w:bCs/>
        </w:rPr>
        <w:t>:</w:t>
      </w:r>
      <w:r w:rsidR="00041645">
        <w:t xml:space="preserve"> Values to the left of the dashed lines represent decreased odds of smoking cessation after the trial, while values to the right represent increased cessation odds. When using latent class as a predictor (left column), latent class becomes one of the predominant associations with smoking cessation (Class 2 OR = 0.111 ± 0.013, Class 3 OR = 0.070 ± 0.005), along with receiving active NRT (OR = 1.90 ± 0.157). A large site effect was observed, with participants at sites in Denmark and Germany more likely to quit smoking than those at the USA site.</w:t>
      </w:r>
    </w:p>
    <w:p w14:paraId="49CEF2A2" w14:textId="23EC7654" w:rsidR="004A3F72" w:rsidRDefault="004A3F72" w:rsidP="000E529F">
      <w:pPr>
        <w:jc w:val="center"/>
      </w:pPr>
    </w:p>
    <w:p w14:paraId="7B3437D2" w14:textId="672EB881" w:rsidR="00254472" w:rsidRDefault="00254472" w:rsidP="00254472"/>
    <w:sectPr w:rsidR="00254472" w:rsidSect="00B27A75">
      <w:headerReference w:type="even" r:id="rId16"/>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Anthony Barrows" w:date="2024-05-20T10:11:00Z" w:initials="AB">
    <w:p w14:paraId="7F78F9EB" w14:textId="77777777" w:rsidR="00103701" w:rsidRDefault="00103701" w:rsidP="00103701">
      <w:r>
        <w:rPr>
          <w:rStyle w:val="CommentReference"/>
        </w:rPr>
        <w:annotationRef/>
      </w:r>
      <w:r>
        <w:rPr>
          <w:sz w:val="20"/>
          <w:szCs w:val="20"/>
        </w:rPr>
        <w:t>I’m not normally a fan of five-line sentences but, since “technicality” seems to be a challenge for acceptance, I think we need as much top-level overview as we can afford.</w:t>
      </w:r>
    </w:p>
  </w:comment>
  <w:comment w:id="89" w:author="Nicola Lindson" w:date="2024-05-23T16:51:00Z" w:initials="NL">
    <w:p w14:paraId="3AB9377D" w14:textId="1B03FBB5" w:rsidR="00C339C8" w:rsidRDefault="00C339C8">
      <w:pPr>
        <w:pStyle w:val="CommentText"/>
      </w:pPr>
      <w:r>
        <w:rPr>
          <w:rStyle w:val="CommentReference"/>
        </w:rPr>
        <w:annotationRef/>
      </w:r>
      <w:r>
        <w:t>None of these things are actually funding my time on this so on reflection it probably makes sense to take them all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8F9EB" w15:done="0"/>
  <w15:commentEx w15:paraId="3AB93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8E5265" w16cex:dateUtc="2024-05-20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8F9EB" w16cid:durableId="1F8E5265"/>
  <w16cid:commentId w16cid:paraId="3AB9377D" w16cid:durableId="27E826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BC491" w14:textId="77777777" w:rsidR="009C42D6" w:rsidRDefault="009C42D6" w:rsidP="00E57E42">
      <w:r>
        <w:separator/>
      </w:r>
    </w:p>
  </w:endnote>
  <w:endnote w:type="continuationSeparator" w:id="0">
    <w:p w14:paraId="324D2068" w14:textId="77777777" w:rsidR="009C42D6" w:rsidRDefault="009C42D6"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6820" w14:textId="77777777" w:rsidR="009C42D6" w:rsidRDefault="009C42D6" w:rsidP="00E57E42">
      <w:r>
        <w:separator/>
      </w:r>
    </w:p>
  </w:footnote>
  <w:footnote w:type="continuationSeparator" w:id="0">
    <w:p w14:paraId="1B83A154" w14:textId="77777777" w:rsidR="009C42D6" w:rsidRDefault="009C42D6" w:rsidP="00E57E42">
      <w:r>
        <w:continuationSeparator/>
      </w:r>
    </w:p>
  </w:footnote>
  <w:footnote w:id="1">
    <w:p w14:paraId="5D59F261" w14:textId="1FA642AE" w:rsidR="002A4286" w:rsidRDefault="002A4286" w:rsidP="00B62173">
      <w:pPr>
        <w:pStyle w:val="FootnoteText"/>
        <w:rPr>
          <w:rFonts w:eastAsia="Arial Unicode MS" w:cs="Arial Unicode MS"/>
        </w:rPr>
      </w:pPr>
      <w:r w:rsidRPr="00B31220">
        <w:rPr>
          <w:rStyle w:val="FootnoteReference"/>
        </w:rPr>
        <w:footnoteRef/>
      </w:r>
      <w:r>
        <w:rPr>
          <w:rFonts w:eastAsia="Arial Unicode MS" w:cs="Arial Unicode MS"/>
        </w:rPr>
        <w:t xml:space="preserve"> Department of Psychiatry, University of Vermont, Burlington, VT, USA</w:t>
      </w:r>
    </w:p>
    <w:p w14:paraId="77F73768" w14:textId="4D83ABA9" w:rsidR="002A4286" w:rsidRDefault="002A4286" w:rsidP="00B62173">
      <w:pPr>
        <w:pStyle w:val="FootnoteText"/>
        <w:rPr>
          <w:rFonts w:eastAsia="Arial Unicode MS" w:cs="Arial Unicode MS"/>
          <w:vertAlign w:val="superscript"/>
        </w:rPr>
      </w:pPr>
      <w:r>
        <w:rPr>
          <w:rFonts w:eastAsia="Arial Unicode MS" w:cs="Arial Unicode MS"/>
          <w:vertAlign w:val="superscript"/>
        </w:rPr>
        <w:t>2</w:t>
      </w:r>
      <w:r w:rsidR="0001764D">
        <w:rPr>
          <w:rFonts w:eastAsia="Arial Unicode MS" w:cs="Arial Unicode MS"/>
          <w:vertAlign w:val="superscript"/>
        </w:rPr>
        <w:t xml:space="preserve"> </w:t>
      </w:r>
      <w:r>
        <w:rPr>
          <w:rFonts w:eastAsia="Arial Unicode MS" w:cs="Arial Unicode MS"/>
        </w:rPr>
        <w:t>Nuffield Department of Primary Care Health Sciences, University of Oxford, Oxford, UK</w:t>
      </w:r>
    </w:p>
    <w:p w14:paraId="5EB4516C" w14:textId="40FC2ED7" w:rsidR="002A4286" w:rsidRDefault="002A4286" w:rsidP="00B62173">
      <w:pPr>
        <w:pStyle w:val="FootnoteText"/>
        <w:rPr>
          <w:rFonts w:eastAsia="Arial Unicode MS" w:cs="Arial Unicode MS"/>
        </w:rPr>
      </w:pPr>
      <w:r>
        <w:rPr>
          <w:rFonts w:eastAsia="Arial Unicode MS" w:cs="Arial Unicode MS"/>
          <w:vertAlign w:val="superscript"/>
        </w:rPr>
        <w:t>3</w:t>
      </w:r>
      <w:r>
        <w:rPr>
          <w:rFonts w:eastAsia="Arial Unicode MS" w:cs="Arial Unicode MS"/>
        </w:rPr>
        <w:t xml:space="preserve"> Department of Psychology, University of Bath, Bath, UK</w:t>
      </w:r>
    </w:p>
    <w:p w14:paraId="6638A369" w14:textId="14D83ABD" w:rsidR="002A4286" w:rsidRPr="006F68CC" w:rsidRDefault="00A10D00" w:rsidP="00A10D00">
      <w:pPr>
        <w:pStyle w:val="FootnoteText"/>
        <w:rPr>
          <w:rFonts w:eastAsia="Arial Unicode MS" w:cs="Arial Unicode MS"/>
        </w:rPr>
      </w:pPr>
      <w:r>
        <w:rPr>
          <w:rFonts w:eastAsia="Arial Unicode MS" w:cs="Arial Unicode MS"/>
        </w:rPr>
        <w:t xml:space="preserve">* Please address correspondence to </w:t>
      </w:r>
      <w:hyperlink r:id="rId1" w:history="1">
        <w:r w:rsidRPr="009E68EB">
          <w:rPr>
            <w:rStyle w:val="Hyperlink"/>
            <w:rFonts w:eastAsia="Arial Unicode MS" w:cs="Arial Unicode MS"/>
          </w:rPr>
          <w:t>ajbarrow@uvm.edu</w:t>
        </w:r>
      </w:hyperlink>
      <w:r>
        <w:rPr>
          <w:rFonts w:eastAsia="Arial Unicode MS" w:cs="Arial Unicode MS"/>
        </w:rPr>
        <w:t xml:space="preserve"> (802) 656-</w:t>
      </w:r>
      <w:r w:rsidR="006F68CC">
        <w:rPr>
          <w:rFonts w:eastAsia="Arial Unicode MS" w:cs="Arial Unicode MS"/>
        </w:rPr>
        <w:t>4849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A121" w14:textId="77777777" w:rsidR="00A36FF5" w:rsidRDefault="00C339C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B67873"/>
    <w:multiLevelType w:val="hybridMultilevel"/>
    <w:tmpl w:val="88D61BF6"/>
    <w:lvl w:ilvl="0" w:tplc="E3DABC70">
      <w:start w:val="3"/>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12D92"/>
    <w:multiLevelType w:val="hybridMultilevel"/>
    <w:tmpl w:val="CC463652"/>
    <w:numStyleLink w:val="ImportedStyle1"/>
  </w:abstractNum>
  <w:num w:numId="1" w16cid:durableId="1781100934">
    <w:abstractNumId w:val="1"/>
  </w:num>
  <w:num w:numId="2" w16cid:durableId="1951165091">
    <w:abstractNumId w:val="3"/>
  </w:num>
  <w:num w:numId="3" w16cid:durableId="1212766328">
    <w:abstractNumId w:val="0"/>
  </w:num>
  <w:num w:numId="4" w16cid:durableId="8820160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rson w15:author="Klemperer, Elias">
    <w15:presenceInfo w15:providerId="AD" w15:userId="S::eklemper@med.uvm.edu::86f3895a-80e4-440a-8227-562a76476c22"/>
  </w15:person>
  <w15:person w15:author="Nicola Lindson">
    <w15:presenceInfo w15:providerId="None" w15:userId="Nicola Lin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F2"/>
    <w:rsid w:val="00000D80"/>
    <w:rsid w:val="00003204"/>
    <w:rsid w:val="00003866"/>
    <w:rsid w:val="00003B4B"/>
    <w:rsid w:val="00016AB2"/>
    <w:rsid w:val="0001764D"/>
    <w:rsid w:val="000230B4"/>
    <w:rsid w:val="00023B24"/>
    <w:rsid w:val="00026FDB"/>
    <w:rsid w:val="000311E6"/>
    <w:rsid w:val="000336D0"/>
    <w:rsid w:val="00034E8A"/>
    <w:rsid w:val="000403B2"/>
    <w:rsid w:val="00040512"/>
    <w:rsid w:val="00041645"/>
    <w:rsid w:val="00050FAF"/>
    <w:rsid w:val="00052C0C"/>
    <w:rsid w:val="00053689"/>
    <w:rsid w:val="00055DA0"/>
    <w:rsid w:val="00056287"/>
    <w:rsid w:val="000564C1"/>
    <w:rsid w:val="000566E5"/>
    <w:rsid w:val="0006562D"/>
    <w:rsid w:val="000720A8"/>
    <w:rsid w:val="00072A6D"/>
    <w:rsid w:val="000756AF"/>
    <w:rsid w:val="00077B55"/>
    <w:rsid w:val="0008229F"/>
    <w:rsid w:val="00084E8F"/>
    <w:rsid w:val="00087223"/>
    <w:rsid w:val="00093DD5"/>
    <w:rsid w:val="000A1C24"/>
    <w:rsid w:val="000B4F02"/>
    <w:rsid w:val="000B51D9"/>
    <w:rsid w:val="000B61E1"/>
    <w:rsid w:val="000D1A90"/>
    <w:rsid w:val="000D2363"/>
    <w:rsid w:val="000D468A"/>
    <w:rsid w:val="000E34A6"/>
    <w:rsid w:val="000E529F"/>
    <w:rsid w:val="000E549A"/>
    <w:rsid w:val="000E5EFF"/>
    <w:rsid w:val="000F6C7F"/>
    <w:rsid w:val="000F7204"/>
    <w:rsid w:val="0010120C"/>
    <w:rsid w:val="001021D9"/>
    <w:rsid w:val="00103701"/>
    <w:rsid w:val="00105CB0"/>
    <w:rsid w:val="00105E97"/>
    <w:rsid w:val="00106D6C"/>
    <w:rsid w:val="00113C2C"/>
    <w:rsid w:val="0011731C"/>
    <w:rsid w:val="00121E02"/>
    <w:rsid w:val="001220A6"/>
    <w:rsid w:val="0012587A"/>
    <w:rsid w:val="00125CFB"/>
    <w:rsid w:val="00126149"/>
    <w:rsid w:val="0013118A"/>
    <w:rsid w:val="0013758C"/>
    <w:rsid w:val="00137C38"/>
    <w:rsid w:val="00140DDE"/>
    <w:rsid w:val="00143F8C"/>
    <w:rsid w:val="00145211"/>
    <w:rsid w:val="00146328"/>
    <w:rsid w:val="00146D42"/>
    <w:rsid w:val="001519A4"/>
    <w:rsid w:val="00152CF2"/>
    <w:rsid w:val="001634BC"/>
    <w:rsid w:val="00163BE9"/>
    <w:rsid w:val="00166C65"/>
    <w:rsid w:val="001711E5"/>
    <w:rsid w:val="001748DA"/>
    <w:rsid w:val="001750C1"/>
    <w:rsid w:val="00176AD7"/>
    <w:rsid w:val="0018092B"/>
    <w:rsid w:val="0018548F"/>
    <w:rsid w:val="00192D3F"/>
    <w:rsid w:val="00195AE6"/>
    <w:rsid w:val="001A01B2"/>
    <w:rsid w:val="001A0ACD"/>
    <w:rsid w:val="001A4C7C"/>
    <w:rsid w:val="001A5B3C"/>
    <w:rsid w:val="001B0172"/>
    <w:rsid w:val="001B4C00"/>
    <w:rsid w:val="001C07D0"/>
    <w:rsid w:val="001C0984"/>
    <w:rsid w:val="001C55A8"/>
    <w:rsid w:val="001C56A1"/>
    <w:rsid w:val="001C780E"/>
    <w:rsid w:val="001D6D38"/>
    <w:rsid w:val="001E20CB"/>
    <w:rsid w:val="001F4C6E"/>
    <w:rsid w:val="001F67F8"/>
    <w:rsid w:val="001F7C37"/>
    <w:rsid w:val="00206FAB"/>
    <w:rsid w:val="00213AD9"/>
    <w:rsid w:val="00214712"/>
    <w:rsid w:val="00214A12"/>
    <w:rsid w:val="0021506F"/>
    <w:rsid w:val="0021599C"/>
    <w:rsid w:val="00216E91"/>
    <w:rsid w:val="00217A06"/>
    <w:rsid w:val="00217F09"/>
    <w:rsid w:val="00222A0D"/>
    <w:rsid w:val="00226BFA"/>
    <w:rsid w:val="00227119"/>
    <w:rsid w:val="002336B1"/>
    <w:rsid w:val="0023420F"/>
    <w:rsid w:val="00236A74"/>
    <w:rsid w:val="00236B80"/>
    <w:rsid w:val="0023706F"/>
    <w:rsid w:val="00240284"/>
    <w:rsid w:val="00244E8C"/>
    <w:rsid w:val="0024738C"/>
    <w:rsid w:val="00250169"/>
    <w:rsid w:val="0025306B"/>
    <w:rsid w:val="00254472"/>
    <w:rsid w:val="00264092"/>
    <w:rsid w:val="002675E9"/>
    <w:rsid w:val="002679BF"/>
    <w:rsid w:val="002702A0"/>
    <w:rsid w:val="002722E9"/>
    <w:rsid w:val="0027379A"/>
    <w:rsid w:val="002747BC"/>
    <w:rsid w:val="002827B5"/>
    <w:rsid w:val="00286E05"/>
    <w:rsid w:val="00290AFD"/>
    <w:rsid w:val="00290DA4"/>
    <w:rsid w:val="0029525E"/>
    <w:rsid w:val="002A4286"/>
    <w:rsid w:val="002B655B"/>
    <w:rsid w:val="002B70A7"/>
    <w:rsid w:val="002C4863"/>
    <w:rsid w:val="002C77C1"/>
    <w:rsid w:val="002C7E98"/>
    <w:rsid w:val="002D2284"/>
    <w:rsid w:val="002D4B6F"/>
    <w:rsid w:val="002D4E66"/>
    <w:rsid w:val="002D67F6"/>
    <w:rsid w:val="002D687E"/>
    <w:rsid w:val="002E2104"/>
    <w:rsid w:val="002E2676"/>
    <w:rsid w:val="002E3329"/>
    <w:rsid w:val="002E3767"/>
    <w:rsid w:val="002E4CA7"/>
    <w:rsid w:val="002E709E"/>
    <w:rsid w:val="002F0739"/>
    <w:rsid w:val="002F114E"/>
    <w:rsid w:val="002F117C"/>
    <w:rsid w:val="002F3442"/>
    <w:rsid w:val="002F4327"/>
    <w:rsid w:val="002F64E4"/>
    <w:rsid w:val="00300448"/>
    <w:rsid w:val="00304C8E"/>
    <w:rsid w:val="003062D1"/>
    <w:rsid w:val="00311B20"/>
    <w:rsid w:val="00312D2E"/>
    <w:rsid w:val="0031776E"/>
    <w:rsid w:val="00320174"/>
    <w:rsid w:val="0032119F"/>
    <w:rsid w:val="00321929"/>
    <w:rsid w:val="00322485"/>
    <w:rsid w:val="003226A3"/>
    <w:rsid w:val="00322B21"/>
    <w:rsid w:val="00327180"/>
    <w:rsid w:val="00327738"/>
    <w:rsid w:val="0033110D"/>
    <w:rsid w:val="003361D9"/>
    <w:rsid w:val="00340A63"/>
    <w:rsid w:val="003412AA"/>
    <w:rsid w:val="0034193F"/>
    <w:rsid w:val="00345D67"/>
    <w:rsid w:val="003524B3"/>
    <w:rsid w:val="0035285F"/>
    <w:rsid w:val="003563F1"/>
    <w:rsid w:val="00361602"/>
    <w:rsid w:val="00362544"/>
    <w:rsid w:val="00362889"/>
    <w:rsid w:val="00364FB7"/>
    <w:rsid w:val="00372209"/>
    <w:rsid w:val="00373661"/>
    <w:rsid w:val="00375E89"/>
    <w:rsid w:val="00376E5D"/>
    <w:rsid w:val="003778C6"/>
    <w:rsid w:val="00380169"/>
    <w:rsid w:val="0038034C"/>
    <w:rsid w:val="00383A0A"/>
    <w:rsid w:val="00384CDC"/>
    <w:rsid w:val="003865B1"/>
    <w:rsid w:val="00387198"/>
    <w:rsid w:val="00387DE3"/>
    <w:rsid w:val="0039161E"/>
    <w:rsid w:val="003931B1"/>
    <w:rsid w:val="0039526E"/>
    <w:rsid w:val="003A3C1E"/>
    <w:rsid w:val="003A456B"/>
    <w:rsid w:val="003B1E3A"/>
    <w:rsid w:val="003B356E"/>
    <w:rsid w:val="003B3F81"/>
    <w:rsid w:val="003B41E3"/>
    <w:rsid w:val="003C2346"/>
    <w:rsid w:val="003C54ED"/>
    <w:rsid w:val="003C59CA"/>
    <w:rsid w:val="003C6E33"/>
    <w:rsid w:val="003C6F5F"/>
    <w:rsid w:val="003C7405"/>
    <w:rsid w:val="003D620A"/>
    <w:rsid w:val="003E27FC"/>
    <w:rsid w:val="003E2AEA"/>
    <w:rsid w:val="003E67D3"/>
    <w:rsid w:val="003E71AA"/>
    <w:rsid w:val="003F2918"/>
    <w:rsid w:val="003F38B4"/>
    <w:rsid w:val="003F5337"/>
    <w:rsid w:val="003F5F54"/>
    <w:rsid w:val="00400846"/>
    <w:rsid w:val="00401165"/>
    <w:rsid w:val="00402673"/>
    <w:rsid w:val="00402B5A"/>
    <w:rsid w:val="0041497F"/>
    <w:rsid w:val="00414AB9"/>
    <w:rsid w:val="004152FE"/>
    <w:rsid w:val="004163C8"/>
    <w:rsid w:val="00417BC8"/>
    <w:rsid w:val="00420625"/>
    <w:rsid w:val="0042770D"/>
    <w:rsid w:val="00431720"/>
    <w:rsid w:val="00434AE3"/>
    <w:rsid w:val="00436F28"/>
    <w:rsid w:val="00440338"/>
    <w:rsid w:val="00446B98"/>
    <w:rsid w:val="0045073C"/>
    <w:rsid w:val="004509FB"/>
    <w:rsid w:val="00454297"/>
    <w:rsid w:val="00456434"/>
    <w:rsid w:val="00461946"/>
    <w:rsid w:val="0046472F"/>
    <w:rsid w:val="004654A5"/>
    <w:rsid w:val="004670EE"/>
    <w:rsid w:val="0047483C"/>
    <w:rsid w:val="00474E43"/>
    <w:rsid w:val="00477078"/>
    <w:rsid w:val="0048108E"/>
    <w:rsid w:val="00483AFA"/>
    <w:rsid w:val="00483C38"/>
    <w:rsid w:val="00484548"/>
    <w:rsid w:val="00485C25"/>
    <w:rsid w:val="00492327"/>
    <w:rsid w:val="0049259E"/>
    <w:rsid w:val="00493D94"/>
    <w:rsid w:val="00494E1E"/>
    <w:rsid w:val="004A3A2D"/>
    <w:rsid w:val="004A3F72"/>
    <w:rsid w:val="004A5D3B"/>
    <w:rsid w:val="004B6B2A"/>
    <w:rsid w:val="004C145C"/>
    <w:rsid w:val="004C2747"/>
    <w:rsid w:val="004C2CC4"/>
    <w:rsid w:val="004C3DD2"/>
    <w:rsid w:val="004C5EFB"/>
    <w:rsid w:val="004C700C"/>
    <w:rsid w:val="004D2929"/>
    <w:rsid w:val="004D2EAD"/>
    <w:rsid w:val="004D4855"/>
    <w:rsid w:val="004D5791"/>
    <w:rsid w:val="004E2430"/>
    <w:rsid w:val="004E6263"/>
    <w:rsid w:val="004E7D9E"/>
    <w:rsid w:val="004F2D4D"/>
    <w:rsid w:val="004F3058"/>
    <w:rsid w:val="004F52F1"/>
    <w:rsid w:val="004F6492"/>
    <w:rsid w:val="004F66E6"/>
    <w:rsid w:val="00502708"/>
    <w:rsid w:val="00507170"/>
    <w:rsid w:val="00507CDF"/>
    <w:rsid w:val="00514EFE"/>
    <w:rsid w:val="0051577C"/>
    <w:rsid w:val="00521BD5"/>
    <w:rsid w:val="00522BCF"/>
    <w:rsid w:val="00523A50"/>
    <w:rsid w:val="00523B77"/>
    <w:rsid w:val="00526CA0"/>
    <w:rsid w:val="0053113E"/>
    <w:rsid w:val="0053374D"/>
    <w:rsid w:val="0053426B"/>
    <w:rsid w:val="00536694"/>
    <w:rsid w:val="005368BB"/>
    <w:rsid w:val="0054441D"/>
    <w:rsid w:val="005545BA"/>
    <w:rsid w:val="005551EC"/>
    <w:rsid w:val="0055575F"/>
    <w:rsid w:val="00561AA7"/>
    <w:rsid w:val="00564040"/>
    <w:rsid w:val="00565D60"/>
    <w:rsid w:val="00565F25"/>
    <w:rsid w:val="00566ED2"/>
    <w:rsid w:val="0057040C"/>
    <w:rsid w:val="005710FA"/>
    <w:rsid w:val="0057314F"/>
    <w:rsid w:val="00575039"/>
    <w:rsid w:val="005822B2"/>
    <w:rsid w:val="00587F34"/>
    <w:rsid w:val="00587FDE"/>
    <w:rsid w:val="005928FA"/>
    <w:rsid w:val="00595DB1"/>
    <w:rsid w:val="00597E0B"/>
    <w:rsid w:val="005A021B"/>
    <w:rsid w:val="005A095D"/>
    <w:rsid w:val="005A208C"/>
    <w:rsid w:val="005A28FD"/>
    <w:rsid w:val="005A3CB2"/>
    <w:rsid w:val="005A4733"/>
    <w:rsid w:val="005A70BE"/>
    <w:rsid w:val="005A7912"/>
    <w:rsid w:val="005B061C"/>
    <w:rsid w:val="005B0764"/>
    <w:rsid w:val="005B1D83"/>
    <w:rsid w:val="005B1F2A"/>
    <w:rsid w:val="005B5CB0"/>
    <w:rsid w:val="005B7A8D"/>
    <w:rsid w:val="005C2596"/>
    <w:rsid w:val="005D058A"/>
    <w:rsid w:val="005D14C6"/>
    <w:rsid w:val="005D4B98"/>
    <w:rsid w:val="005D6B50"/>
    <w:rsid w:val="005D7027"/>
    <w:rsid w:val="005E0248"/>
    <w:rsid w:val="005E0257"/>
    <w:rsid w:val="005E058F"/>
    <w:rsid w:val="005F0932"/>
    <w:rsid w:val="005F209D"/>
    <w:rsid w:val="005F2445"/>
    <w:rsid w:val="005F2EF8"/>
    <w:rsid w:val="005F3939"/>
    <w:rsid w:val="005F4C25"/>
    <w:rsid w:val="005F4D68"/>
    <w:rsid w:val="005F5899"/>
    <w:rsid w:val="005F58DB"/>
    <w:rsid w:val="00601153"/>
    <w:rsid w:val="00605BDE"/>
    <w:rsid w:val="00617E64"/>
    <w:rsid w:val="00626A26"/>
    <w:rsid w:val="00627620"/>
    <w:rsid w:val="0063013B"/>
    <w:rsid w:val="00631CF2"/>
    <w:rsid w:val="006326F1"/>
    <w:rsid w:val="006431E8"/>
    <w:rsid w:val="006440B3"/>
    <w:rsid w:val="00651F24"/>
    <w:rsid w:val="00654AB7"/>
    <w:rsid w:val="00655694"/>
    <w:rsid w:val="00656499"/>
    <w:rsid w:val="00660A0E"/>
    <w:rsid w:val="00661994"/>
    <w:rsid w:val="00665D6F"/>
    <w:rsid w:val="006705C8"/>
    <w:rsid w:val="00670691"/>
    <w:rsid w:val="00672DF7"/>
    <w:rsid w:val="0067320E"/>
    <w:rsid w:val="0068658F"/>
    <w:rsid w:val="00690F41"/>
    <w:rsid w:val="00693C54"/>
    <w:rsid w:val="00697A1E"/>
    <w:rsid w:val="006A1284"/>
    <w:rsid w:val="006A4A32"/>
    <w:rsid w:val="006A7770"/>
    <w:rsid w:val="006B46B6"/>
    <w:rsid w:val="006C075B"/>
    <w:rsid w:val="006C0AD0"/>
    <w:rsid w:val="006C106B"/>
    <w:rsid w:val="006C146D"/>
    <w:rsid w:val="006C4226"/>
    <w:rsid w:val="006C642A"/>
    <w:rsid w:val="006D0D7A"/>
    <w:rsid w:val="006D71AF"/>
    <w:rsid w:val="006D7A7B"/>
    <w:rsid w:val="006E1005"/>
    <w:rsid w:val="006E65D5"/>
    <w:rsid w:val="006F088C"/>
    <w:rsid w:val="006F2A1D"/>
    <w:rsid w:val="006F54A7"/>
    <w:rsid w:val="006F5593"/>
    <w:rsid w:val="006F59B6"/>
    <w:rsid w:val="006F621E"/>
    <w:rsid w:val="006F68CC"/>
    <w:rsid w:val="007006C2"/>
    <w:rsid w:val="0070312B"/>
    <w:rsid w:val="007051A8"/>
    <w:rsid w:val="00705A20"/>
    <w:rsid w:val="00707D57"/>
    <w:rsid w:val="00713434"/>
    <w:rsid w:val="007139CA"/>
    <w:rsid w:val="00715E1A"/>
    <w:rsid w:val="0071792C"/>
    <w:rsid w:val="00722978"/>
    <w:rsid w:val="00725392"/>
    <w:rsid w:val="00733133"/>
    <w:rsid w:val="00736DC9"/>
    <w:rsid w:val="0074105C"/>
    <w:rsid w:val="00741484"/>
    <w:rsid w:val="007433A0"/>
    <w:rsid w:val="00744FB9"/>
    <w:rsid w:val="00751123"/>
    <w:rsid w:val="00754C4E"/>
    <w:rsid w:val="007558AF"/>
    <w:rsid w:val="00760328"/>
    <w:rsid w:val="007612CC"/>
    <w:rsid w:val="00763661"/>
    <w:rsid w:val="00767806"/>
    <w:rsid w:val="007710B4"/>
    <w:rsid w:val="00776C71"/>
    <w:rsid w:val="007806C9"/>
    <w:rsid w:val="0078184F"/>
    <w:rsid w:val="00782A41"/>
    <w:rsid w:val="00782B78"/>
    <w:rsid w:val="00783E61"/>
    <w:rsid w:val="00784EBE"/>
    <w:rsid w:val="00785234"/>
    <w:rsid w:val="0078582F"/>
    <w:rsid w:val="0079208F"/>
    <w:rsid w:val="007936B0"/>
    <w:rsid w:val="00794022"/>
    <w:rsid w:val="007955FB"/>
    <w:rsid w:val="007A3C1C"/>
    <w:rsid w:val="007A5357"/>
    <w:rsid w:val="007A6043"/>
    <w:rsid w:val="007A6309"/>
    <w:rsid w:val="007A6EC2"/>
    <w:rsid w:val="007A765A"/>
    <w:rsid w:val="007A7A3A"/>
    <w:rsid w:val="007B3766"/>
    <w:rsid w:val="007B437F"/>
    <w:rsid w:val="007B55C6"/>
    <w:rsid w:val="007C1E02"/>
    <w:rsid w:val="007C26E7"/>
    <w:rsid w:val="007C5E5F"/>
    <w:rsid w:val="007C75BC"/>
    <w:rsid w:val="007D67FA"/>
    <w:rsid w:val="007E39A2"/>
    <w:rsid w:val="007F44DA"/>
    <w:rsid w:val="007F4A63"/>
    <w:rsid w:val="007F649B"/>
    <w:rsid w:val="007F78DA"/>
    <w:rsid w:val="008018BC"/>
    <w:rsid w:val="00803401"/>
    <w:rsid w:val="00804802"/>
    <w:rsid w:val="00806592"/>
    <w:rsid w:val="00810B37"/>
    <w:rsid w:val="00810E6E"/>
    <w:rsid w:val="0081389A"/>
    <w:rsid w:val="008154D9"/>
    <w:rsid w:val="00816041"/>
    <w:rsid w:val="00820ACB"/>
    <w:rsid w:val="00821953"/>
    <w:rsid w:val="00822D48"/>
    <w:rsid w:val="008249AE"/>
    <w:rsid w:val="00826C53"/>
    <w:rsid w:val="008374BF"/>
    <w:rsid w:val="008375ED"/>
    <w:rsid w:val="008431F5"/>
    <w:rsid w:val="008433C7"/>
    <w:rsid w:val="00844F9D"/>
    <w:rsid w:val="008511EC"/>
    <w:rsid w:val="008518E8"/>
    <w:rsid w:val="00851FDB"/>
    <w:rsid w:val="00857F17"/>
    <w:rsid w:val="00874072"/>
    <w:rsid w:val="00874B3C"/>
    <w:rsid w:val="0087574E"/>
    <w:rsid w:val="008807EC"/>
    <w:rsid w:val="00880FC8"/>
    <w:rsid w:val="0088248C"/>
    <w:rsid w:val="00887316"/>
    <w:rsid w:val="00887F2D"/>
    <w:rsid w:val="00894C78"/>
    <w:rsid w:val="00896391"/>
    <w:rsid w:val="008A2773"/>
    <w:rsid w:val="008A3011"/>
    <w:rsid w:val="008A5163"/>
    <w:rsid w:val="008B0ADA"/>
    <w:rsid w:val="008B1F1A"/>
    <w:rsid w:val="008B29F6"/>
    <w:rsid w:val="008B394F"/>
    <w:rsid w:val="008B5BBE"/>
    <w:rsid w:val="008C0392"/>
    <w:rsid w:val="008C125B"/>
    <w:rsid w:val="008D0CCB"/>
    <w:rsid w:val="008D2153"/>
    <w:rsid w:val="008D774A"/>
    <w:rsid w:val="008E19DD"/>
    <w:rsid w:val="008E5127"/>
    <w:rsid w:val="008E7707"/>
    <w:rsid w:val="008F09E2"/>
    <w:rsid w:val="008F0D46"/>
    <w:rsid w:val="008F29F4"/>
    <w:rsid w:val="008F4241"/>
    <w:rsid w:val="008F4486"/>
    <w:rsid w:val="008F4A2D"/>
    <w:rsid w:val="009049A8"/>
    <w:rsid w:val="009051D1"/>
    <w:rsid w:val="00911BE8"/>
    <w:rsid w:val="00914504"/>
    <w:rsid w:val="00924E03"/>
    <w:rsid w:val="00925627"/>
    <w:rsid w:val="00926547"/>
    <w:rsid w:val="00926C96"/>
    <w:rsid w:val="00932251"/>
    <w:rsid w:val="009333D3"/>
    <w:rsid w:val="00934ECC"/>
    <w:rsid w:val="0093650E"/>
    <w:rsid w:val="009365B7"/>
    <w:rsid w:val="00943D1B"/>
    <w:rsid w:val="009444F2"/>
    <w:rsid w:val="00945278"/>
    <w:rsid w:val="009457E5"/>
    <w:rsid w:val="00950412"/>
    <w:rsid w:val="0095082D"/>
    <w:rsid w:val="00954964"/>
    <w:rsid w:val="00963CC0"/>
    <w:rsid w:val="009642FC"/>
    <w:rsid w:val="00966985"/>
    <w:rsid w:val="0097294D"/>
    <w:rsid w:val="00973BE7"/>
    <w:rsid w:val="00977623"/>
    <w:rsid w:val="0098077D"/>
    <w:rsid w:val="00983925"/>
    <w:rsid w:val="00983C47"/>
    <w:rsid w:val="00983E56"/>
    <w:rsid w:val="009925DC"/>
    <w:rsid w:val="009943C0"/>
    <w:rsid w:val="009960E7"/>
    <w:rsid w:val="009976C4"/>
    <w:rsid w:val="009A1182"/>
    <w:rsid w:val="009A4852"/>
    <w:rsid w:val="009A4ABD"/>
    <w:rsid w:val="009B1BDD"/>
    <w:rsid w:val="009B21B5"/>
    <w:rsid w:val="009B2BE4"/>
    <w:rsid w:val="009B310D"/>
    <w:rsid w:val="009B54E3"/>
    <w:rsid w:val="009B6C67"/>
    <w:rsid w:val="009B7FB9"/>
    <w:rsid w:val="009C0A91"/>
    <w:rsid w:val="009C0ABB"/>
    <w:rsid w:val="009C2DAB"/>
    <w:rsid w:val="009C42D6"/>
    <w:rsid w:val="009C555E"/>
    <w:rsid w:val="009D12E6"/>
    <w:rsid w:val="009D7F43"/>
    <w:rsid w:val="009E06CB"/>
    <w:rsid w:val="009E19FB"/>
    <w:rsid w:val="009E581F"/>
    <w:rsid w:val="009E64D5"/>
    <w:rsid w:val="009F04DC"/>
    <w:rsid w:val="009F0FA8"/>
    <w:rsid w:val="009F35B4"/>
    <w:rsid w:val="009F4499"/>
    <w:rsid w:val="009F47F0"/>
    <w:rsid w:val="009F529A"/>
    <w:rsid w:val="009F6A84"/>
    <w:rsid w:val="00A0035E"/>
    <w:rsid w:val="00A023C0"/>
    <w:rsid w:val="00A05470"/>
    <w:rsid w:val="00A06777"/>
    <w:rsid w:val="00A10D00"/>
    <w:rsid w:val="00A111D4"/>
    <w:rsid w:val="00A12364"/>
    <w:rsid w:val="00A1292C"/>
    <w:rsid w:val="00A142AC"/>
    <w:rsid w:val="00A17E95"/>
    <w:rsid w:val="00A213AD"/>
    <w:rsid w:val="00A2497F"/>
    <w:rsid w:val="00A274A3"/>
    <w:rsid w:val="00A27DBC"/>
    <w:rsid w:val="00A31351"/>
    <w:rsid w:val="00A36FF5"/>
    <w:rsid w:val="00A42BEE"/>
    <w:rsid w:val="00A468BE"/>
    <w:rsid w:val="00A50490"/>
    <w:rsid w:val="00A51618"/>
    <w:rsid w:val="00A51A25"/>
    <w:rsid w:val="00A52366"/>
    <w:rsid w:val="00A52BF0"/>
    <w:rsid w:val="00A55B9D"/>
    <w:rsid w:val="00A55F6F"/>
    <w:rsid w:val="00A565E5"/>
    <w:rsid w:val="00A6158E"/>
    <w:rsid w:val="00A61909"/>
    <w:rsid w:val="00A62705"/>
    <w:rsid w:val="00A6659A"/>
    <w:rsid w:val="00A673F8"/>
    <w:rsid w:val="00A72BB7"/>
    <w:rsid w:val="00A74B42"/>
    <w:rsid w:val="00A77880"/>
    <w:rsid w:val="00A8245A"/>
    <w:rsid w:val="00A909E1"/>
    <w:rsid w:val="00A90BD8"/>
    <w:rsid w:val="00A91CAE"/>
    <w:rsid w:val="00A9485B"/>
    <w:rsid w:val="00A96F04"/>
    <w:rsid w:val="00AA163A"/>
    <w:rsid w:val="00AA6ADA"/>
    <w:rsid w:val="00AB5E1A"/>
    <w:rsid w:val="00AB72B1"/>
    <w:rsid w:val="00AC0F2F"/>
    <w:rsid w:val="00AD19C2"/>
    <w:rsid w:val="00AD2D4C"/>
    <w:rsid w:val="00AD3F2A"/>
    <w:rsid w:val="00AD5F49"/>
    <w:rsid w:val="00AD60B5"/>
    <w:rsid w:val="00AE2715"/>
    <w:rsid w:val="00AE3050"/>
    <w:rsid w:val="00AE466A"/>
    <w:rsid w:val="00AF1C80"/>
    <w:rsid w:val="00AF2283"/>
    <w:rsid w:val="00AF43CA"/>
    <w:rsid w:val="00AF675C"/>
    <w:rsid w:val="00B01350"/>
    <w:rsid w:val="00B05E46"/>
    <w:rsid w:val="00B06254"/>
    <w:rsid w:val="00B070DE"/>
    <w:rsid w:val="00B10D5D"/>
    <w:rsid w:val="00B12F46"/>
    <w:rsid w:val="00B163A7"/>
    <w:rsid w:val="00B172FC"/>
    <w:rsid w:val="00B17B2A"/>
    <w:rsid w:val="00B21E5A"/>
    <w:rsid w:val="00B220AA"/>
    <w:rsid w:val="00B2289A"/>
    <w:rsid w:val="00B23B57"/>
    <w:rsid w:val="00B25AF7"/>
    <w:rsid w:val="00B2654B"/>
    <w:rsid w:val="00B27A75"/>
    <w:rsid w:val="00B31220"/>
    <w:rsid w:val="00B32C31"/>
    <w:rsid w:val="00B32C39"/>
    <w:rsid w:val="00B33AE2"/>
    <w:rsid w:val="00B404A0"/>
    <w:rsid w:val="00B44599"/>
    <w:rsid w:val="00B44A45"/>
    <w:rsid w:val="00B44E25"/>
    <w:rsid w:val="00B45520"/>
    <w:rsid w:val="00B50F5E"/>
    <w:rsid w:val="00B5625A"/>
    <w:rsid w:val="00B56684"/>
    <w:rsid w:val="00B57414"/>
    <w:rsid w:val="00B62173"/>
    <w:rsid w:val="00B67F5A"/>
    <w:rsid w:val="00B70A54"/>
    <w:rsid w:val="00B7240B"/>
    <w:rsid w:val="00B72A97"/>
    <w:rsid w:val="00B818C0"/>
    <w:rsid w:val="00B82985"/>
    <w:rsid w:val="00B8330D"/>
    <w:rsid w:val="00B869E4"/>
    <w:rsid w:val="00B90D9A"/>
    <w:rsid w:val="00B972A9"/>
    <w:rsid w:val="00BA0738"/>
    <w:rsid w:val="00BA767C"/>
    <w:rsid w:val="00BB1476"/>
    <w:rsid w:val="00BB1950"/>
    <w:rsid w:val="00BB7090"/>
    <w:rsid w:val="00BD0137"/>
    <w:rsid w:val="00BD1542"/>
    <w:rsid w:val="00BD2034"/>
    <w:rsid w:val="00BD2D35"/>
    <w:rsid w:val="00BE0038"/>
    <w:rsid w:val="00BE22DB"/>
    <w:rsid w:val="00BE7BC1"/>
    <w:rsid w:val="00BF0197"/>
    <w:rsid w:val="00BF29DF"/>
    <w:rsid w:val="00BF3442"/>
    <w:rsid w:val="00BF358A"/>
    <w:rsid w:val="00BF4E63"/>
    <w:rsid w:val="00BF611D"/>
    <w:rsid w:val="00BF7894"/>
    <w:rsid w:val="00C06F4B"/>
    <w:rsid w:val="00C14CD2"/>
    <w:rsid w:val="00C2291C"/>
    <w:rsid w:val="00C22CB2"/>
    <w:rsid w:val="00C22D83"/>
    <w:rsid w:val="00C235E0"/>
    <w:rsid w:val="00C268F2"/>
    <w:rsid w:val="00C272DB"/>
    <w:rsid w:val="00C27673"/>
    <w:rsid w:val="00C27C27"/>
    <w:rsid w:val="00C30AA9"/>
    <w:rsid w:val="00C329C3"/>
    <w:rsid w:val="00C339C8"/>
    <w:rsid w:val="00C37453"/>
    <w:rsid w:val="00C4001E"/>
    <w:rsid w:val="00C40C9E"/>
    <w:rsid w:val="00C428F8"/>
    <w:rsid w:val="00C44FC2"/>
    <w:rsid w:val="00C46218"/>
    <w:rsid w:val="00C551B7"/>
    <w:rsid w:val="00C6141D"/>
    <w:rsid w:val="00C63A2F"/>
    <w:rsid w:val="00C66DAD"/>
    <w:rsid w:val="00C67113"/>
    <w:rsid w:val="00C74DB0"/>
    <w:rsid w:val="00C75510"/>
    <w:rsid w:val="00C776AE"/>
    <w:rsid w:val="00C87B7D"/>
    <w:rsid w:val="00C91083"/>
    <w:rsid w:val="00C961DA"/>
    <w:rsid w:val="00C9625C"/>
    <w:rsid w:val="00CA2A55"/>
    <w:rsid w:val="00CA577D"/>
    <w:rsid w:val="00CA6EE4"/>
    <w:rsid w:val="00CA714E"/>
    <w:rsid w:val="00CB054E"/>
    <w:rsid w:val="00CB2612"/>
    <w:rsid w:val="00CB7405"/>
    <w:rsid w:val="00CB7ACE"/>
    <w:rsid w:val="00CC1D54"/>
    <w:rsid w:val="00CC2209"/>
    <w:rsid w:val="00CC3DA7"/>
    <w:rsid w:val="00CC6689"/>
    <w:rsid w:val="00CD1B1E"/>
    <w:rsid w:val="00CD20D0"/>
    <w:rsid w:val="00CD31A3"/>
    <w:rsid w:val="00CD4E53"/>
    <w:rsid w:val="00CD73DB"/>
    <w:rsid w:val="00CE42E6"/>
    <w:rsid w:val="00CE4F6E"/>
    <w:rsid w:val="00CE5266"/>
    <w:rsid w:val="00CE70FC"/>
    <w:rsid w:val="00CF432A"/>
    <w:rsid w:val="00CF702C"/>
    <w:rsid w:val="00CF781E"/>
    <w:rsid w:val="00CF7B92"/>
    <w:rsid w:val="00D00411"/>
    <w:rsid w:val="00D01062"/>
    <w:rsid w:val="00D011A1"/>
    <w:rsid w:val="00D04588"/>
    <w:rsid w:val="00D1255B"/>
    <w:rsid w:val="00D14184"/>
    <w:rsid w:val="00D14C17"/>
    <w:rsid w:val="00D15238"/>
    <w:rsid w:val="00D15506"/>
    <w:rsid w:val="00D169A7"/>
    <w:rsid w:val="00D20F51"/>
    <w:rsid w:val="00D244FB"/>
    <w:rsid w:val="00D25287"/>
    <w:rsid w:val="00D30648"/>
    <w:rsid w:val="00D30D5E"/>
    <w:rsid w:val="00D31069"/>
    <w:rsid w:val="00D35274"/>
    <w:rsid w:val="00D35E23"/>
    <w:rsid w:val="00D41AEE"/>
    <w:rsid w:val="00D464EF"/>
    <w:rsid w:val="00D469DE"/>
    <w:rsid w:val="00D4756A"/>
    <w:rsid w:val="00D50BF6"/>
    <w:rsid w:val="00D5251C"/>
    <w:rsid w:val="00D53A8E"/>
    <w:rsid w:val="00D5406B"/>
    <w:rsid w:val="00D549E3"/>
    <w:rsid w:val="00D55D59"/>
    <w:rsid w:val="00D5744F"/>
    <w:rsid w:val="00D617F0"/>
    <w:rsid w:val="00D62C81"/>
    <w:rsid w:val="00D63121"/>
    <w:rsid w:val="00D64197"/>
    <w:rsid w:val="00D65982"/>
    <w:rsid w:val="00D65DB1"/>
    <w:rsid w:val="00D72210"/>
    <w:rsid w:val="00D7545F"/>
    <w:rsid w:val="00D761CB"/>
    <w:rsid w:val="00D77671"/>
    <w:rsid w:val="00D776DD"/>
    <w:rsid w:val="00D83838"/>
    <w:rsid w:val="00D8635F"/>
    <w:rsid w:val="00D9211B"/>
    <w:rsid w:val="00D946B1"/>
    <w:rsid w:val="00D97EDB"/>
    <w:rsid w:val="00DA1A50"/>
    <w:rsid w:val="00DA39B9"/>
    <w:rsid w:val="00DA441E"/>
    <w:rsid w:val="00DA447F"/>
    <w:rsid w:val="00DA45E8"/>
    <w:rsid w:val="00DA68F3"/>
    <w:rsid w:val="00DB5368"/>
    <w:rsid w:val="00DB57C5"/>
    <w:rsid w:val="00DC0E40"/>
    <w:rsid w:val="00DD1F4F"/>
    <w:rsid w:val="00DD2127"/>
    <w:rsid w:val="00DD5C8C"/>
    <w:rsid w:val="00DD5F3A"/>
    <w:rsid w:val="00DD6459"/>
    <w:rsid w:val="00DE2C51"/>
    <w:rsid w:val="00DF268C"/>
    <w:rsid w:val="00DF2E16"/>
    <w:rsid w:val="00DF4CEE"/>
    <w:rsid w:val="00DF78C4"/>
    <w:rsid w:val="00E01DA5"/>
    <w:rsid w:val="00E0447D"/>
    <w:rsid w:val="00E11F92"/>
    <w:rsid w:val="00E12E4B"/>
    <w:rsid w:val="00E14E8E"/>
    <w:rsid w:val="00E16AC2"/>
    <w:rsid w:val="00E21BB3"/>
    <w:rsid w:val="00E2225E"/>
    <w:rsid w:val="00E22978"/>
    <w:rsid w:val="00E505B5"/>
    <w:rsid w:val="00E53A81"/>
    <w:rsid w:val="00E56E78"/>
    <w:rsid w:val="00E57BEE"/>
    <w:rsid w:val="00E57E42"/>
    <w:rsid w:val="00E62BB2"/>
    <w:rsid w:val="00E637A6"/>
    <w:rsid w:val="00E67307"/>
    <w:rsid w:val="00E74BE3"/>
    <w:rsid w:val="00E75A79"/>
    <w:rsid w:val="00E76342"/>
    <w:rsid w:val="00E770B3"/>
    <w:rsid w:val="00E81B38"/>
    <w:rsid w:val="00E8418F"/>
    <w:rsid w:val="00E85D86"/>
    <w:rsid w:val="00E86BE3"/>
    <w:rsid w:val="00E86CEE"/>
    <w:rsid w:val="00E87794"/>
    <w:rsid w:val="00E90F56"/>
    <w:rsid w:val="00E9212B"/>
    <w:rsid w:val="00E92E3F"/>
    <w:rsid w:val="00E930B1"/>
    <w:rsid w:val="00EA0BD5"/>
    <w:rsid w:val="00EA1931"/>
    <w:rsid w:val="00EA6200"/>
    <w:rsid w:val="00EA6A8E"/>
    <w:rsid w:val="00EA6F6F"/>
    <w:rsid w:val="00EA7C0B"/>
    <w:rsid w:val="00EB0069"/>
    <w:rsid w:val="00EB5A55"/>
    <w:rsid w:val="00EB6364"/>
    <w:rsid w:val="00EB76F3"/>
    <w:rsid w:val="00EB7CA5"/>
    <w:rsid w:val="00EC0379"/>
    <w:rsid w:val="00EC1268"/>
    <w:rsid w:val="00EC68FD"/>
    <w:rsid w:val="00EC726E"/>
    <w:rsid w:val="00EC7E2D"/>
    <w:rsid w:val="00ED1EF4"/>
    <w:rsid w:val="00ED79EE"/>
    <w:rsid w:val="00EE1623"/>
    <w:rsid w:val="00EE1BBB"/>
    <w:rsid w:val="00EE2476"/>
    <w:rsid w:val="00EE30A6"/>
    <w:rsid w:val="00EE35F2"/>
    <w:rsid w:val="00EE3773"/>
    <w:rsid w:val="00EE37E6"/>
    <w:rsid w:val="00EE6067"/>
    <w:rsid w:val="00EE7947"/>
    <w:rsid w:val="00EF05E0"/>
    <w:rsid w:val="00EF3F7C"/>
    <w:rsid w:val="00EF55F9"/>
    <w:rsid w:val="00F03457"/>
    <w:rsid w:val="00F07156"/>
    <w:rsid w:val="00F13FCD"/>
    <w:rsid w:val="00F16C8B"/>
    <w:rsid w:val="00F31BD0"/>
    <w:rsid w:val="00F36963"/>
    <w:rsid w:val="00F45EB3"/>
    <w:rsid w:val="00F463FD"/>
    <w:rsid w:val="00F55A4C"/>
    <w:rsid w:val="00F56133"/>
    <w:rsid w:val="00F6005A"/>
    <w:rsid w:val="00F655AA"/>
    <w:rsid w:val="00F73802"/>
    <w:rsid w:val="00F7568B"/>
    <w:rsid w:val="00F77DBE"/>
    <w:rsid w:val="00F8250C"/>
    <w:rsid w:val="00F829B7"/>
    <w:rsid w:val="00F939F3"/>
    <w:rsid w:val="00F95ACF"/>
    <w:rsid w:val="00F97E02"/>
    <w:rsid w:val="00FA02B4"/>
    <w:rsid w:val="00FA434C"/>
    <w:rsid w:val="00FA49FB"/>
    <w:rsid w:val="00FA6878"/>
    <w:rsid w:val="00FA6AE7"/>
    <w:rsid w:val="00FA76E3"/>
    <w:rsid w:val="00FB2233"/>
    <w:rsid w:val="00FB2B65"/>
    <w:rsid w:val="00FB5DA8"/>
    <w:rsid w:val="00FC3637"/>
    <w:rsid w:val="00FD0003"/>
    <w:rsid w:val="00FD2298"/>
    <w:rsid w:val="00FD2FBD"/>
    <w:rsid w:val="00FD503B"/>
    <w:rsid w:val="00FE1345"/>
    <w:rsid w:val="00FE137F"/>
    <w:rsid w:val="00FE14F4"/>
    <w:rsid w:val="00FE5A16"/>
    <w:rsid w:val="00FE7736"/>
    <w:rsid w:val="00FE7B0F"/>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43"/>
    <w:pPr>
      <w:keepNext/>
      <w:keepLines/>
      <w:spacing w:before="4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F43"/>
    <w:rPr>
      <w:rFonts w:asciiTheme="majorHAnsi" w:eastAsiaTheme="majorEastAsia" w:hAnsiTheme="majorHAnsi" w:cstheme="majorBidi"/>
      <w: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1">
    <w:name w:val="Unresolved Mention1"/>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 w:type="character" w:customStyle="1" w:styleId="UnresolvedMention2">
    <w:name w:val="Unresolved Mention2"/>
    <w:basedOn w:val="DefaultParagraphFont"/>
    <w:uiPriority w:val="99"/>
    <w:semiHidden/>
    <w:unhideWhenUsed/>
    <w:rsid w:val="00A10D00"/>
    <w:rPr>
      <w:color w:val="605E5C"/>
      <w:shd w:val="clear" w:color="auto" w:fill="E1DFDD"/>
    </w:rPr>
  </w:style>
  <w:style w:type="character" w:styleId="FollowedHyperlink">
    <w:name w:val="FollowedHyperlink"/>
    <w:basedOn w:val="DefaultParagraphFont"/>
    <w:uiPriority w:val="99"/>
    <w:semiHidden/>
    <w:unhideWhenUsed/>
    <w:rsid w:val="00882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ajbarrows/mcneil-lc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mailto:ajbarr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7" ma:contentTypeDescription="Create a new document." ma:contentTypeScope="" ma:versionID="11c2060043841efd4ee32a08309199ae">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7fb60534850df8224293736f2f6d46a7"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F622FC-8A11-4433-B711-77FA533ACC15}">
  <ds:schemaRefs>
    <ds:schemaRef ds:uri="http://schemas.microsoft.com/sharepoint/v3/contenttype/forms"/>
  </ds:schemaRefs>
</ds:datastoreItem>
</file>

<file path=customXml/itemProps2.xml><?xml version="1.0" encoding="utf-8"?>
<ds:datastoreItem xmlns:ds="http://schemas.openxmlformats.org/officeDocument/2006/customXml" ds:itemID="{E43CF71C-C1F1-4095-A970-4034628A6351}">
  <ds:schemaRefs>
    <ds:schemaRef ds:uri="http://schemas.microsoft.com/office/2006/metadata/properties"/>
    <ds:schemaRef ds:uri="http://schemas.microsoft.com/office/infopath/2007/PartnerControls"/>
    <ds:schemaRef ds:uri="adcfa805-e237-4af0-86e0-efffb5656f00"/>
  </ds:schemaRefs>
</ds:datastoreItem>
</file>

<file path=customXml/itemProps3.xml><?xml version="1.0" encoding="utf-8"?>
<ds:datastoreItem xmlns:ds="http://schemas.openxmlformats.org/officeDocument/2006/customXml" ds:itemID="{366D132B-0BA6-4A1C-935D-ADD8E42CD061}">
  <ds:schemaRefs>
    <ds:schemaRef ds:uri="http://schemas.openxmlformats.org/officeDocument/2006/bibliography"/>
  </ds:schemaRefs>
</ds:datastoreItem>
</file>

<file path=customXml/itemProps4.xml><?xml version="1.0" encoding="utf-8"?>
<ds:datastoreItem xmlns:ds="http://schemas.openxmlformats.org/officeDocument/2006/customXml" ds:itemID="{60C66EAE-EDFB-4844-AB2F-9F5F4009A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.~WRD0001</Template>
  <TotalTime>24</TotalTime>
  <Pages>21</Pages>
  <Words>16341</Words>
  <Characters>93148</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Klemperer, Elias</cp:lastModifiedBy>
  <cp:revision>3</cp:revision>
  <cp:lastPrinted>2024-05-20T19:02:00Z</cp:lastPrinted>
  <dcterms:created xsi:type="dcterms:W3CDTF">2024-05-30T15:01:00Z</dcterms:created>
  <dcterms:modified xsi:type="dcterms:W3CDTF">2024-05-30T15:30:00Z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id="SkZ4VcKO"/&gt;&lt;style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y fmtid="{D5CDD505-2E9C-101B-9397-08002B2CF9AE}" pid="4" name="ContentTypeId">
    <vt:lpwstr>0x01010043F46D077191524789927868CF947692</vt:lpwstr>
  </property>
</Properties>
</file>